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963698" w14:textId="6659A788" w:rsidR="00EB1ADF" w:rsidRDefault="00860153" w:rsidP="0048025F">
      <w:pPr>
        <w:pStyle w:val="Heading2"/>
      </w:pPr>
      <w:bookmarkStart w:id="0" w:name="_GoBack"/>
      <w:bookmarkEnd w:id="0"/>
      <w:r>
        <w:t>Designing a Data Model in Power BI Desktop</w:t>
      </w:r>
    </w:p>
    <w:p w14:paraId="5DB94341" w14:textId="53552F92" w:rsidR="00EB1ADF" w:rsidRPr="005C7841" w:rsidRDefault="00EB1ADF" w:rsidP="0048025F">
      <w:pPr>
        <w:pStyle w:val="LabExerciseCallout"/>
      </w:pPr>
      <w:r w:rsidRPr="005C7841">
        <w:rPr>
          <w:b/>
        </w:rPr>
        <w:t>Lab Time</w:t>
      </w:r>
      <w:r w:rsidRPr="005C7841">
        <w:t xml:space="preserve">: </w:t>
      </w:r>
      <w:r w:rsidR="00BD7FCE">
        <w:t>6</w:t>
      </w:r>
      <w:r w:rsidR="00EA77D4">
        <w:t>0</w:t>
      </w:r>
      <w:r w:rsidRPr="005C7841">
        <w:t xml:space="preserve"> minutes</w:t>
      </w:r>
    </w:p>
    <w:p w14:paraId="2755ECE1" w14:textId="4BB88E7A" w:rsidR="00EB1ADF" w:rsidRPr="005C7841" w:rsidRDefault="00EB1ADF" w:rsidP="0048025F">
      <w:pPr>
        <w:pStyle w:val="LabExerciseCallout"/>
      </w:pPr>
      <w:r w:rsidRPr="005C7841">
        <w:rPr>
          <w:b/>
        </w:rPr>
        <w:t>Lab Folder</w:t>
      </w:r>
      <w:r w:rsidRPr="005C7841">
        <w:t xml:space="preserve">: </w:t>
      </w:r>
      <w:r w:rsidR="002605D2">
        <w:t>C:\Student\</w:t>
      </w:r>
      <w:r w:rsidR="00B17661">
        <w:t>Lab</w:t>
      </w:r>
      <w:r w:rsidR="002605D2">
        <w:t>03</w:t>
      </w:r>
    </w:p>
    <w:p w14:paraId="266D4C88" w14:textId="3F0D70CD" w:rsidR="00EB1ADF" w:rsidRDefault="00EB1ADF" w:rsidP="009C4109">
      <w:pPr>
        <w:pStyle w:val="LabExerciseCallout"/>
        <w:rPr>
          <w:rFonts w:cs="Arial"/>
          <w:lang w:val="en"/>
        </w:rPr>
      </w:pPr>
      <w:r w:rsidRPr="005C7841">
        <w:rPr>
          <w:b/>
        </w:rPr>
        <w:t>Lab Overview</w:t>
      </w:r>
      <w:r w:rsidRPr="005C7841">
        <w:t xml:space="preserve">: </w:t>
      </w:r>
      <w:r w:rsidR="00EA77D4">
        <w:rPr>
          <w:rFonts w:cs="Arial"/>
          <w:lang w:val="en"/>
        </w:rPr>
        <w:t xml:space="preserve">In this </w:t>
      </w:r>
      <w:r w:rsidR="009C4109">
        <w:rPr>
          <w:rFonts w:cs="Arial"/>
          <w:lang w:val="en"/>
        </w:rPr>
        <w:t xml:space="preserve">set of lab exercises, </w:t>
      </w:r>
      <w:r w:rsidR="00893173">
        <w:rPr>
          <w:rFonts w:cs="Arial"/>
          <w:lang w:val="en"/>
        </w:rPr>
        <w:t xml:space="preserve">you will continue to work </w:t>
      </w:r>
      <w:r w:rsidR="00BE4121">
        <w:rPr>
          <w:rFonts w:cs="Arial"/>
          <w:lang w:val="en"/>
        </w:rPr>
        <w:t xml:space="preserve">on the Power BI Desktop project you started in the previous lab. </w:t>
      </w:r>
      <w:r w:rsidR="009C4109">
        <w:rPr>
          <w:rFonts w:cs="Arial"/>
          <w:lang w:val="en"/>
        </w:rPr>
        <w:t xml:space="preserve">At this point, you have already imported Wingtip sales data from a SQL Azure database and transformed it using the Power Query features of Power BI Desktop to create </w:t>
      </w:r>
      <w:r w:rsidR="00501C61">
        <w:rPr>
          <w:rFonts w:cs="Arial"/>
          <w:lang w:val="en"/>
        </w:rPr>
        <w:t xml:space="preserve">a starting point for the </w:t>
      </w:r>
      <w:r w:rsidR="009C4109">
        <w:rPr>
          <w:rFonts w:cs="Arial"/>
          <w:lang w:val="en"/>
        </w:rPr>
        <w:t>data model</w:t>
      </w:r>
      <w:r w:rsidR="00501C61">
        <w:rPr>
          <w:rFonts w:cs="Arial"/>
          <w:lang w:val="en"/>
        </w:rPr>
        <w:t xml:space="preserve"> associated with your project</w:t>
      </w:r>
      <w:r w:rsidR="009C4109">
        <w:rPr>
          <w:rFonts w:cs="Arial"/>
          <w:lang w:val="en"/>
        </w:rPr>
        <w:t xml:space="preserve">. In this lab you will begin to leverage the Power Pivot features of Power BI Desktop to </w:t>
      </w:r>
      <w:r w:rsidR="00FF111D">
        <w:rPr>
          <w:rFonts w:cs="Arial"/>
          <w:lang w:val="en"/>
        </w:rPr>
        <w:t xml:space="preserve">enhance </w:t>
      </w:r>
      <w:r w:rsidR="009C4109">
        <w:rPr>
          <w:rFonts w:cs="Arial"/>
          <w:lang w:val="en"/>
        </w:rPr>
        <w:t xml:space="preserve">this </w:t>
      </w:r>
      <w:r w:rsidR="00ED27C5">
        <w:rPr>
          <w:rFonts w:cs="Arial"/>
          <w:lang w:val="en"/>
        </w:rPr>
        <w:t xml:space="preserve">data model by </w:t>
      </w:r>
      <w:r w:rsidR="00FF111D">
        <w:rPr>
          <w:rFonts w:cs="Arial"/>
          <w:lang w:val="en"/>
        </w:rPr>
        <w:t xml:space="preserve">adding </w:t>
      </w:r>
      <w:r w:rsidR="00BE4121">
        <w:rPr>
          <w:rFonts w:cs="Arial"/>
          <w:lang w:val="en"/>
        </w:rPr>
        <w:t xml:space="preserve">calculated columns and </w:t>
      </w:r>
      <w:r w:rsidR="00ED27C5">
        <w:rPr>
          <w:rFonts w:cs="Arial"/>
          <w:lang w:val="en"/>
        </w:rPr>
        <w:t xml:space="preserve">calculated fields. Along the way, you will </w:t>
      </w:r>
      <w:r w:rsidR="00BE4121">
        <w:rPr>
          <w:rFonts w:cs="Arial"/>
          <w:lang w:val="en"/>
        </w:rPr>
        <w:t xml:space="preserve">add </w:t>
      </w:r>
      <w:r w:rsidR="009C4109">
        <w:rPr>
          <w:rFonts w:cs="Arial"/>
          <w:lang w:val="en"/>
        </w:rPr>
        <w:t xml:space="preserve">pages and </w:t>
      </w:r>
      <w:r w:rsidR="00501C61">
        <w:rPr>
          <w:rFonts w:cs="Arial"/>
          <w:lang w:val="en"/>
        </w:rPr>
        <w:t>visual</w:t>
      </w:r>
      <w:r w:rsidR="00BE4121">
        <w:rPr>
          <w:rFonts w:cs="Arial"/>
          <w:lang w:val="en"/>
        </w:rPr>
        <w:t xml:space="preserve">s to a </w:t>
      </w:r>
      <w:r w:rsidR="009C4109">
        <w:rPr>
          <w:rFonts w:cs="Arial"/>
          <w:lang w:val="en"/>
        </w:rPr>
        <w:t xml:space="preserve">Power BI Desktop </w:t>
      </w:r>
      <w:r w:rsidR="00BE4121">
        <w:rPr>
          <w:rFonts w:cs="Arial"/>
          <w:lang w:val="en"/>
        </w:rPr>
        <w:t xml:space="preserve">report so you can see the effects of your </w:t>
      </w:r>
      <w:r w:rsidR="009C4109">
        <w:rPr>
          <w:rFonts w:cs="Arial"/>
          <w:lang w:val="en"/>
        </w:rPr>
        <w:t>modeling efforts</w:t>
      </w:r>
      <w:r w:rsidR="00ED27C5">
        <w:rPr>
          <w:rFonts w:cs="Arial"/>
          <w:lang w:val="en"/>
        </w:rPr>
        <w:t>.</w:t>
      </w:r>
    </w:p>
    <w:p w14:paraId="4CFF43C8" w14:textId="017E41A7" w:rsidR="00253255" w:rsidRPr="00BE4121" w:rsidRDefault="0020611D" w:rsidP="009C4109">
      <w:pPr>
        <w:pStyle w:val="LabExerciseCallout"/>
        <w:rPr>
          <w:rFonts w:cs="Arial"/>
          <w:lang w:val="en"/>
        </w:rPr>
      </w:pPr>
      <w:r>
        <w:rPr>
          <w:b/>
        </w:rPr>
        <w:t>Lab Dependencies</w:t>
      </w:r>
      <w:r w:rsidR="00253255" w:rsidRPr="00253255">
        <w:rPr>
          <w:b/>
        </w:rPr>
        <w:t>:</w:t>
      </w:r>
      <w:r w:rsidR="00253255">
        <w:t xml:space="preserve"> </w:t>
      </w:r>
      <w:r w:rsidR="00253255" w:rsidRPr="00C24390">
        <w:t xml:space="preserve">This lab assumes you have completed the </w:t>
      </w:r>
      <w:r w:rsidR="00253255">
        <w:t xml:space="preserve">previous </w:t>
      </w:r>
      <w:r w:rsidR="00253255" w:rsidRPr="00C24390">
        <w:t xml:space="preserve">lab titled </w:t>
      </w:r>
      <w:r w:rsidRPr="0020611D">
        <w:rPr>
          <w:b/>
        </w:rPr>
        <w:t>Designing Queries to Generate a Data Model in Power BI Desktop</w:t>
      </w:r>
      <w:r w:rsidR="00253255" w:rsidRPr="00C24390">
        <w:t xml:space="preserve"> in which you created a</w:t>
      </w:r>
      <w:r w:rsidR="00253255">
        <w:t xml:space="preserve"> Power BI Desktop project </w:t>
      </w:r>
      <w:r w:rsidR="00253255" w:rsidRPr="00C24390">
        <w:t xml:space="preserve">named </w:t>
      </w:r>
      <w:r w:rsidR="00655150" w:rsidRPr="00655150">
        <w:rPr>
          <w:b/>
        </w:rPr>
        <w:t xml:space="preserve">Wingtip Sales </w:t>
      </w:r>
      <w:proofErr w:type="spellStart"/>
      <w:r w:rsidR="00655150" w:rsidRPr="00655150">
        <w:rPr>
          <w:b/>
        </w:rPr>
        <w:t>Analysis</w:t>
      </w:r>
      <w:r w:rsidR="00253255" w:rsidRPr="009C4109">
        <w:rPr>
          <w:b/>
        </w:rPr>
        <w:t>.pbix</w:t>
      </w:r>
      <w:proofErr w:type="spellEnd"/>
      <w:r w:rsidR="00253255">
        <w:t xml:space="preserve">. In the previous lab you </w:t>
      </w:r>
      <w:r w:rsidR="009E07D7">
        <w:t xml:space="preserve">should have </w:t>
      </w:r>
      <w:r w:rsidR="00253255" w:rsidRPr="00C24390">
        <w:t xml:space="preserve">imported data into the data model using </w:t>
      </w:r>
      <w:r w:rsidR="00253255">
        <w:t xml:space="preserve">data </w:t>
      </w:r>
      <w:r w:rsidR="00253255" w:rsidRPr="00C24390">
        <w:t xml:space="preserve">from the </w:t>
      </w:r>
      <w:proofErr w:type="spellStart"/>
      <w:r w:rsidR="00253255" w:rsidRPr="0012036A">
        <w:rPr>
          <w:b/>
        </w:rPr>
        <w:t>WingtipSalesDB</w:t>
      </w:r>
      <w:proofErr w:type="spellEnd"/>
      <w:r w:rsidR="00253255">
        <w:t xml:space="preserve"> </w:t>
      </w:r>
      <w:r w:rsidR="00253255" w:rsidRPr="00C24390">
        <w:t>database</w:t>
      </w:r>
      <w:r w:rsidR="00253255">
        <w:t xml:space="preserve"> in SQL Azure and transformed the data into a schema that is better suited for data modeling and analysis</w:t>
      </w:r>
      <w:r w:rsidR="00253255" w:rsidRPr="00C24390">
        <w:t xml:space="preserve">. If you would like to begin work on this lab without first completing the </w:t>
      </w:r>
      <w:r w:rsidR="00253255">
        <w:t xml:space="preserve">previous lab, </w:t>
      </w:r>
      <w:r w:rsidR="00253255" w:rsidRPr="00C24390">
        <w:t xml:space="preserve">use the Windows Explorer to copy the lab solution file </w:t>
      </w:r>
      <w:r>
        <w:t xml:space="preserve">named </w:t>
      </w:r>
      <w:r w:rsidR="00655150" w:rsidRPr="00655150">
        <w:rPr>
          <w:b/>
        </w:rPr>
        <w:t xml:space="preserve">Wingtip Sales </w:t>
      </w:r>
      <w:proofErr w:type="spellStart"/>
      <w:r w:rsidR="00655150" w:rsidRPr="00655150">
        <w:rPr>
          <w:b/>
        </w:rPr>
        <w:t>Analysis</w:t>
      </w:r>
      <w:r w:rsidR="00655150" w:rsidRPr="009C4109">
        <w:rPr>
          <w:b/>
        </w:rPr>
        <w:t>.pbix</w:t>
      </w:r>
      <w:proofErr w:type="spellEnd"/>
      <w:r w:rsidRPr="0020611D">
        <w:t xml:space="preserve"> which </w:t>
      </w:r>
      <w:proofErr w:type="gramStart"/>
      <w:r>
        <w:t>is located in</w:t>
      </w:r>
      <w:proofErr w:type="gramEnd"/>
      <w:r>
        <w:t xml:space="preserve"> the student folder at </w:t>
      </w:r>
      <w:r w:rsidR="00253255" w:rsidRPr="00C24390">
        <w:rPr>
          <w:b/>
        </w:rPr>
        <w:t>C:\</w:t>
      </w:r>
      <w:r w:rsidR="002E792F">
        <w:rPr>
          <w:b/>
        </w:rPr>
        <w:t>Lab</w:t>
      </w:r>
      <w:r w:rsidR="00B17661">
        <w:rPr>
          <w:b/>
        </w:rPr>
        <w:t>02</w:t>
      </w:r>
      <w:r w:rsidR="00253255" w:rsidRPr="00C24390">
        <w:rPr>
          <w:b/>
        </w:rPr>
        <w:t>\</w:t>
      </w:r>
      <w:r w:rsidR="00B17661">
        <w:rPr>
          <w:b/>
        </w:rPr>
        <w:t>Solution</w:t>
      </w:r>
      <w:r w:rsidR="00253255" w:rsidRPr="00C24390">
        <w:t xml:space="preserve"> into the folder at </w:t>
      </w:r>
      <w:r w:rsidR="00253255" w:rsidRPr="00C24390">
        <w:rPr>
          <w:b/>
        </w:rPr>
        <w:t>C:\Student\</w:t>
      </w:r>
      <w:r w:rsidR="00253255">
        <w:rPr>
          <w:b/>
        </w:rPr>
        <w:t>Projects</w:t>
      </w:r>
      <w:r w:rsidR="00253255" w:rsidRPr="00C24390">
        <w:t>.</w:t>
      </w:r>
    </w:p>
    <w:p w14:paraId="4A1DBA3F" w14:textId="212C9ADC" w:rsidR="00EB1ADF" w:rsidRPr="00AB0146" w:rsidRDefault="00EB1ADF" w:rsidP="00EB1ADF">
      <w:pPr>
        <w:pStyle w:val="Heading3"/>
      </w:pPr>
      <w:r>
        <w:t xml:space="preserve">Exercise 1: </w:t>
      </w:r>
      <w:r w:rsidR="00927992">
        <w:t>Hiding and Formatting Columns in the Data Model</w:t>
      </w:r>
    </w:p>
    <w:p w14:paraId="30720E4A" w14:textId="22FDAB0E" w:rsidR="00C916DC" w:rsidRDefault="00EA77D4" w:rsidP="0061366A">
      <w:pPr>
        <w:pStyle w:val="LabExerciseLeadIn"/>
      </w:pPr>
      <w:r>
        <w:t>In this exercise you will</w:t>
      </w:r>
      <w:r w:rsidR="00893173">
        <w:t xml:space="preserve"> </w:t>
      </w:r>
      <w:r w:rsidR="00253255">
        <w:t xml:space="preserve">start with the data model you created in the previous </w:t>
      </w:r>
      <w:r w:rsidR="008A4D31">
        <w:t xml:space="preserve">lab </w:t>
      </w:r>
      <w:r w:rsidR="00253255">
        <w:t xml:space="preserve">and begin by </w:t>
      </w:r>
      <w:r w:rsidR="00927992">
        <w:t xml:space="preserve">hiding and </w:t>
      </w:r>
      <w:r w:rsidR="00253255">
        <w:t xml:space="preserve">formatting </w:t>
      </w:r>
      <w:r w:rsidR="008A4D31">
        <w:t xml:space="preserve">table </w:t>
      </w:r>
      <w:r w:rsidR="00253255">
        <w:t xml:space="preserve">columns </w:t>
      </w:r>
      <w:r w:rsidR="008A4D31">
        <w:t xml:space="preserve">inside </w:t>
      </w:r>
      <w:r w:rsidR="00253255">
        <w:t>the data mod</w:t>
      </w:r>
      <w:r w:rsidR="0056484F">
        <w:t>el. After that, you will create</w:t>
      </w:r>
      <w:r w:rsidR="00253255">
        <w:t xml:space="preserve"> </w:t>
      </w:r>
      <w:r w:rsidR="00927992">
        <w:t>a simple report to see the effects of your formatting changes.</w:t>
      </w:r>
    </w:p>
    <w:p w14:paraId="4C8702F4" w14:textId="77777777" w:rsidR="009C4109" w:rsidRDefault="009C4109" w:rsidP="00991568">
      <w:pPr>
        <w:pStyle w:val="LabStepNumbered"/>
      </w:pPr>
      <w:r>
        <w:t xml:space="preserve">Launch Power BI Desktop to start a new </w:t>
      </w:r>
      <w:r w:rsidRPr="00991568">
        <w:t>project</w:t>
      </w:r>
      <w:r>
        <w:t>.</w:t>
      </w:r>
    </w:p>
    <w:p w14:paraId="0C690214" w14:textId="4369A4D3" w:rsidR="0012036A" w:rsidRDefault="0012036A" w:rsidP="0012036A">
      <w:pPr>
        <w:pStyle w:val="LabStepNumbered"/>
      </w:pPr>
      <w:r>
        <w:t xml:space="preserve">Open the Power BI </w:t>
      </w:r>
      <w:r w:rsidRPr="0012036A">
        <w:t>Desktop</w:t>
      </w:r>
      <w:r>
        <w:t xml:space="preserve"> project named </w:t>
      </w:r>
      <w:r w:rsidRPr="00161AEF">
        <w:rPr>
          <w:b/>
        </w:rPr>
        <w:t>Wingtip</w:t>
      </w:r>
      <w:r w:rsidR="0020611D">
        <w:rPr>
          <w:b/>
        </w:rPr>
        <w:t xml:space="preserve"> </w:t>
      </w:r>
      <w:r w:rsidRPr="00161AEF">
        <w:rPr>
          <w:b/>
        </w:rPr>
        <w:t>Sales</w:t>
      </w:r>
      <w:r w:rsidR="0020611D">
        <w:rPr>
          <w:b/>
        </w:rPr>
        <w:t xml:space="preserve"> </w:t>
      </w:r>
      <w:proofErr w:type="spellStart"/>
      <w:r w:rsidRPr="00161AEF">
        <w:rPr>
          <w:b/>
        </w:rPr>
        <w:t>Analytics.pbix</w:t>
      </w:r>
      <w:proofErr w:type="spellEnd"/>
      <w:r>
        <w:t xml:space="preserve"> from the previous lab located at the following path.</w:t>
      </w:r>
    </w:p>
    <w:p w14:paraId="33817FC6" w14:textId="1F4C45FC" w:rsidR="0012036A" w:rsidRPr="0012036A" w:rsidRDefault="0012036A" w:rsidP="0012036A">
      <w:pPr>
        <w:pStyle w:val="LabStepCodeBlock"/>
      </w:pPr>
      <w:r w:rsidRPr="00161AEF">
        <w:t>C:\Student\</w:t>
      </w:r>
      <w:r>
        <w:t>Projects\</w:t>
      </w:r>
      <w:r w:rsidRPr="00161AEF">
        <w:t>Wingtip</w:t>
      </w:r>
      <w:r w:rsidR="0020611D">
        <w:t xml:space="preserve"> </w:t>
      </w:r>
      <w:r w:rsidRPr="00161AEF">
        <w:t>Sales</w:t>
      </w:r>
      <w:r w:rsidR="00655150">
        <w:t xml:space="preserve"> Analysis</w:t>
      </w:r>
      <w:r w:rsidRPr="00161AEF">
        <w:t>.pbix</w:t>
      </w:r>
    </w:p>
    <w:p w14:paraId="74FA37B1" w14:textId="3A998092" w:rsidR="0012036A" w:rsidRDefault="00C916DC" w:rsidP="001B6534">
      <w:pPr>
        <w:pStyle w:val="LabStepNumbered"/>
      </w:pPr>
      <w:r>
        <w:t>When the project opens, click the table icon in the middle of the sidebar to enter data view mode.</w:t>
      </w:r>
    </w:p>
    <w:p w14:paraId="36C45138" w14:textId="4F831E85" w:rsidR="001B6534" w:rsidRDefault="00655150" w:rsidP="001B6534">
      <w:pPr>
        <w:pStyle w:val="LabStepScreenshot"/>
      </w:pPr>
      <w:r>
        <w:rPr>
          <w:noProof/>
        </w:rPr>
        <w:drawing>
          <wp:inline distT="0" distB="0" distL="0" distR="0" wp14:anchorId="5E37C90B" wp14:editId="5A3C0BEC">
            <wp:extent cx="4519930" cy="1751527"/>
            <wp:effectExtent l="19050" t="19050" r="1397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5441"/>
                    <a:stretch/>
                  </pic:blipFill>
                  <pic:spPr bwMode="auto">
                    <a:xfrm>
                      <a:off x="0" y="0"/>
                      <a:ext cx="4547894" cy="176236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F5E3224" w14:textId="2BC0B978" w:rsidR="001B6534" w:rsidRDefault="00C916DC" w:rsidP="001B6534">
      <w:pPr>
        <w:pStyle w:val="LabStepNumbered"/>
      </w:pPr>
      <w:r>
        <w:t xml:space="preserve">Take a moment to review the data in each of the four tables in the data model by clicking on the tables inside the </w:t>
      </w:r>
      <w:r w:rsidRPr="00C916DC">
        <w:rPr>
          <w:b/>
        </w:rPr>
        <w:t>Fields</w:t>
      </w:r>
      <w:r>
        <w:t xml:space="preserve"> list.</w:t>
      </w:r>
    </w:p>
    <w:p w14:paraId="3054BAF2" w14:textId="00833EA1" w:rsidR="00C916DC" w:rsidRDefault="00C916DC" w:rsidP="001B6534">
      <w:pPr>
        <w:pStyle w:val="LabStepNumbered"/>
      </w:pPr>
      <w:r>
        <w:t>Clic</w:t>
      </w:r>
      <w:r w:rsidR="00F52447">
        <w:t>k the bottom button in the side</w:t>
      </w:r>
      <w:r>
        <w:t>bar to navigate to relationship view.</w:t>
      </w:r>
      <w:r w:rsidR="00F52447">
        <w:t xml:space="preserve"> You should see that the four tables are arraigned in a star schema where the </w:t>
      </w:r>
      <w:r w:rsidR="00F52447" w:rsidRPr="00F52447">
        <w:rPr>
          <w:b/>
        </w:rPr>
        <w:t>Sales</w:t>
      </w:r>
      <w:r w:rsidR="00F52447">
        <w:t xml:space="preserve"> table has a relationship established with each of the three other tables in the data model</w:t>
      </w:r>
    </w:p>
    <w:p w14:paraId="0429C29A" w14:textId="3A3813EF" w:rsidR="001B6534" w:rsidRDefault="00AC2892" w:rsidP="001B6534">
      <w:pPr>
        <w:pStyle w:val="LabStepScreenshot"/>
      </w:pPr>
      <w:r>
        <w:rPr>
          <w:noProof/>
        </w:rPr>
        <w:drawing>
          <wp:inline distT="0" distB="0" distL="0" distR="0" wp14:anchorId="23CB2CA0" wp14:editId="25265305">
            <wp:extent cx="2890392" cy="1609859"/>
            <wp:effectExtent l="19050" t="19050" r="2476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421"/>
                    <a:stretch/>
                  </pic:blipFill>
                  <pic:spPr bwMode="auto">
                    <a:xfrm>
                      <a:off x="0" y="0"/>
                      <a:ext cx="2944516" cy="1640005"/>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D2FD8C" w14:textId="566F491F" w:rsidR="00F52447" w:rsidRDefault="00F52447" w:rsidP="00F52447">
      <w:pPr>
        <w:pStyle w:val="LabStepNumbered"/>
      </w:pPr>
      <w:r>
        <w:lastRenderedPageBreak/>
        <w:t xml:space="preserve">Now it's time to inspect the data model from a different perspective. More specifically, you will examine the data model from the perspective of a </w:t>
      </w:r>
      <w:r w:rsidR="002A797A">
        <w:t xml:space="preserve">consumer who is </w:t>
      </w:r>
      <w:r>
        <w:t xml:space="preserve">designing reports and creating </w:t>
      </w:r>
      <w:r w:rsidR="00501C61">
        <w:t>visual</w:t>
      </w:r>
      <w:r>
        <w:t>s using the Power BI Desktop report designer.</w:t>
      </w:r>
    </w:p>
    <w:p w14:paraId="58D7BDF5" w14:textId="763BAD7B" w:rsidR="00F52447" w:rsidRDefault="00F52447" w:rsidP="00F52447">
      <w:pPr>
        <w:pStyle w:val="LabStepNumberedLevel2"/>
      </w:pPr>
      <w:r>
        <w:t>Click the top button in the sidebar to navigate to report view.</w:t>
      </w:r>
    </w:p>
    <w:p w14:paraId="1AB2C00D" w14:textId="01C6D89F" w:rsidR="001B6534" w:rsidRDefault="00AC2892" w:rsidP="00F52447">
      <w:pPr>
        <w:pStyle w:val="LabStepScreenshotLevel2"/>
      </w:pPr>
      <w:r>
        <w:drawing>
          <wp:inline distT="0" distB="0" distL="0" distR="0" wp14:anchorId="437501B9" wp14:editId="52A09884">
            <wp:extent cx="5140780" cy="1854558"/>
            <wp:effectExtent l="19050" t="19050" r="222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8998"/>
                    <a:stretch/>
                  </pic:blipFill>
                  <pic:spPr bwMode="auto">
                    <a:xfrm>
                      <a:off x="0" y="0"/>
                      <a:ext cx="5186840" cy="187117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0046DA" w14:textId="56CF35AF" w:rsidR="00F52447" w:rsidRDefault="00F52447" w:rsidP="00F52447">
      <w:pPr>
        <w:pStyle w:val="LabStepNumberedLevel2"/>
      </w:pPr>
      <w:r>
        <w:t xml:space="preserve">Inside the </w:t>
      </w:r>
      <w:r w:rsidRPr="00F52447">
        <w:rPr>
          <w:b/>
        </w:rPr>
        <w:t>Fields</w:t>
      </w:r>
      <w:r>
        <w:t xml:space="preserve"> list, use the mouse to expand the fields inside the </w:t>
      </w:r>
      <w:r w:rsidRPr="00F52447">
        <w:rPr>
          <w:b/>
        </w:rPr>
        <w:t>Sales</w:t>
      </w:r>
      <w:r>
        <w:t xml:space="preserve"> table. You can see that there are several fields in the </w:t>
      </w:r>
      <w:r w:rsidRPr="00C3765B">
        <w:rPr>
          <w:b/>
        </w:rPr>
        <w:t>Sales</w:t>
      </w:r>
      <w:r>
        <w:t xml:space="preserve"> table that will never be used when designing reports such as the four identifier columns. The data model will be easier for consumers such as report designers to understand if you hide these types of fields which add unnecessary clutter.</w:t>
      </w:r>
    </w:p>
    <w:p w14:paraId="4C232D2E" w14:textId="1884FE84" w:rsidR="001B6534" w:rsidRDefault="00C3765B" w:rsidP="00F52447">
      <w:pPr>
        <w:pStyle w:val="LabStepScreenshotLevel2"/>
      </w:pPr>
      <w:r>
        <w:drawing>
          <wp:inline distT="0" distB="0" distL="0" distR="0" wp14:anchorId="692E8338" wp14:editId="536D1C04">
            <wp:extent cx="1815152" cy="19236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5562" cy="1934696"/>
                    </a:xfrm>
                    <a:prstGeom prst="rect">
                      <a:avLst/>
                    </a:prstGeom>
                    <a:noFill/>
                    <a:ln>
                      <a:noFill/>
                    </a:ln>
                  </pic:spPr>
                </pic:pic>
              </a:graphicData>
            </a:graphic>
          </wp:inline>
        </w:drawing>
      </w:r>
    </w:p>
    <w:p w14:paraId="7C891274" w14:textId="37C5A44F" w:rsidR="001B6534" w:rsidRDefault="002A797A" w:rsidP="001B6534">
      <w:pPr>
        <w:pStyle w:val="LabStepNumbered"/>
      </w:pPr>
      <w:r>
        <w:t xml:space="preserve">Use relationship view to update the data model by hiding fields </w:t>
      </w:r>
      <w:r w:rsidR="008A4D31">
        <w:t xml:space="preserve">in the </w:t>
      </w:r>
      <w:r w:rsidR="008A4D31" w:rsidRPr="008A4D31">
        <w:rPr>
          <w:b/>
        </w:rPr>
        <w:t>Sales</w:t>
      </w:r>
      <w:r w:rsidR="008A4D31">
        <w:t xml:space="preserve"> table </w:t>
      </w:r>
      <w:r>
        <w:t>that are unnecessary to display in report view</w:t>
      </w:r>
      <w:r w:rsidR="0056484F">
        <w:t>.</w:t>
      </w:r>
    </w:p>
    <w:p w14:paraId="59AE09C2" w14:textId="52CF3494" w:rsidR="002A797A" w:rsidRDefault="002A797A" w:rsidP="002A797A">
      <w:pPr>
        <w:pStyle w:val="LabStepNumberedLevel2"/>
      </w:pPr>
      <w:r>
        <w:t>Navigate to relationship view</w:t>
      </w:r>
      <w:r w:rsidR="0056484F">
        <w:t xml:space="preserve"> in the Power BI Desktop window</w:t>
      </w:r>
      <w:r>
        <w:t>.</w:t>
      </w:r>
    </w:p>
    <w:p w14:paraId="2DEB04D3" w14:textId="70ED078C" w:rsidR="002A797A" w:rsidRDefault="002A797A" w:rsidP="002A797A">
      <w:pPr>
        <w:pStyle w:val="LabStepNumberedLevel2"/>
      </w:pPr>
      <w:r>
        <w:t xml:space="preserve">Using the mouse, </w:t>
      </w:r>
      <w:r w:rsidR="008A4D31">
        <w:t>right-</w:t>
      </w:r>
      <w:r>
        <w:t xml:space="preserve">click on the </w:t>
      </w:r>
      <w:r w:rsidRPr="002A797A">
        <w:rPr>
          <w:b/>
        </w:rPr>
        <w:t>Id</w:t>
      </w:r>
      <w:r>
        <w:t xml:space="preserve"> column in the </w:t>
      </w:r>
      <w:r w:rsidRPr="002A797A">
        <w:rPr>
          <w:b/>
        </w:rPr>
        <w:t>Sales</w:t>
      </w:r>
      <w:r>
        <w:t xml:space="preserve"> table </w:t>
      </w:r>
      <w:r w:rsidR="008A4D31">
        <w:t xml:space="preserve">and </w:t>
      </w:r>
      <w:r>
        <w:t xml:space="preserve">select </w:t>
      </w:r>
      <w:r w:rsidR="008A4D31">
        <w:t xml:space="preserve">the </w:t>
      </w:r>
      <w:r w:rsidR="008A4D31" w:rsidRPr="002A797A">
        <w:rPr>
          <w:b/>
        </w:rPr>
        <w:t>Hide in Report View</w:t>
      </w:r>
      <w:r w:rsidR="008A4D31">
        <w:t xml:space="preserve"> command</w:t>
      </w:r>
      <w:r>
        <w:t>.</w:t>
      </w:r>
    </w:p>
    <w:p w14:paraId="504770A2" w14:textId="1972CD15" w:rsidR="00C3765B" w:rsidRDefault="00C3765B" w:rsidP="00C3765B">
      <w:pPr>
        <w:pStyle w:val="LabStepScreenshotLevel2"/>
      </w:pPr>
      <w:r>
        <w:drawing>
          <wp:inline distT="0" distB="0" distL="0" distR="0" wp14:anchorId="69FFF9FC" wp14:editId="761DCB12">
            <wp:extent cx="5083479" cy="1674254"/>
            <wp:effectExtent l="19050" t="19050" r="2222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0031" cy="1696173"/>
                    </a:xfrm>
                    <a:prstGeom prst="rect">
                      <a:avLst/>
                    </a:prstGeom>
                    <a:noFill/>
                    <a:ln>
                      <a:solidFill>
                        <a:schemeClr val="tx1"/>
                      </a:solidFill>
                    </a:ln>
                  </pic:spPr>
                </pic:pic>
              </a:graphicData>
            </a:graphic>
          </wp:inline>
        </w:drawing>
      </w:r>
    </w:p>
    <w:p w14:paraId="785A148B" w14:textId="17A3F44E" w:rsidR="008A4D31" w:rsidRDefault="008A4D31" w:rsidP="008A4D31">
      <w:pPr>
        <w:pStyle w:val="LabStepNumberedLevel2"/>
      </w:pPr>
      <w:r>
        <w:t xml:space="preserve">Right-click on the </w:t>
      </w:r>
      <w:proofErr w:type="spellStart"/>
      <w:r w:rsidRPr="008A4D31">
        <w:rPr>
          <w:b/>
        </w:rPr>
        <w:t>InvoiceId</w:t>
      </w:r>
      <w:proofErr w:type="spellEnd"/>
      <w:r>
        <w:t xml:space="preserve"> column in the </w:t>
      </w:r>
      <w:r w:rsidRPr="002A797A">
        <w:rPr>
          <w:b/>
        </w:rPr>
        <w:t>Sales</w:t>
      </w:r>
      <w:r>
        <w:t xml:space="preserve"> table and select the </w:t>
      </w:r>
      <w:r w:rsidRPr="002A797A">
        <w:rPr>
          <w:b/>
        </w:rPr>
        <w:t>Hide in Report View</w:t>
      </w:r>
      <w:r>
        <w:t xml:space="preserve"> command.</w:t>
      </w:r>
    </w:p>
    <w:p w14:paraId="3717EE17" w14:textId="04EB8E69" w:rsidR="008A4D31" w:rsidRDefault="008A4D31" w:rsidP="008A4D31">
      <w:pPr>
        <w:pStyle w:val="LabStepNumberedLevel2"/>
      </w:pPr>
      <w:r>
        <w:t xml:space="preserve">Right-click on the </w:t>
      </w:r>
      <w:proofErr w:type="spellStart"/>
      <w:r w:rsidRPr="008A4D31">
        <w:rPr>
          <w:b/>
        </w:rPr>
        <w:t>CustomerId</w:t>
      </w:r>
      <w:proofErr w:type="spellEnd"/>
      <w:r>
        <w:t xml:space="preserve"> column in the </w:t>
      </w:r>
      <w:r w:rsidRPr="002A797A">
        <w:rPr>
          <w:b/>
        </w:rPr>
        <w:t>Sales</w:t>
      </w:r>
      <w:r>
        <w:t xml:space="preserve"> table and select the </w:t>
      </w:r>
      <w:r w:rsidRPr="002A797A">
        <w:rPr>
          <w:b/>
        </w:rPr>
        <w:t>Hide in Report View</w:t>
      </w:r>
      <w:r>
        <w:t xml:space="preserve"> command.</w:t>
      </w:r>
    </w:p>
    <w:p w14:paraId="66E33B37" w14:textId="5BE3A998" w:rsidR="008A4D31" w:rsidRDefault="008A4D31" w:rsidP="008A4D31">
      <w:pPr>
        <w:pStyle w:val="LabStepNumberedLevel2"/>
      </w:pPr>
      <w:r>
        <w:lastRenderedPageBreak/>
        <w:t xml:space="preserve">Right-click on the </w:t>
      </w:r>
      <w:proofErr w:type="spellStart"/>
      <w:r w:rsidRPr="008A4D31">
        <w:rPr>
          <w:b/>
        </w:rPr>
        <w:t>ProductId</w:t>
      </w:r>
      <w:proofErr w:type="spellEnd"/>
      <w:r>
        <w:t xml:space="preserve"> column in the </w:t>
      </w:r>
      <w:r w:rsidRPr="002A797A">
        <w:rPr>
          <w:b/>
        </w:rPr>
        <w:t>Sales</w:t>
      </w:r>
      <w:r>
        <w:t xml:space="preserve"> table and select the </w:t>
      </w:r>
      <w:r w:rsidRPr="002A797A">
        <w:rPr>
          <w:b/>
        </w:rPr>
        <w:t>Hide in Report View</w:t>
      </w:r>
      <w:r>
        <w:t xml:space="preserve"> command.</w:t>
      </w:r>
    </w:p>
    <w:p w14:paraId="3C44CBCB" w14:textId="4BA97456" w:rsidR="00253255" w:rsidRDefault="00253255" w:rsidP="00253255">
      <w:pPr>
        <w:pStyle w:val="LabStepNumberedLevel2"/>
      </w:pPr>
      <w:r>
        <w:t xml:space="preserve">Now, </w:t>
      </w:r>
      <w:r w:rsidR="008A4D31">
        <w:t xml:space="preserve">navigate back </w:t>
      </w:r>
      <w:r>
        <w:t xml:space="preserve">to report view and examine the set of fields displayed for the </w:t>
      </w:r>
      <w:r w:rsidRPr="0056484F">
        <w:rPr>
          <w:b/>
        </w:rPr>
        <w:t>Sales</w:t>
      </w:r>
      <w:r>
        <w:t xml:space="preserve"> table.</w:t>
      </w:r>
    </w:p>
    <w:p w14:paraId="364B0F73" w14:textId="6CEC30B3" w:rsidR="00253255" w:rsidRDefault="00C3765B" w:rsidP="009D69D8">
      <w:pPr>
        <w:pStyle w:val="LabStepScreenshotLevel2"/>
      </w:pPr>
      <w:r>
        <w:drawing>
          <wp:inline distT="0" distB="0" distL="0" distR="0" wp14:anchorId="1661EE98" wp14:editId="7EE95612">
            <wp:extent cx="978882" cy="1081826"/>
            <wp:effectExtent l="19050" t="19050" r="12065"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5687" cy="1089347"/>
                    </a:xfrm>
                    <a:prstGeom prst="rect">
                      <a:avLst/>
                    </a:prstGeom>
                    <a:noFill/>
                    <a:ln>
                      <a:solidFill>
                        <a:schemeClr val="tx1">
                          <a:lumMod val="95000"/>
                          <a:lumOff val="5000"/>
                        </a:schemeClr>
                      </a:solidFill>
                    </a:ln>
                  </pic:spPr>
                </pic:pic>
              </a:graphicData>
            </a:graphic>
          </wp:inline>
        </w:drawing>
      </w:r>
    </w:p>
    <w:p w14:paraId="0BDE38BC" w14:textId="693BD5AF" w:rsidR="008A4D31" w:rsidRDefault="008A4D31" w:rsidP="008A4D31">
      <w:pPr>
        <w:pStyle w:val="LabExerciseCallout"/>
      </w:pPr>
      <w:r>
        <w:t xml:space="preserve">You should be able to see that hiding unnecessary columns from report view makes your data model easier to use. This is especially true in the scenario where you are creating a data model that other </w:t>
      </w:r>
      <w:r w:rsidR="00A737F5">
        <w:t xml:space="preserve">less technical </w:t>
      </w:r>
      <w:r w:rsidR="00C3765B">
        <w:t xml:space="preserve">people </w:t>
      </w:r>
      <w:r>
        <w:t xml:space="preserve">will be using to create reports </w:t>
      </w:r>
      <w:r w:rsidR="00A737F5">
        <w:t xml:space="preserve">&amp; </w:t>
      </w:r>
      <w:r>
        <w:t>dashboards.</w:t>
      </w:r>
    </w:p>
    <w:p w14:paraId="22337001" w14:textId="24548F43" w:rsidR="00EC2D16" w:rsidRDefault="00EF5DC8" w:rsidP="0048779F">
      <w:pPr>
        <w:pStyle w:val="LabStepNumbered"/>
      </w:pPr>
      <w:r>
        <w:t xml:space="preserve">Modify the </w:t>
      </w:r>
      <w:r w:rsidR="00EC2D16">
        <w:t xml:space="preserve">formatting </w:t>
      </w:r>
      <w:r w:rsidR="004C3A93">
        <w:t xml:space="preserve">of the </w:t>
      </w:r>
      <w:proofErr w:type="spellStart"/>
      <w:r w:rsidR="004C3A93" w:rsidRPr="004C3A93">
        <w:rPr>
          <w:b/>
        </w:rPr>
        <w:t>BirthDate</w:t>
      </w:r>
      <w:proofErr w:type="spellEnd"/>
      <w:r w:rsidR="004C3A93">
        <w:t xml:space="preserve"> column in the </w:t>
      </w:r>
      <w:r w:rsidR="00EC2D16" w:rsidRPr="00EC2D16">
        <w:rPr>
          <w:b/>
        </w:rPr>
        <w:t>Customers</w:t>
      </w:r>
      <w:r w:rsidR="00EC2D16">
        <w:t xml:space="preserve"> table.</w:t>
      </w:r>
    </w:p>
    <w:p w14:paraId="4C2F0ABA" w14:textId="2A64A66B" w:rsidR="001B6534" w:rsidRDefault="00EC2D16" w:rsidP="00EC2D16">
      <w:pPr>
        <w:pStyle w:val="LabStepNumberedLevel2"/>
      </w:pPr>
      <w:r>
        <w:t>In the Power BI Desktop windows, navigate back to data view.</w:t>
      </w:r>
    </w:p>
    <w:p w14:paraId="06BF0CEE" w14:textId="380C5303" w:rsidR="00EC2D16" w:rsidRDefault="00EC2D16" w:rsidP="00EC2D16">
      <w:pPr>
        <w:pStyle w:val="LabStepNumberedLevel2"/>
      </w:pPr>
      <w:r>
        <w:t xml:space="preserve">In the </w:t>
      </w:r>
      <w:r w:rsidRPr="00EC2D16">
        <w:rPr>
          <w:b/>
        </w:rPr>
        <w:t>Fields</w:t>
      </w:r>
      <w:r>
        <w:t xml:space="preserve"> list on the right, select the </w:t>
      </w:r>
      <w:r w:rsidRPr="00EC2D16">
        <w:rPr>
          <w:b/>
        </w:rPr>
        <w:t>Customers</w:t>
      </w:r>
      <w:r>
        <w:t xml:space="preserve"> table to display its rows and columns.</w:t>
      </w:r>
    </w:p>
    <w:p w14:paraId="31662E55" w14:textId="361FF5C3" w:rsidR="00EC2D16" w:rsidRDefault="00EC2D16" w:rsidP="00EC2D16">
      <w:pPr>
        <w:pStyle w:val="LabStepNumberedLevel2"/>
      </w:pPr>
      <w:r>
        <w:t xml:space="preserve">Select the </w:t>
      </w:r>
      <w:proofErr w:type="spellStart"/>
      <w:r w:rsidRPr="00EC2D16">
        <w:rPr>
          <w:b/>
        </w:rPr>
        <w:t>BirthDate</w:t>
      </w:r>
      <w:proofErr w:type="spellEnd"/>
      <w:r>
        <w:t xml:space="preserve"> column.</w:t>
      </w:r>
    </w:p>
    <w:p w14:paraId="3EF0CF74" w14:textId="0FA10209" w:rsidR="0048779F" w:rsidRDefault="00EC2D16" w:rsidP="00EC2D16">
      <w:pPr>
        <w:pStyle w:val="LabStepNumberedLevel2"/>
      </w:pPr>
      <w:r>
        <w:t xml:space="preserve">Modify the </w:t>
      </w:r>
      <w:proofErr w:type="spellStart"/>
      <w:r>
        <w:t>the</w:t>
      </w:r>
      <w:proofErr w:type="spellEnd"/>
      <w:r>
        <w:t xml:space="preserve"> </w:t>
      </w:r>
      <w:proofErr w:type="spellStart"/>
      <w:r w:rsidRPr="00EC2D16">
        <w:rPr>
          <w:b/>
        </w:rPr>
        <w:t>BirthDate</w:t>
      </w:r>
      <w:proofErr w:type="spellEnd"/>
      <w:r>
        <w:t xml:space="preserve"> column </w:t>
      </w:r>
      <w:r w:rsidR="00AD6580">
        <w:t xml:space="preserve">formatting using </w:t>
      </w:r>
      <w:r>
        <w:t xml:space="preserve">the </w:t>
      </w:r>
      <w:r w:rsidRPr="00EC2D16">
        <w:rPr>
          <w:b/>
        </w:rPr>
        <w:t>Format</w:t>
      </w:r>
      <w:r>
        <w:t xml:space="preserve"> menu </w:t>
      </w:r>
      <w:r w:rsidR="00AD6580">
        <w:t>to select a format of</w:t>
      </w:r>
      <w:r>
        <w:t xml:space="preserve"> </w:t>
      </w:r>
      <w:r w:rsidRPr="00EC2D16">
        <w:rPr>
          <w:b/>
        </w:rPr>
        <w:t>Date Time &gt; 3/14/2001 (M/d/</w:t>
      </w:r>
      <w:proofErr w:type="spellStart"/>
      <w:r w:rsidRPr="00EC2D16">
        <w:rPr>
          <w:b/>
        </w:rPr>
        <w:t>yyyy</w:t>
      </w:r>
      <w:proofErr w:type="spellEnd"/>
      <w:r w:rsidRPr="00EC2D16">
        <w:rPr>
          <w:b/>
        </w:rPr>
        <w:t>)</w:t>
      </w:r>
      <w:r>
        <w:t>.</w:t>
      </w:r>
    </w:p>
    <w:p w14:paraId="426A30A6" w14:textId="1B82FA55" w:rsidR="0048779F" w:rsidRDefault="00C3765B" w:rsidP="0048779F">
      <w:pPr>
        <w:pStyle w:val="LabStepScreenshotLevel2"/>
      </w:pPr>
      <w:r>
        <w:drawing>
          <wp:inline distT="0" distB="0" distL="0" distR="0" wp14:anchorId="7B614F03" wp14:editId="37B69794">
            <wp:extent cx="3583057" cy="1403202"/>
            <wp:effectExtent l="19050" t="19050" r="17780"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301" b="8787"/>
                    <a:stretch/>
                  </pic:blipFill>
                  <pic:spPr bwMode="auto">
                    <a:xfrm>
                      <a:off x="0" y="0"/>
                      <a:ext cx="3668547" cy="14366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D92EF0" w14:textId="745E3294" w:rsidR="0048779F" w:rsidRDefault="00EC2D16" w:rsidP="00EF5DC8">
      <w:pPr>
        <w:pStyle w:val="LabStepNumberedLevel2"/>
      </w:pPr>
      <w:r>
        <w:t xml:space="preserve">The </w:t>
      </w:r>
      <w:proofErr w:type="spellStart"/>
      <w:r w:rsidRPr="00EC2D16">
        <w:rPr>
          <w:b/>
        </w:rPr>
        <w:t>BirthDate</w:t>
      </w:r>
      <w:proofErr w:type="spellEnd"/>
      <w:r>
        <w:t xml:space="preserve"> column should now reflect the change in formatting.</w:t>
      </w:r>
    </w:p>
    <w:p w14:paraId="6CEA96D6" w14:textId="016E2C18" w:rsidR="0048779F" w:rsidRDefault="00AD6580" w:rsidP="0048779F">
      <w:pPr>
        <w:pStyle w:val="LabStepScreenshotLevel2"/>
      </w:pPr>
      <w:r>
        <w:drawing>
          <wp:inline distT="0" distB="0" distL="0" distR="0" wp14:anchorId="5D28546D" wp14:editId="75A6D014">
            <wp:extent cx="1962979" cy="785192"/>
            <wp:effectExtent l="19050" t="19050" r="1841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988" cy="800395"/>
                    </a:xfrm>
                    <a:prstGeom prst="rect">
                      <a:avLst/>
                    </a:prstGeom>
                    <a:noFill/>
                    <a:ln>
                      <a:solidFill>
                        <a:schemeClr val="bg1">
                          <a:lumMod val="50000"/>
                        </a:schemeClr>
                      </a:solidFill>
                    </a:ln>
                  </pic:spPr>
                </pic:pic>
              </a:graphicData>
            </a:graphic>
          </wp:inline>
        </w:drawing>
      </w:r>
    </w:p>
    <w:p w14:paraId="35986C43" w14:textId="39594768" w:rsidR="00EF5DC8" w:rsidRDefault="00EF5DC8" w:rsidP="00EF5DC8">
      <w:pPr>
        <w:pStyle w:val="LabStepNumbered"/>
      </w:pPr>
      <w:r>
        <w:t xml:space="preserve">Modify the formatting of columns in the </w:t>
      </w:r>
      <w:r>
        <w:rPr>
          <w:b/>
        </w:rPr>
        <w:t>Products</w:t>
      </w:r>
      <w:r>
        <w:t xml:space="preserve"> table.</w:t>
      </w:r>
    </w:p>
    <w:p w14:paraId="0840BAEA" w14:textId="1714D053" w:rsidR="00EF5DC8" w:rsidRDefault="00EF5DC8" w:rsidP="00EF5DC8">
      <w:pPr>
        <w:pStyle w:val="LabStepNumberedLevel2"/>
      </w:pPr>
      <w:r>
        <w:t xml:space="preserve">In the </w:t>
      </w:r>
      <w:r w:rsidRPr="00EC2D16">
        <w:rPr>
          <w:b/>
        </w:rPr>
        <w:t>Fields</w:t>
      </w:r>
      <w:r>
        <w:t xml:space="preserve"> list on the right, select the </w:t>
      </w:r>
      <w:r>
        <w:rPr>
          <w:b/>
        </w:rPr>
        <w:t>Product</w:t>
      </w:r>
      <w:r w:rsidRPr="00EC2D16">
        <w:rPr>
          <w:b/>
        </w:rPr>
        <w:t>s</w:t>
      </w:r>
      <w:r>
        <w:t xml:space="preserve"> table to display its rows and columns.</w:t>
      </w:r>
    </w:p>
    <w:p w14:paraId="364F4CD2" w14:textId="5BD5D3DB" w:rsidR="00EF5DC8" w:rsidRDefault="00EF5DC8" w:rsidP="00EF5DC8">
      <w:pPr>
        <w:pStyle w:val="LabStepNumberedLevel2"/>
      </w:pPr>
      <w:r>
        <w:t xml:space="preserve">Select the </w:t>
      </w:r>
      <w:proofErr w:type="spellStart"/>
      <w:r>
        <w:rPr>
          <w:b/>
        </w:rPr>
        <w:t>UnitCost</w:t>
      </w:r>
      <w:proofErr w:type="spellEnd"/>
      <w:r>
        <w:t xml:space="preserve"> column by clicking on its column header.</w:t>
      </w:r>
    </w:p>
    <w:p w14:paraId="352D68CD" w14:textId="6C5F6DEF" w:rsidR="00EF5DC8" w:rsidRDefault="00EF5DC8" w:rsidP="00EF5DC8">
      <w:pPr>
        <w:pStyle w:val="LabStepNumberedLevel2"/>
      </w:pPr>
      <w:r>
        <w:t xml:space="preserve">Use the </w:t>
      </w:r>
      <w:r w:rsidRPr="00EF5DC8">
        <w:rPr>
          <w:b/>
        </w:rPr>
        <w:t>Format</w:t>
      </w:r>
      <w:r>
        <w:t xml:space="preserve"> menu button in the ribbon to update the format setting to </w:t>
      </w:r>
      <w:r w:rsidRPr="00EF5DC8">
        <w:rPr>
          <w:b/>
        </w:rPr>
        <w:t>Currency</w:t>
      </w:r>
      <w:r w:rsidR="00AD6580">
        <w:rPr>
          <w:b/>
        </w:rPr>
        <w:t xml:space="preserve"> </w:t>
      </w:r>
      <w:r w:rsidR="00F82D61">
        <w:rPr>
          <w:b/>
        </w:rPr>
        <w:t>&gt; $ English (United States)</w:t>
      </w:r>
      <w:r w:rsidR="00F82D61">
        <w:t xml:space="preserve"> and set the number of decimal places to </w:t>
      </w:r>
      <w:r w:rsidR="00F82D61" w:rsidRPr="00F82D61">
        <w:rPr>
          <w:b/>
        </w:rPr>
        <w:t>2</w:t>
      </w:r>
      <w:r w:rsidR="00F82D61">
        <w:t xml:space="preserve"> in the spin control located underneath the </w:t>
      </w:r>
      <w:r w:rsidR="00F82D61" w:rsidRPr="00F82D61">
        <w:rPr>
          <w:b/>
        </w:rPr>
        <w:t>Format</w:t>
      </w:r>
      <w:r w:rsidR="00F82D61">
        <w:t xml:space="preserve"> dropdown menu.</w:t>
      </w:r>
    </w:p>
    <w:p w14:paraId="5FF3C970" w14:textId="5133BD4A" w:rsidR="0048779F" w:rsidRDefault="00F82D61" w:rsidP="0048779F">
      <w:pPr>
        <w:pStyle w:val="LabStepScreenshotLevel2"/>
      </w:pPr>
      <w:r>
        <w:drawing>
          <wp:inline distT="0" distB="0" distL="0" distR="0" wp14:anchorId="52216F82" wp14:editId="5C3D79A0">
            <wp:extent cx="2482722" cy="1152939"/>
            <wp:effectExtent l="19050" t="19050" r="13335"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813" b="18725"/>
                    <a:stretch/>
                  </pic:blipFill>
                  <pic:spPr bwMode="auto">
                    <a:xfrm>
                      <a:off x="0" y="0"/>
                      <a:ext cx="2528830" cy="1174351"/>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83A894" w14:textId="0A4C80D8" w:rsidR="0048779F" w:rsidRDefault="00EF5DC8" w:rsidP="00A56223">
      <w:pPr>
        <w:pStyle w:val="LabStepNumberedLevel2"/>
      </w:pPr>
      <w:r>
        <w:lastRenderedPageBreak/>
        <w:t xml:space="preserve">Changing the </w:t>
      </w:r>
      <w:r w:rsidR="00847551">
        <w:t xml:space="preserve">format setting of the </w:t>
      </w:r>
      <w:proofErr w:type="spellStart"/>
      <w:r w:rsidR="00847551" w:rsidRPr="001E777D">
        <w:rPr>
          <w:b/>
        </w:rPr>
        <w:t>ListPrice</w:t>
      </w:r>
      <w:proofErr w:type="spellEnd"/>
      <w:r w:rsidR="00847551">
        <w:t xml:space="preserve"> column to </w:t>
      </w:r>
      <w:r w:rsidR="00F82D61" w:rsidRPr="001E777D">
        <w:rPr>
          <w:b/>
        </w:rPr>
        <w:t>$ English (United States)</w:t>
      </w:r>
      <w:r w:rsidR="00AD6580" w:rsidRPr="001E777D">
        <w:rPr>
          <w:b/>
        </w:rPr>
        <w:t xml:space="preserve"> </w:t>
      </w:r>
      <w:r w:rsidR="001E777D">
        <w:t xml:space="preserve">and set the number of decimal places to </w:t>
      </w:r>
      <w:r w:rsidR="001E777D" w:rsidRPr="001E777D">
        <w:rPr>
          <w:b/>
        </w:rPr>
        <w:t>2</w:t>
      </w:r>
      <w:r w:rsidR="001E777D">
        <w:t xml:space="preserve"> </w:t>
      </w:r>
      <w:r w:rsidR="00847551">
        <w:t>so it matches</w:t>
      </w:r>
      <w:r w:rsidR="001E777D">
        <w:t xml:space="preserve"> the</w:t>
      </w:r>
      <w:r w:rsidR="00847551">
        <w:t xml:space="preserve"> </w:t>
      </w:r>
      <w:proofErr w:type="spellStart"/>
      <w:r w:rsidR="00847551" w:rsidRPr="001E777D">
        <w:rPr>
          <w:b/>
        </w:rPr>
        <w:t>UnitCost</w:t>
      </w:r>
      <w:proofErr w:type="spellEnd"/>
      <w:r w:rsidR="001E777D" w:rsidRPr="001E777D">
        <w:t xml:space="preserve"> column</w:t>
      </w:r>
      <w:r w:rsidR="00847551">
        <w:t>.</w:t>
      </w:r>
    </w:p>
    <w:p w14:paraId="23E6F5E8" w14:textId="4ED24435" w:rsidR="0048779F" w:rsidRDefault="00AD6580" w:rsidP="0048779F">
      <w:pPr>
        <w:pStyle w:val="LabStepScreenshotLevel2"/>
      </w:pPr>
      <w:r>
        <w:drawing>
          <wp:inline distT="0" distB="0" distL="0" distR="0" wp14:anchorId="28795FBA" wp14:editId="5ED89470">
            <wp:extent cx="1426210" cy="1003300"/>
            <wp:effectExtent l="19050" t="19050" r="2159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6210" cy="1003300"/>
                    </a:xfrm>
                    <a:prstGeom prst="rect">
                      <a:avLst/>
                    </a:prstGeom>
                    <a:noFill/>
                    <a:ln>
                      <a:solidFill>
                        <a:schemeClr val="tx1"/>
                      </a:solidFill>
                    </a:ln>
                  </pic:spPr>
                </pic:pic>
              </a:graphicData>
            </a:graphic>
          </wp:inline>
        </w:drawing>
      </w:r>
    </w:p>
    <w:p w14:paraId="3F804C75" w14:textId="139DEDE1" w:rsidR="00847551" w:rsidRDefault="00847551" w:rsidP="00847551">
      <w:pPr>
        <w:pStyle w:val="LabStepNumbered"/>
      </w:pPr>
      <w:r>
        <w:t xml:space="preserve">Modify the formatting of columns in the </w:t>
      </w:r>
      <w:r>
        <w:rPr>
          <w:b/>
        </w:rPr>
        <w:t>Sales</w:t>
      </w:r>
      <w:r>
        <w:t xml:space="preserve"> table.</w:t>
      </w:r>
    </w:p>
    <w:p w14:paraId="3801EC23" w14:textId="13B60E50" w:rsidR="00847551" w:rsidRDefault="00847551" w:rsidP="00847551">
      <w:pPr>
        <w:pStyle w:val="LabStepNumberedLevel2"/>
      </w:pPr>
      <w:r>
        <w:t xml:space="preserve">In the </w:t>
      </w:r>
      <w:r w:rsidRPr="00EC2D16">
        <w:rPr>
          <w:b/>
        </w:rPr>
        <w:t>Fields</w:t>
      </w:r>
      <w:r>
        <w:t xml:space="preserve"> list on the right, select the </w:t>
      </w:r>
      <w:r>
        <w:rPr>
          <w:b/>
        </w:rPr>
        <w:t>Sales</w:t>
      </w:r>
      <w:r>
        <w:t xml:space="preserve"> table to display its rows and columns.</w:t>
      </w:r>
    </w:p>
    <w:p w14:paraId="02421C54" w14:textId="1E0C1669" w:rsidR="00350B1D" w:rsidRDefault="00350B1D" w:rsidP="00350B1D">
      <w:pPr>
        <w:pStyle w:val="LabStepNumberedLevel2"/>
      </w:pPr>
      <w:r>
        <w:t xml:space="preserve">Select the </w:t>
      </w:r>
      <w:r>
        <w:rPr>
          <w:b/>
        </w:rPr>
        <w:t>Quantity</w:t>
      </w:r>
      <w:r>
        <w:t xml:space="preserve"> column by clicking on its column header.</w:t>
      </w:r>
    </w:p>
    <w:p w14:paraId="77917F9D" w14:textId="620DC829" w:rsidR="00350B1D" w:rsidRDefault="00350B1D" w:rsidP="00350B1D">
      <w:pPr>
        <w:pStyle w:val="LabStepNumberedLevel2"/>
      </w:pPr>
      <w:r>
        <w:t xml:space="preserve">Modify the </w:t>
      </w:r>
      <w:r>
        <w:rPr>
          <w:b/>
        </w:rPr>
        <w:t>Quantity</w:t>
      </w:r>
      <w:r>
        <w:t xml:space="preserve"> column</w:t>
      </w:r>
      <w:r w:rsidRPr="00350B1D">
        <w:t xml:space="preserve"> by</w:t>
      </w:r>
      <w:r>
        <w:rPr>
          <w:b/>
        </w:rPr>
        <w:t xml:space="preserve"> </w:t>
      </w:r>
      <w:r>
        <w:t>clicking to select the comma button on the ribbon to add a comma separator.</w:t>
      </w:r>
    </w:p>
    <w:p w14:paraId="1A9775FF" w14:textId="7A383A26" w:rsidR="00350B1D" w:rsidRDefault="00AD6580" w:rsidP="00350B1D">
      <w:pPr>
        <w:pStyle w:val="LabStepScreenshotLevel2"/>
      </w:pPr>
      <w:r>
        <w:drawing>
          <wp:inline distT="0" distB="0" distL="0" distR="0" wp14:anchorId="2B6ADBFC" wp14:editId="1506EF58">
            <wp:extent cx="3554569" cy="1443913"/>
            <wp:effectExtent l="19050" t="19050" r="27305" b="234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t="10141"/>
                    <a:stretch/>
                  </pic:blipFill>
                  <pic:spPr bwMode="auto">
                    <a:xfrm>
                      <a:off x="0" y="0"/>
                      <a:ext cx="3571631" cy="145084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CCC711" w14:textId="7440AE1E" w:rsidR="00847551" w:rsidRDefault="00847551" w:rsidP="00847551">
      <w:pPr>
        <w:pStyle w:val="LabStepNumberedLevel2"/>
      </w:pPr>
      <w:r>
        <w:t xml:space="preserve">Select the </w:t>
      </w:r>
      <w:proofErr w:type="spellStart"/>
      <w:r>
        <w:rPr>
          <w:b/>
        </w:rPr>
        <w:t>SalesAmount</w:t>
      </w:r>
      <w:proofErr w:type="spellEnd"/>
      <w:r>
        <w:t xml:space="preserve"> column by clicking on its column header.</w:t>
      </w:r>
    </w:p>
    <w:p w14:paraId="676BA16A" w14:textId="19BCDB3D" w:rsidR="00847551" w:rsidRDefault="00847551" w:rsidP="00847551">
      <w:pPr>
        <w:pStyle w:val="LabStepNumberedLevel2"/>
      </w:pPr>
      <w:r>
        <w:t xml:space="preserve">Modify the formatting of the </w:t>
      </w:r>
      <w:proofErr w:type="spellStart"/>
      <w:r>
        <w:rPr>
          <w:b/>
        </w:rPr>
        <w:t>SalesAmount</w:t>
      </w:r>
      <w:proofErr w:type="spellEnd"/>
      <w:r>
        <w:t xml:space="preserve"> column </w:t>
      </w:r>
      <w:r w:rsidR="00AD6580">
        <w:t>to</w:t>
      </w:r>
      <w:r>
        <w:rPr>
          <w:b/>
        </w:rPr>
        <w:t xml:space="preserve"> </w:t>
      </w:r>
      <w:r w:rsidR="00F82D61">
        <w:rPr>
          <w:b/>
        </w:rPr>
        <w:t>Currency &gt; $ English (United States)</w:t>
      </w:r>
      <w:r w:rsidR="001E777D">
        <w:t xml:space="preserve"> and set the number of decimal places to </w:t>
      </w:r>
      <w:r w:rsidR="001E777D" w:rsidRPr="00F82D61">
        <w:rPr>
          <w:b/>
        </w:rPr>
        <w:t>2</w:t>
      </w:r>
      <w:r w:rsidR="001E777D">
        <w:t xml:space="preserve"> in the spin control located underneath the </w:t>
      </w:r>
      <w:r w:rsidR="001E777D" w:rsidRPr="00F82D61">
        <w:rPr>
          <w:b/>
        </w:rPr>
        <w:t>Format</w:t>
      </w:r>
      <w:r w:rsidR="001E777D">
        <w:t xml:space="preserve"> dropdown menu</w:t>
      </w:r>
    </w:p>
    <w:p w14:paraId="08125C14" w14:textId="3FCD77D7" w:rsidR="0048779F" w:rsidRDefault="00F82D61" w:rsidP="0048779F">
      <w:pPr>
        <w:pStyle w:val="LabStepScreenshotLevel2"/>
      </w:pPr>
      <w:r>
        <w:drawing>
          <wp:inline distT="0" distB="0" distL="0" distR="0" wp14:anchorId="690BA177" wp14:editId="7F0A3795">
            <wp:extent cx="3463235" cy="1456401"/>
            <wp:effectExtent l="19050" t="19050" r="2349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
                      <a:extLst>
                        <a:ext uri="{28A0092B-C50C-407E-A947-70E740481C1C}">
                          <a14:useLocalDpi xmlns:a14="http://schemas.microsoft.com/office/drawing/2010/main" val="0"/>
                        </a:ext>
                      </a:extLst>
                    </a:blip>
                    <a:srcRect t="6348"/>
                    <a:stretch/>
                  </pic:blipFill>
                  <pic:spPr bwMode="auto">
                    <a:xfrm>
                      <a:off x="0" y="0"/>
                      <a:ext cx="3480423" cy="1463629"/>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6BA608" w14:textId="5B704D7A" w:rsidR="00847551" w:rsidRDefault="00847551" w:rsidP="00847551">
      <w:pPr>
        <w:pStyle w:val="LabStepNumberedLevel2"/>
      </w:pPr>
      <w:r>
        <w:t xml:space="preserve">Select the </w:t>
      </w:r>
      <w:proofErr w:type="spellStart"/>
      <w:r>
        <w:rPr>
          <w:b/>
        </w:rPr>
        <w:t>Purchase</w:t>
      </w:r>
      <w:r w:rsidRPr="00EC2D16">
        <w:rPr>
          <w:b/>
        </w:rPr>
        <w:t>Date</w:t>
      </w:r>
      <w:proofErr w:type="spellEnd"/>
      <w:r>
        <w:t xml:space="preserve"> column by clicking on its column header.</w:t>
      </w:r>
    </w:p>
    <w:p w14:paraId="43632C3B" w14:textId="5F3E7A08" w:rsidR="0048779F" w:rsidRDefault="00847551" w:rsidP="00847551">
      <w:pPr>
        <w:pStyle w:val="LabStepNumberedLevel2"/>
      </w:pPr>
      <w:r>
        <w:t xml:space="preserve">Modify the formatting of the </w:t>
      </w:r>
      <w:proofErr w:type="spellStart"/>
      <w:r>
        <w:rPr>
          <w:b/>
        </w:rPr>
        <w:t>Purchase</w:t>
      </w:r>
      <w:r w:rsidRPr="00EC2D16">
        <w:rPr>
          <w:b/>
        </w:rPr>
        <w:t>Date</w:t>
      </w:r>
      <w:proofErr w:type="spellEnd"/>
      <w:r>
        <w:t xml:space="preserve"> </w:t>
      </w:r>
      <w:r w:rsidR="00CC5AB0">
        <w:t xml:space="preserve">to </w:t>
      </w:r>
      <w:r>
        <w:t xml:space="preserve">of </w:t>
      </w:r>
      <w:r w:rsidRPr="00EC2D16">
        <w:rPr>
          <w:b/>
        </w:rPr>
        <w:t>Date Time &gt; 3/14/2001 (M/d/</w:t>
      </w:r>
      <w:proofErr w:type="spellStart"/>
      <w:r w:rsidRPr="00EC2D16">
        <w:rPr>
          <w:b/>
        </w:rPr>
        <w:t>yyyy</w:t>
      </w:r>
      <w:proofErr w:type="spellEnd"/>
      <w:r w:rsidRPr="00EC2D16">
        <w:rPr>
          <w:b/>
        </w:rPr>
        <w:t>)</w:t>
      </w:r>
      <w:r>
        <w:t>.</w:t>
      </w:r>
    </w:p>
    <w:p w14:paraId="4EA4996B" w14:textId="513C9127" w:rsidR="0048779F" w:rsidRDefault="00CC5AB0" w:rsidP="0048779F">
      <w:pPr>
        <w:pStyle w:val="LabStepScreenshotLevel2"/>
      </w:pPr>
      <w:r>
        <w:drawing>
          <wp:inline distT="0" distB="0" distL="0" distR="0" wp14:anchorId="51FACD42" wp14:editId="0DC4F386">
            <wp:extent cx="3463787" cy="1377626"/>
            <wp:effectExtent l="19050" t="19050" r="2286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912"/>
                    <a:stretch/>
                  </pic:blipFill>
                  <pic:spPr bwMode="auto">
                    <a:xfrm>
                      <a:off x="0" y="0"/>
                      <a:ext cx="3536487" cy="1406541"/>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C70964" w14:textId="6847E55A" w:rsidR="00847551" w:rsidRDefault="00847551" w:rsidP="00847551">
      <w:pPr>
        <w:pStyle w:val="LabStepNumberedLevel2"/>
      </w:pPr>
      <w:r>
        <w:lastRenderedPageBreak/>
        <w:t xml:space="preserve">Select the </w:t>
      </w:r>
      <w:proofErr w:type="spellStart"/>
      <w:r>
        <w:rPr>
          <w:b/>
        </w:rPr>
        <w:t>ProductCost</w:t>
      </w:r>
      <w:proofErr w:type="spellEnd"/>
      <w:r>
        <w:t xml:space="preserve"> column by clicking on its column header.</w:t>
      </w:r>
    </w:p>
    <w:p w14:paraId="70C01ED6" w14:textId="0FA658B8" w:rsidR="00847551" w:rsidRDefault="00847551" w:rsidP="00847551">
      <w:pPr>
        <w:pStyle w:val="LabStepNumberedLevel2"/>
      </w:pPr>
      <w:r>
        <w:t xml:space="preserve">Modify the formatting of the </w:t>
      </w:r>
      <w:proofErr w:type="spellStart"/>
      <w:r>
        <w:rPr>
          <w:b/>
        </w:rPr>
        <w:t>ProductCost</w:t>
      </w:r>
      <w:proofErr w:type="spellEnd"/>
      <w:r>
        <w:t xml:space="preserve"> column </w:t>
      </w:r>
      <w:r w:rsidR="00CC5AB0">
        <w:t>to</w:t>
      </w:r>
      <w:r>
        <w:rPr>
          <w:b/>
        </w:rPr>
        <w:t xml:space="preserve"> </w:t>
      </w:r>
      <w:r w:rsidRPr="00EF5DC8">
        <w:rPr>
          <w:b/>
        </w:rPr>
        <w:t>Currency</w:t>
      </w:r>
      <w:r w:rsidR="00F82D61">
        <w:rPr>
          <w:b/>
        </w:rPr>
        <w:t>&gt; $ English (United States)</w:t>
      </w:r>
      <w:r w:rsidR="001E777D">
        <w:t xml:space="preserve"> and set the number of decimal places to </w:t>
      </w:r>
      <w:r w:rsidR="001E777D" w:rsidRPr="00F82D61">
        <w:rPr>
          <w:b/>
        </w:rPr>
        <w:t>2</w:t>
      </w:r>
      <w:r w:rsidR="001E777D">
        <w:t xml:space="preserve"> in the spin control located underneath the </w:t>
      </w:r>
      <w:r w:rsidR="001E777D" w:rsidRPr="00F82D61">
        <w:rPr>
          <w:b/>
        </w:rPr>
        <w:t>Format</w:t>
      </w:r>
      <w:r w:rsidR="001E777D">
        <w:t xml:space="preserve"> dropdown menu.</w:t>
      </w:r>
    </w:p>
    <w:p w14:paraId="37B685C8" w14:textId="2CA87020" w:rsidR="00847551" w:rsidRDefault="00F82D61" w:rsidP="00847551">
      <w:pPr>
        <w:pStyle w:val="LabStepScreenshotLevel2"/>
      </w:pPr>
      <w:r>
        <w:drawing>
          <wp:inline distT="0" distB="0" distL="0" distR="0" wp14:anchorId="312CD4B4" wp14:editId="38835674">
            <wp:extent cx="3656627" cy="1443932"/>
            <wp:effectExtent l="19050" t="19050" r="20320" b="234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a:extLst>
                        <a:ext uri="{28A0092B-C50C-407E-A947-70E740481C1C}">
                          <a14:useLocalDpi xmlns:a14="http://schemas.microsoft.com/office/drawing/2010/main" val="0"/>
                        </a:ext>
                      </a:extLst>
                    </a:blip>
                    <a:srcRect t="5763"/>
                    <a:stretch/>
                  </pic:blipFill>
                  <pic:spPr bwMode="auto">
                    <a:xfrm>
                      <a:off x="0" y="0"/>
                      <a:ext cx="3684918" cy="145510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94F64D" w14:textId="3751806C" w:rsidR="006C4415" w:rsidRDefault="006C4415" w:rsidP="00847551">
      <w:pPr>
        <w:pStyle w:val="LabStepNumbered"/>
      </w:pPr>
      <w:r>
        <w:t xml:space="preserve">See the effect of your formatting </w:t>
      </w:r>
      <w:r w:rsidR="0056484F">
        <w:t xml:space="preserve">by adding a </w:t>
      </w:r>
      <w:r w:rsidR="00501C61">
        <w:t>visual</w:t>
      </w:r>
      <w:r>
        <w:t xml:space="preserve"> </w:t>
      </w:r>
      <w:r w:rsidR="00E742AA">
        <w:t>to</w:t>
      </w:r>
      <w:r>
        <w:t xml:space="preserve"> a report.</w:t>
      </w:r>
    </w:p>
    <w:p w14:paraId="7429C818" w14:textId="5CC5942C" w:rsidR="006C4415" w:rsidRDefault="0056484F" w:rsidP="006C4415">
      <w:pPr>
        <w:pStyle w:val="LabStepNumberedLevel2"/>
      </w:pPr>
      <w:r>
        <w:t xml:space="preserve">Navigate to report view. There should be an empty report for the project with a single page named </w:t>
      </w:r>
      <w:r w:rsidRPr="0056484F">
        <w:rPr>
          <w:b/>
        </w:rPr>
        <w:t>Page 1</w:t>
      </w:r>
      <w:r>
        <w:t>.</w:t>
      </w:r>
    </w:p>
    <w:p w14:paraId="67D4BCE3" w14:textId="1D0B0F1F" w:rsidR="006C4415" w:rsidRDefault="006C4415" w:rsidP="006C4415">
      <w:pPr>
        <w:pStyle w:val="LabStepScreenshotLevel2"/>
      </w:pPr>
      <w:r>
        <w:drawing>
          <wp:inline distT="0" distB="0" distL="0" distR="0" wp14:anchorId="27CCF7F6" wp14:editId="1AF78B91">
            <wp:extent cx="4997165" cy="1648496"/>
            <wp:effectExtent l="19050" t="19050" r="1333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340"/>
                    <a:stretch/>
                  </pic:blipFill>
                  <pic:spPr bwMode="auto">
                    <a:xfrm>
                      <a:off x="0" y="0"/>
                      <a:ext cx="5053693" cy="166714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FB0C1CB" w14:textId="7A24D7D9" w:rsidR="006C4415" w:rsidRDefault="0056484F" w:rsidP="006C4415">
      <w:pPr>
        <w:pStyle w:val="LabStepNumberedLevel2"/>
      </w:pPr>
      <w:r>
        <w:t xml:space="preserve">Change the name of the page in the report from </w:t>
      </w:r>
      <w:r w:rsidRPr="0056484F">
        <w:rPr>
          <w:b/>
        </w:rPr>
        <w:t>Page 1</w:t>
      </w:r>
      <w:r>
        <w:t xml:space="preserve"> to </w:t>
      </w:r>
      <w:r w:rsidRPr="0056484F">
        <w:rPr>
          <w:b/>
        </w:rPr>
        <w:t>Sales by State</w:t>
      </w:r>
      <w:r>
        <w:t>.</w:t>
      </w:r>
    </w:p>
    <w:p w14:paraId="40DC89E0" w14:textId="00925EBC" w:rsidR="006C4415" w:rsidRPr="0056484F" w:rsidRDefault="00103E6B" w:rsidP="0056484F">
      <w:pPr>
        <w:pStyle w:val="LabStepScreenshotLevel2"/>
      </w:pPr>
      <w:r>
        <w:drawing>
          <wp:inline distT="0" distB="0" distL="0" distR="0" wp14:anchorId="4760B8FC" wp14:editId="0357DAA8">
            <wp:extent cx="2153653" cy="414227"/>
            <wp:effectExtent l="19050" t="19050" r="18415"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4499" cy="416313"/>
                    </a:xfrm>
                    <a:prstGeom prst="rect">
                      <a:avLst/>
                    </a:prstGeom>
                    <a:noFill/>
                    <a:ln>
                      <a:solidFill>
                        <a:schemeClr val="bg1">
                          <a:lumMod val="50000"/>
                        </a:schemeClr>
                      </a:solidFill>
                    </a:ln>
                  </pic:spPr>
                </pic:pic>
              </a:graphicData>
            </a:graphic>
          </wp:inline>
        </w:drawing>
      </w:r>
    </w:p>
    <w:p w14:paraId="5263A263" w14:textId="112ABC7E" w:rsidR="006C4415" w:rsidRDefault="00756057" w:rsidP="006C4415">
      <w:pPr>
        <w:pStyle w:val="LabStepNumberedLevel2"/>
      </w:pPr>
      <w:r>
        <w:t xml:space="preserve">Create a new </w:t>
      </w:r>
      <w:r w:rsidR="00501C61">
        <w:t>visual</w:t>
      </w:r>
      <w:r>
        <w:t xml:space="preserve"> in the report by selecting the checkbox for the </w:t>
      </w:r>
      <w:proofErr w:type="spellStart"/>
      <w:r w:rsidRPr="00756057">
        <w:rPr>
          <w:b/>
        </w:rPr>
        <w:t>SalesAmount</w:t>
      </w:r>
      <w:proofErr w:type="spellEnd"/>
      <w:r>
        <w:t xml:space="preserve"> column in the </w:t>
      </w:r>
      <w:r w:rsidRPr="00756057">
        <w:rPr>
          <w:b/>
        </w:rPr>
        <w:t>Fields</w:t>
      </w:r>
      <w:r>
        <w:t xml:space="preserve"> list.</w:t>
      </w:r>
    </w:p>
    <w:p w14:paraId="7A15DCB5" w14:textId="386237D3" w:rsidR="00756057" w:rsidRDefault="00CC5AB0" w:rsidP="00756057">
      <w:pPr>
        <w:pStyle w:val="LabStepScreenshotLevel2"/>
      </w:pPr>
      <w:r>
        <w:drawing>
          <wp:inline distT="0" distB="0" distL="0" distR="0" wp14:anchorId="46AD6AE9" wp14:editId="3D7F2BEE">
            <wp:extent cx="1365160" cy="2328799"/>
            <wp:effectExtent l="19050" t="19050" r="26035"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2857" cy="2393106"/>
                    </a:xfrm>
                    <a:prstGeom prst="rect">
                      <a:avLst/>
                    </a:prstGeom>
                    <a:noFill/>
                    <a:ln>
                      <a:solidFill>
                        <a:schemeClr val="tx1"/>
                      </a:solidFill>
                    </a:ln>
                  </pic:spPr>
                </pic:pic>
              </a:graphicData>
            </a:graphic>
          </wp:inline>
        </w:drawing>
      </w:r>
    </w:p>
    <w:p w14:paraId="0B725343" w14:textId="6CFD30BB" w:rsidR="00756057" w:rsidRDefault="00756057" w:rsidP="006C4415">
      <w:pPr>
        <w:pStyle w:val="LabStepNumberedLevel2"/>
      </w:pPr>
      <w:r>
        <w:lastRenderedPageBreak/>
        <w:t xml:space="preserve">When you select the </w:t>
      </w:r>
      <w:proofErr w:type="spellStart"/>
      <w:r w:rsidRPr="00756057">
        <w:rPr>
          <w:b/>
        </w:rPr>
        <w:t>SalesAmount</w:t>
      </w:r>
      <w:proofErr w:type="spellEnd"/>
      <w:r>
        <w:t xml:space="preserve"> column, Power BI Desktop will automatically add a new </w:t>
      </w:r>
      <w:r w:rsidR="00501C61">
        <w:t>visual</w:t>
      </w:r>
      <w:r>
        <w:t xml:space="preserve"> to the report based on the visualization type of </w:t>
      </w:r>
      <w:r w:rsidRPr="008A4D31">
        <w:rPr>
          <w:b/>
        </w:rPr>
        <w:t xml:space="preserve">Clustered </w:t>
      </w:r>
      <w:r w:rsidR="00ED4047" w:rsidRPr="008A4D31">
        <w:rPr>
          <w:b/>
        </w:rPr>
        <w:t>Column Chart</w:t>
      </w:r>
      <w:r w:rsidR="00ED4047">
        <w:t>.</w:t>
      </w:r>
    </w:p>
    <w:p w14:paraId="6D2C8C1E" w14:textId="2ACC813A" w:rsidR="006C4415" w:rsidRDefault="00CC5AB0" w:rsidP="006C4415">
      <w:pPr>
        <w:pStyle w:val="LabStepScreenshotLevel2"/>
      </w:pPr>
      <w:r>
        <w:drawing>
          <wp:inline distT="0" distB="0" distL="0" distR="0" wp14:anchorId="2D473A32" wp14:editId="2C6AEDDC">
            <wp:extent cx="5799495" cy="1571223"/>
            <wp:effectExtent l="19050" t="19050" r="1079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62408" cy="1588268"/>
                    </a:xfrm>
                    <a:prstGeom prst="rect">
                      <a:avLst/>
                    </a:prstGeom>
                    <a:noFill/>
                    <a:ln>
                      <a:solidFill>
                        <a:schemeClr val="bg1">
                          <a:lumMod val="50000"/>
                        </a:schemeClr>
                      </a:solidFill>
                    </a:ln>
                  </pic:spPr>
                </pic:pic>
              </a:graphicData>
            </a:graphic>
          </wp:inline>
        </w:drawing>
      </w:r>
    </w:p>
    <w:p w14:paraId="6292479C" w14:textId="0ABFED8A" w:rsidR="006C4415" w:rsidRDefault="00ED4047" w:rsidP="006C4415">
      <w:pPr>
        <w:pStyle w:val="LabStepNumberedLevel2"/>
      </w:pPr>
      <w:r>
        <w:t xml:space="preserve">Click the </w:t>
      </w:r>
      <w:r w:rsidR="00E742AA" w:rsidRPr="00ED4047">
        <w:rPr>
          <w:b/>
        </w:rPr>
        <w:t>Clustered Bar Chart</w:t>
      </w:r>
      <w:r w:rsidR="00E742AA">
        <w:t xml:space="preserve"> </w:t>
      </w:r>
      <w:r>
        <w:t xml:space="preserve">button in the </w:t>
      </w:r>
      <w:r w:rsidRPr="00ED4047">
        <w:rPr>
          <w:b/>
        </w:rPr>
        <w:t>Visualizations</w:t>
      </w:r>
      <w:r>
        <w:t xml:space="preserve"> list to change the visualization type to a </w:t>
      </w:r>
      <w:r w:rsidR="00E742AA" w:rsidRPr="00E742AA">
        <w:t>c</w:t>
      </w:r>
      <w:r w:rsidRPr="00E742AA">
        <w:t xml:space="preserve">lustered </w:t>
      </w:r>
      <w:r w:rsidR="00E742AA" w:rsidRPr="00E742AA">
        <w:t>b</w:t>
      </w:r>
      <w:r w:rsidRPr="00E742AA">
        <w:t xml:space="preserve">ar </w:t>
      </w:r>
      <w:r w:rsidR="00E742AA" w:rsidRPr="00E742AA">
        <w:t>c</w:t>
      </w:r>
      <w:r w:rsidRPr="00E742AA">
        <w:t>hart</w:t>
      </w:r>
      <w:r>
        <w:t>.</w:t>
      </w:r>
    </w:p>
    <w:p w14:paraId="37F2A205" w14:textId="67DB9925" w:rsidR="006C4415" w:rsidRDefault="00ED4047" w:rsidP="00ED4047">
      <w:pPr>
        <w:pStyle w:val="LabStepScreenshotLevel2"/>
      </w:pPr>
      <w:r>
        <w:drawing>
          <wp:inline distT="0" distB="0" distL="0" distR="0" wp14:anchorId="63928FEC" wp14:editId="58CC21F9">
            <wp:extent cx="1403797" cy="130167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2008" cy="1318559"/>
                    </a:xfrm>
                    <a:prstGeom prst="rect">
                      <a:avLst/>
                    </a:prstGeom>
                    <a:noFill/>
                    <a:ln>
                      <a:noFill/>
                    </a:ln>
                  </pic:spPr>
                </pic:pic>
              </a:graphicData>
            </a:graphic>
          </wp:inline>
        </w:drawing>
      </w:r>
    </w:p>
    <w:p w14:paraId="5CD73485" w14:textId="09BF2779" w:rsidR="006C4415" w:rsidRDefault="00E742AA" w:rsidP="006C4415">
      <w:pPr>
        <w:pStyle w:val="LabStepNumberedLevel2"/>
      </w:pPr>
      <w:r>
        <w:t>Since you haven’t added any row labels yet, the clustered bar chart currently displays a single bar showing total sales.</w:t>
      </w:r>
    </w:p>
    <w:p w14:paraId="4706A75C" w14:textId="71508F37" w:rsidR="006C4415" w:rsidRDefault="00CC5AB0" w:rsidP="006C4415">
      <w:pPr>
        <w:pStyle w:val="LabStepScreenshotLevel2"/>
      </w:pPr>
      <w:r>
        <w:drawing>
          <wp:inline distT="0" distB="0" distL="0" distR="0" wp14:anchorId="3953F734" wp14:editId="075DC3B5">
            <wp:extent cx="1185235" cy="1262129"/>
            <wp:effectExtent l="19050" t="19050" r="1524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8616" cy="1276378"/>
                    </a:xfrm>
                    <a:prstGeom prst="rect">
                      <a:avLst/>
                    </a:prstGeom>
                    <a:noFill/>
                    <a:ln>
                      <a:solidFill>
                        <a:schemeClr val="tx1"/>
                      </a:solidFill>
                    </a:ln>
                  </pic:spPr>
                </pic:pic>
              </a:graphicData>
            </a:graphic>
          </wp:inline>
        </w:drawing>
      </w:r>
    </w:p>
    <w:p w14:paraId="654F547A" w14:textId="343BDE52" w:rsidR="006C4415" w:rsidRDefault="00E742AA" w:rsidP="006C4415">
      <w:pPr>
        <w:pStyle w:val="LabStepNumberedLevel2"/>
      </w:pPr>
      <w:r>
        <w:t xml:space="preserve">Drag and drop the </w:t>
      </w:r>
      <w:r w:rsidRPr="00E742AA">
        <w:rPr>
          <w:b/>
        </w:rPr>
        <w:t>States</w:t>
      </w:r>
      <w:r>
        <w:t xml:space="preserve"> field from the </w:t>
      </w:r>
      <w:r w:rsidRPr="00E742AA">
        <w:rPr>
          <w:b/>
        </w:rPr>
        <w:t>Fields</w:t>
      </w:r>
      <w:r>
        <w:t xml:space="preserve"> list into the </w:t>
      </w:r>
      <w:r w:rsidRPr="00E742AA">
        <w:rPr>
          <w:b/>
        </w:rPr>
        <w:t>Axis</w:t>
      </w:r>
      <w:r>
        <w:t xml:space="preserve"> well of the </w:t>
      </w:r>
      <w:r w:rsidRPr="00E742AA">
        <w:rPr>
          <w:b/>
        </w:rPr>
        <w:t>Visualizations</w:t>
      </w:r>
      <w:r>
        <w:t xml:space="preserve"> pane.</w:t>
      </w:r>
    </w:p>
    <w:p w14:paraId="2F68C747" w14:textId="36924C38" w:rsidR="006C4415" w:rsidRDefault="002F2315" w:rsidP="006C4415">
      <w:pPr>
        <w:pStyle w:val="LabStepScreenshotLevel2"/>
      </w:pPr>
      <w:r>
        <w:drawing>
          <wp:inline distT="0" distB="0" distL="0" distR="0" wp14:anchorId="472C8F67" wp14:editId="3E1A0324">
            <wp:extent cx="4797132" cy="2244436"/>
            <wp:effectExtent l="19050" t="19050" r="22860" b="228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2840" cy="2251785"/>
                    </a:xfrm>
                    <a:prstGeom prst="rect">
                      <a:avLst/>
                    </a:prstGeom>
                    <a:noFill/>
                    <a:ln>
                      <a:solidFill>
                        <a:schemeClr val="bg1">
                          <a:lumMod val="50000"/>
                        </a:schemeClr>
                      </a:solidFill>
                    </a:ln>
                  </pic:spPr>
                </pic:pic>
              </a:graphicData>
            </a:graphic>
          </wp:inline>
        </w:drawing>
      </w:r>
    </w:p>
    <w:p w14:paraId="54CD3AC0" w14:textId="77777777" w:rsidR="001E777D" w:rsidRDefault="00B522BD" w:rsidP="006C4415">
      <w:pPr>
        <w:pStyle w:val="LabStepNumberedLevel2"/>
      </w:pPr>
      <w:r>
        <w:lastRenderedPageBreak/>
        <w:t xml:space="preserve">Use your mouse to </w:t>
      </w:r>
      <w:r w:rsidR="001E777D">
        <w:t>resize the visual so that it can display all the stats without a scrollbar.</w:t>
      </w:r>
    </w:p>
    <w:p w14:paraId="5F1590EB" w14:textId="09ACDD61" w:rsidR="001E777D" w:rsidRDefault="001E777D" w:rsidP="001E777D">
      <w:pPr>
        <w:pStyle w:val="LabStepScreenshotLevel2"/>
      </w:pPr>
      <w:r>
        <w:drawing>
          <wp:inline distT="0" distB="0" distL="0" distR="0" wp14:anchorId="48964BAA" wp14:editId="7449DB7C">
            <wp:extent cx="1004552" cy="1962741"/>
            <wp:effectExtent l="19050" t="19050" r="2476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5977" cy="2004602"/>
                    </a:xfrm>
                    <a:prstGeom prst="rect">
                      <a:avLst/>
                    </a:prstGeom>
                    <a:noFill/>
                    <a:ln>
                      <a:solidFill>
                        <a:schemeClr val="bg1">
                          <a:lumMod val="50000"/>
                        </a:schemeClr>
                      </a:solidFill>
                    </a:ln>
                  </pic:spPr>
                </pic:pic>
              </a:graphicData>
            </a:graphic>
          </wp:inline>
        </w:drawing>
      </w:r>
    </w:p>
    <w:p w14:paraId="1695FC07" w14:textId="039EFD61" w:rsidR="006C4415" w:rsidRDefault="00280D44" w:rsidP="006C4415">
      <w:pPr>
        <w:pStyle w:val="LabStepNumberedLevel2"/>
      </w:pPr>
      <w:r>
        <w:t>R</w:t>
      </w:r>
      <w:r w:rsidR="00B522BD">
        <w:t xml:space="preserve">eposition the </w:t>
      </w:r>
      <w:r w:rsidR="00501C61">
        <w:t>visual</w:t>
      </w:r>
      <w:r w:rsidR="00B522BD">
        <w:t xml:space="preserve"> to the bottom </w:t>
      </w:r>
      <w:r w:rsidR="00FD38D0">
        <w:t>left</w:t>
      </w:r>
      <w:r w:rsidR="002976FE">
        <w:t xml:space="preserve"> </w:t>
      </w:r>
      <w:r w:rsidR="00B522BD">
        <w:t>corner of the page as shown in the following screenshot.</w:t>
      </w:r>
    </w:p>
    <w:p w14:paraId="12F24E6B" w14:textId="4B92D7BF" w:rsidR="006C4415" w:rsidRDefault="001E777D" w:rsidP="006C4415">
      <w:pPr>
        <w:pStyle w:val="LabStepScreenshotLevel2"/>
      </w:pPr>
      <w:r>
        <w:drawing>
          <wp:inline distT="0" distB="0" distL="0" distR="0" wp14:anchorId="180279D0" wp14:editId="0F48E792">
            <wp:extent cx="3856666" cy="176440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3120" cy="1781083"/>
                    </a:xfrm>
                    <a:prstGeom prst="rect">
                      <a:avLst/>
                    </a:prstGeom>
                    <a:noFill/>
                    <a:ln>
                      <a:noFill/>
                    </a:ln>
                  </pic:spPr>
                </pic:pic>
              </a:graphicData>
            </a:graphic>
          </wp:inline>
        </w:drawing>
      </w:r>
    </w:p>
    <w:p w14:paraId="263457AA" w14:textId="48428BD0" w:rsidR="00847551" w:rsidRDefault="00847551" w:rsidP="00847551">
      <w:pPr>
        <w:pStyle w:val="LabStepNumbered"/>
      </w:pPr>
      <w:r>
        <w:t>Save the work you have done by clicking the Save button in the upper left corner of the Power BI Desktop window.</w:t>
      </w:r>
    </w:p>
    <w:p w14:paraId="0B93EB27" w14:textId="33582406" w:rsidR="0048779F" w:rsidRDefault="0075750B" w:rsidP="0075750B">
      <w:pPr>
        <w:pStyle w:val="Heading3"/>
      </w:pPr>
      <w:r>
        <w:t xml:space="preserve">Exercise 2: Extending the Data Model </w:t>
      </w:r>
      <w:r w:rsidR="00214A4D">
        <w:t xml:space="preserve">by Creating </w:t>
      </w:r>
      <w:r w:rsidR="004B1EC9">
        <w:t>Calculated Columns</w:t>
      </w:r>
    </w:p>
    <w:p w14:paraId="44B0FD87" w14:textId="37FCF89D" w:rsidR="0048779F" w:rsidRDefault="00927992" w:rsidP="0075750B">
      <w:pPr>
        <w:pStyle w:val="LabExerciseLeadIn"/>
      </w:pPr>
      <w:r>
        <w:t>In this exercise you will create several calculated columns which will require you to write and test DAX expressions. After creating calculated columns, you will use them to enhance reports in the current project.</w:t>
      </w:r>
    </w:p>
    <w:p w14:paraId="34762DFD" w14:textId="4AB38B75" w:rsidR="00CF4601" w:rsidRDefault="00CF4601" w:rsidP="00CF4601">
      <w:pPr>
        <w:pStyle w:val="LabStepNumbered"/>
        <w:numPr>
          <w:ilvl w:val="0"/>
          <w:numId w:val="8"/>
        </w:numPr>
      </w:pPr>
      <w:r>
        <w:t xml:space="preserve">Add a calculated column to the </w:t>
      </w:r>
      <w:r w:rsidRPr="005D3776">
        <w:rPr>
          <w:b/>
        </w:rPr>
        <w:t>Sales</w:t>
      </w:r>
      <w:r>
        <w:t xml:space="preserve"> table named </w:t>
      </w:r>
      <w:proofErr w:type="spellStart"/>
      <w:r>
        <w:rPr>
          <w:b/>
        </w:rPr>
        <w:t>SalesProfit</w:t>
      </w:r>
      <w:proofErr w:type="spellEnd"/>
      <w:r>
        <w:t xml:space="preserve"> to </w:t>
      </w:r>
      <w:r w:rsidR="00B06A8B">
        <w:t xml:space="preserve">determine </w:t>
      </w:r>
      <w:r>
        <w:t xml:space="preserve">profit </w:t>
      </w:r>
      <w:r w:rsidR="00B06A8B">
        <w:t xml:space="preserve">by calculating </w:t>
      </w:r>
      <w:r>
        <w:t xml:space="preserve">the difference between </w:t>
      </w:r>
      <w:proofErr w:type="spellStart"/>
      <w:r w:rsidRPr="00CF4601">
        <w:rPr>
          <w:b/>
        </w:rPr>
        <w:t>SalesAmount</w:t>
      </w:r>
      <w:proofErr w:type="spellEnd"/>
      <w:r>
        <w:t xml:space="preserve"> and </w:t>
      </w:r>
      <w:proofErr w:type="spellStart"/>
      <w:r w:rsidRPr="00CF4601">
        <w:rPr>
          <w:b/>
        </w:rPr>
        <w:t>ProductCost</w:t>
      </w:r>
      <w:proofErr w:type="spellEnd"/>
      <w:r>
        <w:t>.</w:t>
      </w:r>
    </w:p>
    <w:p w14:paraId="3BD184A8" w14:textId="77777777" w:rsidR="00CF4601" w:rsidRDefault="00CF4601" w:rsidP="00CF4601">
      <w:pPr>
        <w:pStyle w:val="LabStepNumberedLevel2"/>
        <w:numPr>
          <w:ilvl w:val="1"/>
          <w:numId w:val="8"/>
        </w:numPr>
      </w:pPr>
      <w:r>
        <w:t>Navigate to data view.</w:t>
      </w:r>
    </w:p>
    <w:p w14:paraId="6FDAEC42" w14:textId="77777777" w:rsidR="00CF4601" w:rsidRDefault="00CF4601" w:rsidP="00CF4601">
      <w:pPr>
        <w:pStyle w:val="LabStepNumberedLevel2"/>
        <w:numPr>
          <w:ilvl w:val="1"/>
          <w:numId w:val="8"/>
        </w:numPr>
      </w:pPr>
      <w:r>
        <w:t xml:space="preserve">Select the </w:t>
      </w:r>
      <w:r w:rsidRPr="005D3776">
        <w:rPr>
          <w:b/>
        </w:rPr>
        <w:t>Sales</w:t>
      </w:r>
      <w:r>
        <w:t xml:space="preserve"> table in the </w:t>
      </w:r>
      <w:r w:rsidRPr="00B06A8B">
        <w:rPr>
          <w:b/>
        </w:rPr>
        <w:t>Fields</w:t>
      </w:r>
      <w:r>
        <w:t xml:space="preserve"> list.</w:t>
      </w:r>
    </w:p>
    <w:p w14:paraId="3CA687E7" w14:textId="77777777" w:rsidR="00CF4601" w:rsidRDefault="00CF4601" w:rsidP="00CF4601">
      <w:pPr>
        <w:pStyle w:val="LabStepNumberedLevel2"/>
        <w:numPr>
          <w:ilvl w:val="1"/>
          <w:numId w:val="8"/>
        </w:numPr>
      </w:pPr>
      <w:r>
        <w:t xml:space="preserve">Create a new calculated column by clicking the </w:t>
      </w:r>
      <w:r w:rsidRPr="005D3776">
        <w:rPr>
          <w:b/>
        </w:rPr>
        <w:t>New Column</w:t>
      </w:r>
      <w:r>
        <w:t xml:space="preserve"> button in the ribbon.</w:t>
      </w:r>
    </w:p>
    <w:p w14:paraId="5BB8805C" w14:textId="3BE112DA" w:rsidR="00CF4601" w:rsidRDefault="001E777D" w:rsidP="00CF4601">
      <w:pPr>
        <w:pStyle w:val="LabStepScreenshotLevel2"/>
      </w:pPr>
      <w:r>
        <w:drawing>
          <wp:inline distT="0" distB="0" distL="0" distR="0" wp14:anchorId="6E2BEB44" wp14:editId="6B46FC5D">
            <wp:extent cx="5054048" cy="1519169"/>
            <wp:effectExtent l="19050" t="19050" r="13335" b="241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460"/>
                    <a:stretch/>
                  </pic:blipFill>
                  <pic:spPr bwMode="auto">
                    <a:xfrm>
                      <a:off x="0" y="0"/>
                      <a:ext cx="5119927" cy="1538971"/>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9FE4CF" w14:textId="2002BF4E" w:rsidR="00CF4601" w:rsidRDefault="00CF4601" w:rsidP="00CF4601">
      <w:pPr>
        <w:pStyle w:val="LabStepNumberedLevel2"/>
      </w:pPr>
      <w:r>
        <w:lastRenderedPageBreak/>
        <w:t xml:space="preserve">Enter to following DAX expression into the formula bar to create the calculated column named </w:t>
      </w:r>
      <w:proofErr w:type="spellStart"/>
      <w:r>
        <w:rPr>
          <w:b/>
        </w:rPr>
        <w:t>SalesProfit</w:t>
      </w:r>
      <w:proofErr w:type="spellEnd"/>
      <w:r>
        <w:t>.</w:t>
      </w:r>
    </w:p>
    <w:p w14:paraId="26C2F7A7" w14:textId="64F84C7B" w:rsidR="00280D44" w:rsidRDefault="00CF4601" w:rsidP="00CF4601">
      <w:pPr>
        <w:pStyle w:val="LabStepCodeBlockLevel2"/>
      </w:pPr>
      <w:r>
        <w:t xml:space="preserve"> </w:t>
      </w:r>
      <w:r w:rsidRPr="00CF4601">
        <w:t>SalesProfit = Sales[SalesAmount]-Sales[ProductCost]</w:t>
      </w:r>
    </w:p>
    <w:p w14:paraId="732C47CE" w14:textId="0F6890F6" w:rsidR="00CF4601" w:rsidRDefault="00CF4601" w:rsidP="00CF4601">
      <w:pPr>
        <w:pStyle w:val="LabStepNumberedLevel2"/>
      </w:pPr>
      <w:r>
        <w:t xml:space="preserve">Press the </w:t>
      </w:r>
      <w:r w:rsidRPr="005D3776">
        <w:rPr>
          <w:b/>
        </w:rPr>
        <w:t>ENTER</w:t>
      </w:r>
      <w:r>
        <w:t xml:space="preserve"> key to add the calculated column to the table. You should be able to see a </w:t>
      </w:r>
      <w:proofErr w:type="spellStart"/>
      <w:r w:rsidRPr="00CF4601">
        <w:rPr>
          <w:b/>
        </w:rPr>
        <w:t>SalesProfit</w:t>
      </w:r>
      <w:proofErr w:type="spellEnd"/>
      <w:r>
        <w:t xml:space="preserve"> value for each row in the </w:t>
      </w:r>
      <w:r w:rsidRPr="005D3776">
        <w:rPr>
          <w:b/>
        </w:rPr>
        <w:t>Sales</w:t>
      </w:r>
      <w:r>
        <w:t xml:space="preserve"> table.</w:t>
      </w:r>
    </w:p>
    <w:p w14:paraId="398DF85F" w14:textId="224F5366" w:rsidR="00CF4601" w:rsidRDefault="001E777D" w:rsidP="00B61071">
      <w:pPr>
        <w:pStyle w:val="LabStepScreenshotLevel2"/>
      </w:pPr>
      <w:r>
        <w:drawing>
          <wp:inline distT="0" distB="0" distL="0" distR="0" wp14:anchorId="4DADB509" wp14:editId="3D5395C1">
            <wp:extent cx="5461462" cy="1274341"/>
            <wp:effectExtent l="19050" t="19050" r="2540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587" cy="1280203"/>
                    </a:xfrm>
                    <a:prstGeom prst="rect">
                      <a:avLst/>
                    </a:prstGeom>
                    <a:noFill/>
                    <a:ln>
                      <a:solidFill>
                        <a:schemeClr val="bg1">
                          <a:lumMod val="50000"/>
                        </a:schemeClr>
                      </a:solidFill>
                    </a:ln>
                  </pic:spPr>
                </pic:pic>
              </a:graphicData>
            </a:graphic>
          </wp:inline>
        </w:drawing>
      </w:r>
    </w:p>
    <w:p w14:paraId="2D4C0B55" w14:textId="69926100" w:rsidR="00B61071" w:rsidRDefault="00B61071" w:rsidP="00B61071">
      <w:pPr>
        <w:pStyle w:val="LabStepNumberedLevel2"/>
      </w:pPr>
      <w:r>
        <w:t xml:space="preserve">Configure the column’s formatting by using the </w:t>
      </w:r>
      <w:r w:rsidRPr="00B61071">
        <w:rPr>
          <w:b/>
        </w:rPr>
        <w:t>Format</w:t>
      </w:r>
      <w:r>
        <w:t xml:space="preserve"> menu on the ribbon to select </w:t>
      </w:r>
      <w:r w:rsidRPr="00EF5DC8">
        <w:rPr>
          <w:b/>
        </w:rPr>
        <w:t>Currency &gt; English (United States)</w:t>
      </w:r>
      <w:r>
        <w:t>.</w:t>
      </w:r>
    </w:p>
    <w:p w14:paraId="55099D24" w14:textId="30E16B6C" w:rsidR="00B61071" w:rsidRDefault="001E777D" w:rsidP="00B61071">
      <w:pPr>
        <w:pStyle w:val="LabStepScreenshotLevel2"/>
      </w:pPr>
      <w:r>
        <w:drawing>
          <wp:inline distT="0" distB="0" distL="0" distR="0" wp14:anchorId="69B8EAAB" wp14:editId="6A8978BB">
            <wp:extent cx="5266755" cy="1620078"/>
            <wp:effectExtent l="19050" t="19050" r="10160"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t="10695"/>
                    <a:stretch/>
                  </pic:blipFill>
                  <pic:spPr bwMode="auto">
                    <a:xfrm>
                      <a:off x="0" y="0"/>
                      <a:ext cx="5356810" cy="1647779"/>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C30B75" w14:textId="41A5298A" w:rsidR="00B61071" w:rsidRDefault="00B06A8B" w:rsidP="00B06A8B">
      <w:pPr>
        <w:pStyle w:val="LabStepNumbered"/>
      </w:pPr>
      <w:r>
        <w:t xml:space="preserve">Update the clustered bar chart </w:t>
      </w:r>
      <w:r w:rsidR="00501C61">
        <w:t>visual</w:t>
      </w:r>
      <w:r>
        <w:t xml:space="preserve"> you created in the previous exercise.</w:t>
      </w:r>
    </w:p>
    <w:p w14:paraId="2ADBC417" w14:textId="12A01B68" w:rsidR="00B06A8B" w:rsidRDefault="00B06A8B" w:rsidP="00B06A8B">
      <w:pPr>
        <w:pStyle w:val="LabStepNumberedLevel2"/>
      </w:pPr>
      <w:r>
        <w:t>Navigate to report view.</w:t>
      </w:r>
    </w:p>
    <w:p w14:paraId="23482A2B" w14:textId="14B2A7E1" w:rsidR="00B06A8B" w:rsidRDefault="00B06A8B" w:rsidP="00B06A8B">
      <w:pPr>
        <w:pStyle w:val="LabStepNumberedLevel2"/>
      </w:pPr>
      <w:r>
        <w:t xml:space="preserve">Select the </w:t>
      </w:r>
      <w:r w:rsidR="00501C61">
        <w:t>visual</w:t>
      </w:r>
      <w:r>
        <w:t xml:space="preserve"> you created in the previous exercise.</w:t>
      </w:r>
    </w:p>
    <w:p w14:paraId="77C1CE88" w14:textId="059C9528" w:rsidR="00B06A8B" w:rsidRDefault="00B06A8B" w:rsidP="00B06A8B">
      <w:pPr>
        <w:pStyle w:val="LabStepNumberedLevel2"/>
      </w:pPr>
      <w:r>
        <w:t xml:space="preserve">Using your mouse, drag and drop the </w:t>
      </w:r>
      <w:proofErr w:type="spellStart"/>
      <w:r w:rsidRPr="00B06A8B">
        <w:rPr>
          <w:b/>
        </w:rPr>
        <w:t>ProductCost</w:t>
      </w:r>
      <w:proofErr w:type="spellEnd"/>
      <w:r>
        <w:t xml:space="preserve"> column from the </w:t>
      </w:r>
      <w:r w:rsidRPr="00B06A8B">
        <w:rPr>
          <w:b/>
        </w:rPr>
        <w:t>Fields</w:t>
      </w:r>
      <w:r>
        <w:t xml:space="preserve"> list into the </w:t>
      </w:r>
      <w:r w:rsidRPr="00B06A8B">
        <w:rPr>
          <w:b/>
        </w:rPr>
        <w:t>Value</w:t>
      </w:r>
      <w:r>
        <w:t xml:space="preserve"> well in the </w:t>
      </w:r>
      <w:r w:rsidRPr="00B06A8B">
        <w:rPr>
          <w:b/>
        </w:rPr>
        <w:t>Visualizations</w:t>
      </w:r>
      <w:r>
        <w:t xml:space="preserve"> pane.</w:t>
      </w:r>
    </w:p>
    <w:p w14:paraId="1AD122FB" w14:textId="0415D642" w:rsidR="00B06A8B" w:rsidRDefault="00B06A8B" w:rsidP="00B06A8B">
      <w:pPr>
        <w:pStyle w:val="LabStepNumberedLevel2"/>
      </w:pPr>
      <w:r>
        <w:t xml:space="preserve">Using your mouse, drag and drop the </w:t>
      </w:r>
      <w:proofErr w:type="spellStart"/>
      <w:r>
        <w:rPr>
          <w:b/>
        </w:rPr>
        <w:t>SalesProfit</w:t>
      </w:r>
      <w:proofErr w:type="spellEnd"/>
      <w:r>
        <w:t xml:space="preserve"> column from the </w:t>
      </w:r>
      <w:r w:rsidRPr="00B06A8B">
        <w:rPr>
          <w:b/>
        </w:rPr>
        <w:t>Fields</w:t>
      </w:r>
      <w:r>
        <w:t xml:space="preserve"> list into the </w:t>
      </w:r>
      <w:r w:rsidRPr="00B06A8B">
        <w:rPr>
          <w:b/>
        </w:rPr>
        <w:t>Value</w:t>
      </w:r>
      <w:r>
        <w:t xml:space="preserve"> well in the </w:t>
      </w:r>
      <w:r w:rsidRPr="00B06A8B">
        <w:rPr>
          <w:b/>
        </w:rPr>
        <w:t>Visualizations</w:t>
      </w:r>
      <w:r>
        <w:t xml:space="preserve"> pane.</w:t>
      </w:r>
    </w:p>
    <w:p w14:paraId="77A2B34F" w14:textId="201AE281" w:rsidR="00B61071" w:rsidRDefault="00CF5399" w:rsidP="00B61071">
      <w:pPr>
        <w:pStyle w:val="LabStepScreenshotLevel2"/>
      </w:pPr>
      <w:r>
        <w:drawing>
          <wp:inline distT="0" distB="0" distL="0" distR="0" wp14:anchorId="72B379C1" wp14:editId="20048F92">
            <wp:extent cx="2092187" cy="2409501"/>
            <wp:effectExtent l="19050" t="19050" r="2286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5054" cy="2412802"/>
                    </a:xfrm>
                    <a:prstGeom prst="rect">
                      <a:avLst/>
                    </a:prstGeom>
                    <a:noFill/>
                    <a:ln>
                      <a:solidFill>
                        <a:schemeClr val="bg1">
                          <a:lumMod val="85000"/>
                        </a:schemeClr>
                      </a:solidFill>
                    </a:ln>
                  </pic:spPr>
                </pic:pic>
              </a:graphicData>
            </a:graphic>
          </wp:inline>
        </w:drawing>
      </w:r>
    </w:p>
    <w:p w14:paraId="50DC402A" w14:textId="35FE483D" w:rsidR="00B61071" w:rsidRDefault="00B06A8B" w:rsidP="00CF4601">
      <w:pPr>
        <w:pStyle w:val="LabStepNumberedLevel2"/>
      </w:pPr>
      <w:r>
        <w:lastRenderedPageBreak/>
        <w:t xml:space="preserve">You should now see that the cluster bar chart is showing </w:t>
      </w:r>
      <w:r w:rsidR="00103E6B">
        <w:t>additional b</w:t>
      </w:r>
      <w:r w:rsidR="00CF5399">
        <w:t>ars for product cost and profit. Note you might have to resize the visual and make it a little taller to get rid of the scrollbars.</w:t>
      </w:r>
    </w:p>
    <w:p w14:paraId="4E8C9649" w14:textId="1B71DDA9" w:rsidR="00B61071" w:rsidRDefault="00CF5399" w:rsidP="00B61071">
      <w:pPr>
        <w:pStyle w:val="LabStepScreenshotLevel2"/>
      </w:pPr>
      <w:r>
        <w:drawing>
          <wp:inline distT="0" distB="0" distL="0" distR="0" wp14:anchorId="6AD53D46" wp14:editId="5F285EC5">
            <wp:extent cx="1596980" cy="2352403"/>
            <wp:effectExtent l="19050" t="19050" r="2286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1910" cy="2389126"/>
                    </a:xfrm>
                    <a:prstGeom prst="rect">
                      <a:avLst/>
                    </a:prstGeom>
                    <a:noFill/>
                    <a:ln>
                      <a:solidFill>
                        <a:schemeClr val="tx1"/>
                      </a:solidFill>
                    </a:ln>
                  </pic:spPr>
                </pic:pic>
              </a:graphicData>
            </a:graphic>
          </wp:inline>
        </w:drawing>
      </w:r>
    </w:p>
    <w:p w14:paraId="25BA4812" w14:textId="19FA1F8E" w:rsidR="00AD14CD" w:rsidRDefault="00AD14CD" w:rsidP="0075750B">
      <w:pPr>
        <w:pStyle w:val="LabStepNumbered"/>
        <w:numPr>
          <w:ilvl w:val="0"/>
          <w:numId w:val="8"/>
        </w:numPr>
      </w:pPr>
      <w:r>
        <w:t xml:space="preserve">Add a calculated column to the </w:t>
      </w:r>
      <w:r w:rsidRPr="005D3776">
        <w:rPr>
          <w:b/>
        </w:rPr>
        <w:t>Sales</w:t>
      </w:r>
      <w:r>
        <w:t xml:space="preserve"> table </w:t>
      </w:r>
      <w:r w:rsidR="005D3776">
        <w:t xml:space="preserve">named </w:t>
      </w:r>
      <w:proofErr w:type="spellStart"/>
      <w:r w:rsidR="005D3776" w:rsidRPr="005D3776">
        <w:rPr>
          <w:b/>
        </w:rPr>
        <w:t>PurchaseYear</w:t>
      </w:r>
      <w:proofErr w:type="spellEnd"/>
      <w:r w:rsidR="005D3776">
        <w:t xml:space="preserve"> </w:t>
      </w:r>
      <w:r>
        <w:t xml:space="preserve">to </w:t>
      </w:r>
      <w:r w:rsidR="005D3776">
        <w:t xml:space="preserve">indicate </w:t>
      </w:r>
      <w:r>
        <w:t xml:space="preserve">the </w:t>
      </w:r>
      <w:r w:rsidR="005D3776">
        <w:t xml:space="preserve">calendar </w:t>
      </w:r>
      <w:r>
        <w:t xml:space="preserve">year </w:t>
      </w:r>
      <w:r w:rsidR="005D3776">
        <w:t xml:space="preserve">of each </w:t>
      </w:r>
      <w:r>
        <w:t>purchase.</w:t>
      </w:r>
    </w:p>
    <w:p w14:paraId="25B099BD" w14:textId="0DC4DE46" w:rsidR="005D3776" w:rsidRDefault="005D3776" w:rsidP="00AD14CD">
      <w:pPr>
        <w:pStyle w:val="LabStepNumberedLevel2"/>
        <w:numPr>
          <w:ilvl w:val="1"/>
          <w:numId w:val="8"/>
        </w:numPr>
      </w:pPr>
      <w:r>
        <w:t>Navigate to data view.</w:t>
      </w:r>
    </w:p>
    <w:p w14:paraId="548FD39C" w14:textId="53E0A8E3" w:rsidR="005D3776" w:rsidRDefault="005D3776" w:rsidP="00AD14CD">
      <w:pPr>
        <w:pStyle w:val="LabStepNumberedLevel2"/>
        <w:numPr>
          <w:ilvl w:val="1"/>
          <w:numId w:val="8"/>
        </w:numPr>
      </w:pPr>
      <w:r>
        <w:t xml:space="preserve">Select the </w:t>
      </w:r>
      <w:r w:rsidRPr="005D3776">
        <w:rPr>
          <w:b/>
        </w:rPr>
        <w:t>Sales</w:t>
      </w:r>
      <w:r>
        <w:t xml:space="preserve"> table in the </w:t>
      </w:r>
      <w:r w:rsidRPr="000A7D90">
        <w:rPr>
          <w:b/>
        </w:rPr>
        <w:t>Fields</w:t>
      </w:r>
      <w:r>
        <w:t xml:space="preserve"> list.</w:t>
      </w:r>
    </w:p>
    <w:p w14:paraId="314976C7" w14:textId="6E8D265B" w:rsidR="005D3776" w:rsidRDefault="005D3776" w:rsidP="00AD14CD">
      <w:pPr>
        <w:pStyle w:val="LabStepNumberedLevel2"/>
        <w:numPr>
          <w:ilvl w:val="1"/>
          <w:numId w:val="8"/>
        </w:numPr>
      </w:pPr>
      <w:r>
        <w:t xml:space="preserve">Create a new calculated column by clicking the </w:t>
      </w:r>
      <w:r w:rsidRPr="005D3776">
        <w:rPr>
          <w:b/>
        </w:rPr>
        <w:t>New Column</w:t>
      </w:r>
      <w:r>
        <w:t xml:space="preserve"> button in the ribbon.</w:t>
      </w:r>
    </w:p>
    <w:p w14:paraId="082A87E1" w14:textId="1A7D9291" w:rsidR="005D3776" w:rsidRDefault="005D3776" w:rsidP="005D3776">
      <w:pPr>
        <w:pStyle w:val="LabStepNumberedLevel2"/>
      </w:pPr>
      <w:r>
        <w:t xml:space="preserve">Enter to following DAX expression into the formula bar to create the calculated column named </w:t>
      </w:r>
      <w:proofErr w:type="spellStart"/>
      <w:r w:rsidRPr="005D3776">
        <w:rPr>
          <w:b/>
        </w:rPr>
        <w:t>PurchaseYear</w:t>
      </w:r>
      <w:proofErr w:type="spellEnd"/>
      <w:r>
        <w:t>.</w:t>
      </w:r>
    </w:p>
    <w:p w14:paraId="5E6C85C9" w14:textId="766987B6" w:rsidR="005D3776" w:rsidRDefault="005D3776" w:rsidP="005D3776">
      <w:pPr>
        <w:pStyle w:val="LabStepCodeBlockLevel2"/>
      </w:pPr>
      <w:r w:rsidRPr="005D3776">
        <w:t>PurchaseYear = YEAR(Sales[PurchaseDate])</w:t>
      </w:r>
    </w:p>
    <w:p w14:paraId="498858E3" w14:textId="7E406801" w:rsidR="005D3776" w:rsidRDefault="005D3776" w:rsidP="005D3776">
      <w:pPr>
        <w:pStyle w:val="LabStepNumberedLevel2"/>
      </w:pPr>
      <w:r>
        <w:t xml:space="preserve">Press the </w:t>
      </w:r>
      <w:r w:rsidRPr="005D3776">
        <w:rPr>
          <w:b/>
        </w:rPr>
        <w:t>ENTER</w:t>
      </w:r>
      <w:r>
        <w:t xml:space="preserve"> key to add the calculated column to the table. You should be able to see a calendar year value (e.g. 2012) for each row in the </w:t>
      </w:r>
      <w:r w:rsidRPr="005D3776">
        <w:rPr>
          <w:b/>
        </w:rPr>
        <w:t>Sales</w:t>
      </w:r>
      <w:r>
        <w:t xml:space="preserve"> table</w:t>
      </w:r>
    </w:p>
    <w:p w14:paraId="22E85FF3" w14:textId="14B57CE5" w:rsidR="00927992" w:rsidRDefault="00CF5399" w:rsidP="00927992">
      <w:pPr>
        <w:pStyle w:val="LabStepScreenshotLevel2"/>
      </w:pPr>
      <w:r>
        <w:drawing>
          <wp:inline distT="0" distB="0" distL="0" distR="0" wp14:anchorId="24A8A101" wp14:editId="714E0D48">
            <wp:extent cx="5655365" cy="1192863"/>
            <wp:effectExtent l="19050" t="19050" r="2159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3022" cy="1198697"/>
                    </a:xfrm>
                    <a:prstGeom prst="rect">
                      <a:avLst/>
                    </a:prstGeom>
                    <a:noFill/>
                    <a:ln>
                      <a:solidFill>
                        <a:schemeClr val="bg1">
                          <a:lumMod val="50000"/>
                        </a:schemeClr>
                      </a:solidFill>
                    </a:ln>
                  </pic:spPr>
                </pic:pic>
              </a:graphicData>
            </a:graphic>
          </wp:inline>
        </w:drawing>
      </w:r>
    </w:p>
    <w:p w14:paraId="2CBCBC8C" w14:textId="460A2BE0" w:rsidR="00AD14CD" w:rsidRDefault="00AD14CD" w:rsidP="00AD14CD">
      <w:pPr>
        <w:pStyle w:val="LabStepNumbered"/>
        <w:numPr>
          <w:ilvl w:val="0"/>
          <w:numId w:val="8"/>
        </w:numPr>
      </w:pPr>
      <w:r>
        <w:t xml:space="preserve">Use the </w:t>
      </w:r>
      <w:r w:rsidR="005D3776">
        <w:t xml:space="preserve">new </w:t>
      </w:r>
      <w:r>
        <w:t xml:space="preserve">calculated column </w:t>
      </w:r>
      <w:r w:rsidR="005D3776">
        <w:t xml:space="preserve">named </w:t>
      </w:r>
      <w:proofErr w:type="spellStart"/>
      <w:r w:rsidR="00F50C69" w:rsidRPr="00F50C69">
        <w:rPr>
          <w:b/>
        </w:rPr>
        <w:t>Purchase</w:t>
      </w:r>
      <w:r w:rsidR="005D3776" w:rsidRPr="00F50C69">
        <w:rPr>
          <w:b/>
        </w:rPr>
        <w:t>Year</w:t>
      </w:r>
      <w:proofErr w:type="spellEnd"/>
      <w:r w:rsidR="005D3776">
        <w:t xml:space="preserve"> </w:t>
      </w:r>
      <w:r>
        <w:t>in a report</w:t>
      </w:r>
    </w:p>
    <w:p w14:paraId="4F0C4CC1" w14:textId="1080D88F" w:rsidR="005D3776" w:rsidRDefault="005D3776" w:rsidP="00AD14CD">
      <w:pPr>
        <w:pStyle w:val="LabStepNumberedLevel2"/>
        <w:numPr>
          <w:ilvl w:val="1"/>
          <w:numId w:val="8"/>
        </w:numPr>
      </w:pPr>
      <w:r>
        <w:t>Navigate to report view.</w:t>
      </w:r>
    </w:p>
    <w:p w14:paraId="3A009CCC" w14:textId="50C40A1B" w:rsidR="005D3776" w:rsidRDefault="005D3776" w:rsidP="00AD14CD">
      <w:pPr>
        <w:pStyle w:val="LabStepNumberedLevel2"/>
        <w:numPr>
          <w:ilvl w:val="1"/>
          <w:numId w:val="8"/>
        </w:numPr>
      </w:pPr>
      <w:r>
        <w:t xml:space="preserve">Make sure that no </w:t>
      </w:r>
      <w:r w:rsidR="00501C61">
        <w:t>visual</w:t>
      </w:r>
      <w:r>
        <w:t xml:space="preserve">s </w:t>
      </w:r>
      <w:r w:rsidR="00BA7382">
        <w:t xml:space="preserve">are </w:t>
      </w:r>
      <w:r>
        <w:t>selected on the page</w:t>
      </w:r>
      <w:r w:rsidR="00BA7382">
        <w:t xml:space="preserve"> so that you can create a new </w:t>
      </w:r>
      <w:r w:rsidR="00501C61">
        <w:t>visual</w:t>
      </w:r>
      <w:r>
        <w:t>.</w:t>
      </w:r>
    </w:p>
    <w:p w14:paraId="03ABD453" w14:textId="37A1793C" w:rsidR="005D3776" w:rsidRDefault="00BA7382" w:rsidP="005D3776">
      <w:pPr>
        <w:pStyle w:val="LabStepNumberedLevel2"/>
        <w:numPr>
          <w:ilvl w:val="1"/>
          <w:numId w:val="8"/>
        </w:numPr>
      </w:pPr>
      <w:r>
        <w:t>Select</w:t>
      </w:r>
      <w:r w:rsidR="005D3776">
        <w:t xml:space="preserve"> the checkbox for the </w:t>
      </w:r>
      <w:proofErr w:type="spellStart"/>
      <w:r w:rsidR="005D3776" w:rsidRPr="005D3776">
        <w:rPr>
          <w:b/>
        </w:rPr>
        <w:t>SalesAmount</w:t>
      </w:r>
      <w:proofErr w:type="spellEnd"/>
      <w:r w:rsidR="005D3776">
        <w:t xml:space="preserve"> column in the </w:t>
      </w:r>
      <w:r w:rsidR="005D3776" w:rsidRPr="005D3776">
        <w:rPr>
          <w:b/>
        </w:rPr>
        <w:t>Fields</w:t>
      </w:r>
      <w:r>
        <w:t xml:space="preserve"> list to create a new </w:t>
      </w:r>
      <w:r w:rsidR="00501C61">
        <w:t>visual</w:t>
      </w:r>
      <w:r>
        <w:t>.</w:t>
      </w:r>
    </w:p>
    <w:p w14:paraId="6A3FF833" w14:textId="3A8A8BC6" w:rsidR="005D3776" w:rsidRDefault="00BA7382" w:rsidP="00AD14CD">
      <w:pPr>
        <w:pStyle w:val="LabStepNumberedLevel2"/>
        <w:numPr>
          <w:ilvl w:val="1"/>
          <w:numId w:val="8"/>
        </w:numPr>
      </w:pPr>
      <w:r>
        <w:t xml:space="preserve">Click </w:t>
      </w:r>
      <w:r w:rsidR="005D3776">
        <w:t xml:space="preserve">the </w:t>
      </w:r>
      <w:r w:rsidR="005D3776" w:rsidRPr="005D3776">
        <w:rPr>
          <w:b/>
        </w:rPr>
        <w:t>Matrix</w:t>
      </w:r>
      <w:r w:rsidR="005D3776">
        <w:t xml:space="preserve"> button in the </w:t>
      </w:r>
      <w:r w:rsidR="005D3776" w:rsidRPr="00BA7382">
        <w:rPr>
          <w:b/>
        </w:rPr>
        <w:t>Visualizations</w:t>
      </w:r>
      <w:r>
        <w:t xml:space="preserve"> list to change the visualization type to a matrix.</w:t>
      </w:r>
    </w:p>
    <w:p w14:paraId="4C8D5539" w14:textId="6A6DE93E" w:rsidR="00927992" w:rsidRDefault="00F879B7" w:rsidP="00927992">
      <w:pPr>
        <w:pStyle w:val="LabStepScreenshotLevel2"/>
      </w:pPr>
      <w:r>
        <w:drawing>
          <wp:inline distT="0" distB="0" distL="0" distR="0" wp14:anchorId="72F8ABF2" wp14:editId="0B501939">
            <wp:extent cx="1120148" cy="1088334"/>
            <wp:effectExtent l="19050" t="19050" r="22860" b="171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21153" cy="1089311"/>
                    </a:xfrm>
                    <a:prstGeom prst="rect">
                      <a:avLst/>
                    </a:prstGeom>
                    <a:noFill/>
                    <a:ln>
                      <a:solidFill>
                        <a:schemeClr val="tx1"/>
                      </a:solidFill>
                    </a:ln>
                  </pic:spPr>
                </pic:pic>
              </a:graphicData>
            </a:graphic>
          </wp:inline>
        </w:drawing>
      </w:r>
    </w:p>
    <w:p w14:paraId="2B0BFB72" w14:textId="23D3BA80" w:rsidR="000A7D90" w:rsidRDefault="007F76AE" w:rsidP="005D3776">
      <w:pPr>
        <w:pStyle w:val="LabStepNumberedLevel2"/>
      </w:pPr>
      <w:r>
        <w:lastRenderedPageBreak/>
        <w:t xml:space="preserve">Add a second field to the </w:t>
      </w:r>
      <w:r w:rsidR="00501C61">
        <w:t>visual</w:t>
      </w:r>
      <w:r>
        <w:t xml:space="preserve"> by </w:t>
      </w:r>
      <w:r w:rsidR="00B53526">
        <w:t xml:space="preserve">dragging the </w:t>
      </w:r>
      <w:r w:rsidR="00B53526" w:rsidRPr="00B53526">
        <w:rPr>
          <w:b/>
        </w:rPr>
        <w:t>State</w:t>
      </w:r>
      <w:r w:rsidR="00B53526">
        <w:t xml:space="preserve"> column from the </w:t>
      </w:r>
      <w:r w:rsidR="00B53526" w:rsidRPr="00B53526">
        <w:rPr>
          <w:b/>
        </w:rPr>
        <w:t>Customers</w:t>
      </w:r>
      <w:r w:rsidR="00B53526">
        <w:t xml:space="preserve"> table in the </w:t>
      </w:r>
      <w:r w:rsidR="00B53526" w:rsidRPr="00B53526">
        <w:rPr>
          <w:b/>
        </w:rPr>
        <w:t>Fields</w:t>
      </w:r>
      <w:r w:rsidR="00B53526">
        <w:t xml:space="preserve"> list into the </w:t>
      </w:r>
      <w:r w:rsidR="00B53526" w:rsidRPr="00B53526">
        <w:rPr>
          <w:b/>
        </w:rPr>
        <w:t>Rows</w:t>
      </w:r>
      <w:r w:rsidR="00B53526">
        <w:t xml:space="preserve"> well to </w:t>
      </w:r>
      <w:r>
        <w:t xml:space="preserve">displays a separate row for each state. </w:t>
      </w:r>
    </w:p>
    <w:p w14:paraId="08130438" w14:textId="41E87C7E" w:rsidR="00B53526" w:rsidRDefault="00F879B7" w:rsidP="00B53526">
      <w:pPr>
        <w:pStyle w:val="LabStepScreenshotLevel2"/>
      </w:pPr>
      <w:r>
        <w:drawing>
          <wp:inline distT="0" distB="0" distL="0" distR="0" wp14:anchorId="5D97DB47" wp14:editId="721C49BC">
            <wp:extent cx="949525" cy="1167848"/>
            <wp:effectExtent l="19050" t="19050" r="22225" b="133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305" cy="1182337"/>
                    </a:xfrm>
                    <a:prstGeom prst="rect">
                      <a:avLst/>
                    </a:prstGeom>
                    <a:noFill/>
                    <a:ln>
                      <a:solidFill>
                        <a:schemeClr val="tx1"/>
                      </a:solidFill>
                    </a:ln>
                  </pic:spPr>
                </pic:pic>
              </a:graphicData>
            </a:graphic>
          </wp:inline>
        </w:drawing>
      </w:r>
    </w:p>
    <w:p w14:paraId="17CF8B5F" w14:textId="48BC937F" w:rsidR="00B53526" w:rsidRDefault="00B53526" w:rsidP="00B53526">
      <w:pPr>
        <w:pStyle w:val="LabStepNumberedLevel2"/>
      </w:pPr>
      <w:r>
        <w:t xml:space="preserve">Now the matrix should display a row for each state that shows the aggregated sum of the </w:t>
      </w:r>
      <w:proofErr w:type="spellStart"/>
      <w:r w:rsidRPr="00B53526">
        <w:rPr>
          <w:b/>
        </w:rPr>
        <w:t>SalesAmount</w:t>
      </w:r>
      <w:proofErr w:type="spellEnd"/>
      <w:r>
        <w:t xml:space="preserve"> column.</w:t>
      </w:r>
    </w:p>
    <w:p w14:paraId="022F148B" w14:textId="2C75BF56" w:rsidR="000A7D90" w:rsidRDefault="00A3486A" w:rsidP="000A7D90">
      <w:pPr>
        <w:pStyle w:val="LabStepScreenshotLevel2"/>
      </w:pPr>
      <w:r>
        <w:drawing>
          <wp:inline distT="0" distB="0" distL="0" distR="0" wp14:anchorId="3DC2F51F" wp14:editId="50A02D79">
            <wp:extent cx="1694622" cy="972277"/>
            <wp:effectExtent l="19050" t="19050" r="2032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b="44277"/>
                    <a:stretch/>
                  </pic:blipFill>
                  <pic:spPr bwMode="auto">
                    <a:xfrm>
                      <a:off x="0" y="0"/>
                      <a:ext cx="1702386" cy="976732"/>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B3C8F32" w14:textId="50AFE0F4" w:rsidR="00007CDF" w:rsidRDefault="00007CDF" w:rsidP="007F76AE">
      <w:pPr>
        <w:pStyle w:val="LabStepNumberedLevel2"/>
      </w:pPr>
      <w:r>
        <w:t>Use the mouse to reposition the visual so it takes up the bottom right corner of the page as shown in the following screenshot.</w:t>
      </w:r>
    </w:p>
    <w:p w14:paraId="0655E2FC" w14:textId="6C232168" w:rsidR="00007CDF" w:rsidRDefault="00A3486A" w:rsidP="00007CDF">
      <w:pPr>
        <w:pStyle w:val="LabStepScreenshotLevel2"/>
      </w:pPr>
      <w:r>
        <w:drawing>
          <wp:inline distT="0" distB="0" distL="0" distR="0" wp14:anchorId="49A80897" wp14:editId="4DD9D507">
            <wp:extent cx="4104861" cy="18699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6121" cy="1875122"/>
                    </a:xfrm>
                    <a:prstGeom prst="rect">
                      <a:avLst/>
                    </a:prstGeom>
                    <a:noFill/>
                    <a:ln>
                      <a:noFill/>
                    </a:ln>
                  </pic:spPr>
                </pic:pic>
              </a:graphicData>
            </a:graphic>
          </wp:inline>
        </w:drawing>
      </w:r>
    </w:p>
    <w:p w14:paraId="1FF0B9C6" w14:textId="57088F71" w:rsidR="00007CDF" w:rsidRDefault="009C0979" w:rsidP="007F76AE">
      <w:pPr>
        <w:pStyle w:val="LabStepNumberedLevel2"/>
      </w:pPr>
      <w:r>
        <w:t>Increase</w:t>
      </w:r>
      <w:r w:rsidR="00007CDF">
        <w:t xml:space="preserve"> the font size of the Matrix visual </w:t>
      </w:r>
      <w:r>
        <w:t xml:space="preserve">by changing the </w:t>
      </w:r>
      <w:r w:rsidRPr="009C0979">
        <w:rPr>
          <w:b/>
        </w:rPr>
        <w:t>Text Size</w:t>
      </w:r>
      <w:r>
        <w:t xml:space="preserve"> property to </w:t>
      </w:r>
      <w:r w:rsidR="0039423D">
        <w:rPr>
          <w:b/>
        </w:rPr>
        <w:t>10</w:t>
      </w:r>
      <w:r w:rsidRPr="009C0979">
        <w:rPr>
          <w:b/>
        </w:rPr>
        <w:t>pt</w:t>
      </w:r>
      <w:r>
        <w:t xml:space="preserve">. The </w:t>
      </w:r>
      <w:r w:rsidRPr="00A3486A">
        <w:rPr>
          <w:b/>
        </w:rPr>
        <w:t>Text Size</w:t>
      </w:r>
      <w:r>
        <w:t xml:space="preserve"> property can be found in the </w:t>
      </w:r>
      <w:r w:rsidRPr="00A3486A">
        <w:rPr>
          <w:b/>
        </w:rPr>
        <w:t>Format</w:t>
      </w:r>
      <w:r>
        <w:t xml:space="preserve"> properties pane inside the </w:t>
      </w:r>
      <w:r w:rsidR="00A3486A">
        <w:rPr>
          <w:b/>
        </w:rPr>
        <w:t>Grid</w:t>
      </w:r>
      <w:r>
        <w:t xml:space="preserve"> section.</w:t>
      </w:r>
    </w:p>
    <w:p w14:paraId="48291215" w14:textId="224987FA" w:rsidR="00007CDF" w:rsidRDefault="00A3486A" w:rsidP="00007CDF">
      <w:pPr>
        <w:pStyle w:val="LabStepScreenshotLevel2"/>
      </w:pPr>
      <w:r>
        <w:drawing>
          <wp:inline distT="0" distB="0" distL="0" distR="0" wp14:anchorId="30AE3E74" wp14:editId="0F4BFA8D">
            <wp:extent cx="1361661" cy="2061117"/>
            <wp:effectExtent l="19050" t="19050" r="1016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8397" cy="2071313"/>
                    </a:xfrm>
                    <a:prstGeom prst="rect">
                      <a:avLst/>
                    </a:prstGeom>
                    <a:noFill/>
                    <a:ln>
                      <a:solidFill>
                        <a:schemeClr val="tx1"/>
                      </a:solidFill>
                    </a:ln>
                  </pic:spPr>
                </pic:pic>
              </a:graphicData>
            </a:graphic>
          </wp:inline>
        </w:drawing>
      </w:r>
    </w:p>
    <w:p w14:paraId="34922877" w14:textId="7C3BDF41" w:rsidR="007F76AE" w:rsidRDefault="007F76AE" w:rsidP="007F76AE">
      <w:pPr>
        <w:pStyle w:val="LabStepNumberedLevel2"/>
      </w:pPr>
      <w:r>
        <w:lastRenderedPageBreak/>
        <w:t xml:space="preserve">Extend the matrix </w:t>
      </w:r>
      <w:r w:rsidR="00501C61">
        <w:t>visual</w:t>
      </w:r>
      <w:r>
        <w:t xml:space="preserve"> to pivot on the </w:t>
      </w:r>
      <w:proofErr w:type="spellStart"/>
      <w:r w:rsidRPr="007F76AE">
        <w:rPr>
          <w:b/>
        </w:rPr>
        <w:t>PurchaseYear</w:t>
      </w:r>
      <w:proofErr w:type="spellEnd"/>
      <w:r>
        <w:t xml:space="preserve"> column. Accomplish this by using the mouse to drag the </w:t>
      </w:r>
      <w:proofErr w:type="spellStart"/>
      <w:r w:rsidRPr="007F76AE">
        <w:rPr>
          <w:b/>
        </w:rPr>
        <w:t>PurchaseYear</w:t>
      </w:r>
      <w:proofErr w:type="spellEnd"/>
      <w:r>
        <w:t xml:space="preserve"> column from the </w:t>
      </w:r>
      <w:r w:rsidRPr="007F76AE">
        <w:rPr>
          <w:b/>
        </w:rPr>
        <w:t>Fields</w:t>
      </w:r>
      <w:r>
        <w:t xml:space="preserve"> list and drop it into the </w:t>
      </w:r>
      <w:r w:rsidRPr="007F76AE">
        <w:rPr>
          <w:b/>
        </w:rPr>
        <w:t>Columns</w:t>
      </w:r>
      <w:r>
        <w:t xml:space="preserve"> well in the </w:t>
      </w:r>
      <w:r w:rsidRPr="007F76AE">
        <w:rPr>
          <w:b/>
        </w:rPr>
        <w:t>Visualization</w:t>
      </w:r>
      <w:r>
        <w:t xml:space="preserve"> pane</w:t>
      </w:r>
    </w:p>
    <w:p w14:paraId="6325CDAA" w14:textId="3C3D9A27" w:rsidR="007F508E" w:rsidRDefault="00D030E5" w:rsidP="00927992">
      <w:pPr>
        <w:pStyle w:val="LabStepScreenshotLevel2"/>
      </w:pPr>
      <w:r>
        <w:drawing>
          <wp:inline distT="0" distB="0" distL="0" distR="0" wp14:anchorId="56DEF8D5" wp14:editId="3D13F7D2">
            <wp:extent cx="1672448" cy="1918252"/>
            <wp:effectExtent l="19050" t="19050" r="23495"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7195" cy="1923697"/>
                    </a:xfrm>
                    <a:prstGeom prst="rect">
                      <a:avLst/>
                    </a:prstGeom>
                    <a:noFill/>
                    <a:ln>
                      <a:solidFill>
                        <a:schemeClr val="tx1"/>
                      </a:solidFill>
                    </a:ln>
                  </pic:spPr>
                </pic:pic>
              </a:graphicData>
            </a:graphic>
          </wp:inline>
        </w:drawing>
      </w:r>
    </w:p>
    <w:p w14:paraId="556E9342" w14:textId="2695E0EF" w:rsidR="007F76AE" w:rsidRDefault="008443F8" w:rsidP="007F76AE">
      <w:pPr>
        <w:pStyle w:val="LabStepNumberedLevel2"/>
      </w:pPr>
      <w:r>
        <w:t xml:space="preserve">The </w:t>
      </w:r>
      <w:r w:rsidR="00501C61">
        <w:t>visual</w:t>
      </w:r>
      <w:r>
        <w:t xml:space="preserve"> should now display a column for ea</w:t>
      </w:r>
      <w:r w:rsidR="009C0979">
        <w:t>ch year from 2012 through 2015.</w:t>
      </w:r>
    </w:p>
    <w:p w14:paraId="0E52AC39" w14:textId="4C8DA121" w:rsidR="007F508E" w:rsidRDefault="00160993" w:rsidP="00927992">
      <w:pPr>
        <w:pStyle w:val="LabStepScreenshotLevel2"/>
      </w:pPr>
      <w:r>
        <w:drawing>
          <wp:inline distT="0" distB="0" distL="0" distR="0" wp14:anchorId="20A088F4" wp14:editId="2631E402">
            <wp:extent cx="2295939" cy="2056066"/>
            <wp:effectExtent l="19050" t="19050" r="9525" b="209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4116" cy="2063389"/>
                    </a:xfrm>
                    <a:prstGeom prst="rect">
                      <a:avLst/>
                    </a:prstGeom>
                    <a:noFill/>
                    <a:ln>
                      <a:solidFill>
                        <a:schemeClr val="tx1"/>
                      </a:solidFill>
                    </a:ln>
                  </pic:spPr>
                </pic:pic>
              </a:graphicData>
            </a:graphic>
          </wp:inline>
        </w:drawing>
      </w:r>
    </w:p>
    <w:p w14:paraId="2C6BAAF1" w14:textId="359C888D" w:rsidR="00C33B29" w:rsidRDefault="00C33B29" w:rsidP="00C33B29">
      <w:pPr>
        <w:pStyle w:val="LabStepNumbered"/>
        <w:numPr>
          <w:ilvl w:val="0"/>
          <w:numId w:val="8"/>
        </w:numPr>
      </w:pPr>
      <w:r>
        <w:t xml:space="preserve">Add a calculated column to the </w:t>
      </w:r>
      <w:r>
        <w:rPr>
          <w:b/>
        </w:rPr>
        <w:t>Customers</w:t>
      </w:r>
      <w:r>
        <w:t xml:space="preserve"> table named </w:t>
      </w:r>
      <w:r>
        <w:rPr>
          <w:b/>
        </w:rPr>
        <w:t>Age</w:t>
      </w:r>
      <w:r>
        <w:t xml:space="preserve"> to indicate the age of the customer.</w:t>
      </w:r>
    </w:p>
    <w:p w14:paraId="3989A310" w14:textId="77777777" w:rsidR="00C33B29" w:rsidRDefault="00C33B29" w:rsidP="00C33B29">
      <w:pPr>
        <w:pStyle w:val="LabStepNumberedLevel2"/>
        <w:numPr>
          <w:ilvl w:val="1"/>
          <w:numId w:val="8"/>
        </w:numPr>
      </w:pPr>
      <w:r>
        <w:t>Navigate to data view.</w:t>
      </w:r>
    </w:p>
    <w:p w14:paraId="70416989" w14:textId="3F51092D" w:rsidR="00C33B29" w:rsidRDefault="00C33B29" w:rsidP="00C33B29">
      <w:pPr>
        <w:pStyle w:val="LabStepNumberedLevel2"/>
        <w:numPr>
          <w:ilvl w:val="1"/>
          <w:numId w:val="8"/>
        </w:numPr>
      </w:pPr>
      <w:r>
        <w:t xml:space="preserve">Select the </w:t>
      </w:r>
      <w:r>
        <w:rPr>
          <w:b/>
        </w:rPr>
        <w:t>Customers</w:t>
      </w:r>
      <w:r>
        <w:t xml:space="preserve"> table in the </w:t>
      </w:r>
      <w:r w:rsidRPr="00C33B29">
        <w:rPr>
          <w:b/>
        </w:rPr>
        <w:t>Fields</w:t>
      </w:r>
      <w:r>
        <w:t xml:space="preserve"> list.</w:t>
      </w:r>
    </w:p>
    <w:p w14:paraId="187AACF9" w14:textId="23341434" w:rsidR="00C33B29" w:rsidRDefault="00C33B29" w:rsidP="00C33B29">
      <w:pPr>
        <w:pStyle w:val="LabStepNumberedLevel2"/>
        <w:numPr>
          <w:ilvl w:val="1"/>
          <w:numId w:val="8"/>
        </w:numPr>
      </w:pPr>
      <w:r>
        <w:t xml:space="preserve">Create a new calculated column by clicking the </w:t>
      </w:r>
      <w:r w:rsidRPr="005D3776">
        <w:rPr>
          <w:b/>
        </w:rPr>
        <w:t>New Column</w:t>
      </w:r>
      <w:r>
        <w:t xml:space="preserve"> button in the ribbon.</w:t>
      </w:r>
    </w:p>
    <w:p w14:paraId="0717291B" w14:textId="62153EDA" w:rsidR="00C33B29" w:rsidRDefault="00C33B29" w:rsidP="00C33B29">
      <w:pPr>
        <w:pStyle w:val="LabStepNumberedLevel2"/>
        <w:numPr>
          <w:ilvl w:val="1"/>
          <w:numId w:val="8"/>
        </w:numPr>
      </w:pPr>
      <w:r>
        <w:t xml:space="preserve">Enter </w:t>
      </w:r>
      <w:r w:rsidR="002C3831">
        <w:t>the</w:t>
      </w:r>
      <w:r>
        <w:t xml:space="preserve"> following DAX expression into the formula bar to create the calculated column named </w:t>
      </w:r>
      <w:r>
        <w:rPr>
          <w:b/>
        </w:rPr>
        <w:t>Age</w:t>
      </w:r>
      <w:r>
        <w:t>.</w:t>
      </w:r>
    </w:p>
    <w:p w14:paraId="1E90A1E4" w14:textId="405DD26D" w:rsidR="00C33B29" w:rsidRDefault="00C33B29" w:rsidP="00C33B29">
      <w:pPr>
        <w:pStyle w:val="LabStepCodeBlockLevel2"/>
      </w:pPr>
      <w:r w:rsidRPr="00C33B29">
        <w:t>Age = Floor( (TODAY()-Customers[BirthDate])/365, 1)</w:t>
      </w:r>
    </w:p>
    <w:p w14:paraId="1FF7C84A" w14:textId="245DE119" w:rsidR="00C33B29" w:rsidRDefault="00C33B29" w:rsidP="00C33B29">
      <w:pPr>
        <w:pStyle w:val="LabStepNumberedLevel2"/>
        <w:numPr>
          <w:ilvl w:val="1"/>
          <w:numId w:val="8"/>
        </w:numPr>
      </w:pPr>
      <w:r>
        <w:t xml:space="preserve">Press the </w:t>
      </w:r>
      <w:r w:rsidRPr="00C33B29">
        <w:rPr>
          <w:b/>
        </w:rPr>
        <w:t>ENTER</w:t>
      </w:r>
      <w:r>
        <w:t xml:space="preserve"> key to add the calculated column. You should be able to see a whole number for the age of each customer.</w:t>
      </w:r>
    </w:p>
    <w:p w14:paraId="756A8AA0" w14:textId="62E6D2F5" w:rsidR="00C33B29" w:rsidRDefault="009C0979" w:rsidP="00C33B29">
      <w:pPr>
        <w:pStyle w:val="LabStepScreenshotLevel2"/>
      </w:pPr>
      <w:r>
        <w:drawing>
          <wp:inline distT="0" distB="0" distL="0" distR="0" wp14:anchorId="6CBD74C0" wp14:editId="166472E4">
            <wp:extent cx="5965404" cy="1447800"/>
            <wp:effectExtent l="19050" t="19050" r="1651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4035" cy="1454749"/>
                    </a:xfrm>
                    <a:prstGeom prst="rect">
                      <a:avLst/>
                    </a:prstGeom>
                    <a:noFill/>
                    <a:ln>
                      <a:solidFill>
                        <a:schemeClr val="bg1">
                          <a:lumMod val="50000"/>
                        </a:schemeClr>
                      </a:solidFill>
                    </a:ln>
                  </pic:spPr>
                </pic:pic>
              </a:graphicData>
            </a:graphic>
          </wp:inline>
        </w:drawing>
      </w:r>
    </w:p>
    <w:p w14:paraId="4EDCF2D6" w14:textId="52FE11D9" w:rsidR="007806AC" w:rsidRDefault="00127274" w:rsidP="00127274">
      <w:pPr>
        <w:pStyle w:val="LabStepNumberedLevel2"/>
        <w:numPr>
          <w:ilvl w:val="1"/>
          <w:numId w:val="8"/>
        </w:numPr>
      </w:pPr>
      <w:r>
        <w:lastRenderedPageBreak/>
        <w:t xml:space="preserve">Use the </w:t>
      </w:r>
      <w:r w:rsidRPr="002C3831">
        <w:rPr>
          <w:b/>
        </w:rPr>
        <w:t>Default Summarization</w:t>
      </w:r>
      <w:r>
        <w:t xml:space="preserve"> dropdown menu in the ribbon to change the default summarization setting for </w:t>
      </w:r>
      <w:r w:rsidRPr="00127274">
        <w:rPr>
          <w:b/>
        </w:rPr>
        <w:t>Age</w:t>
      </w:r>
      <w:r>
        <w:t xml:space="preserve"> column from </w:t>
      </w:r>
      <w:r w:rsidRPr="00127274">
        <w:rPr>
          <w:b/>
        </w:rPr>
        <w:t>Sum</w:t>
      </w:r>
      <w:r>
        <w:t xml:space="preserve"> to </w:t>
      </w:r>
      <w:r w:rsidRPr="00127274">
        <w:rPr>
          <w:b/>
        </w:rPr>
        <w:t>Average</w:t>
      </w:r>
      <w:r>
        <w:t>.</w:t>
      </w:r>
    </w:p>
    <w:p w14:paraId="330DC44F" w14:textId="0D73F306" w:rsidR="007806AC" w:rsidRDefault="009C0979" w:rsidP="007806AC">
      <w:pPr>
        <w:pStyle w:val="LabStepScreenshotLevel2"/>
      </w:pPr>
      <w:r>
        <w:drawing>
          <wp:inline distT="0" distB="0" distL="0" distR="0" wp14:anchorId="495B3B31" wp14:editId="0BCAA446">
            <wp:extent cx="5410585" cy="1495425"/>
            <wp:effectExtent l="19050" t="19050" r="190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8429" cy="1505885"/>
                    </a:xfrm>
                    <a:prstGeom prst="rect">
                      <a:avLst/>
                    </a:prstGeom>
                    <a:noFill/>
                    <a:ln>
                      <a:solidFill>
                        <a:schemeClr val="bg1">
                          <a:lumMod val="50000"/>
                        </a:schemeClr>
                      </a:solidFill>
                    </a:ln>
                  </pic:spPr>
                </pic:pic>
              </a:graphicData>
            </a:graphic>
          </wp:inline>
        </w:drawing>
      </w:r>
    </w:p>
    <w:p w14:paraId="600EFCCE" w14:textId="3F92BD8F" w:rsidR="00C33B29" w:rsidRDefault="00C33B29" w:rsidP="00C33B29">
      <w:pPr>
        <w:pStyle w:val="LabStepNumbered"/>
        <w:numPr>
          <w:ilvl w:val="0"/>
          <w:numId w:val="8"/>
        </w:numPr>
      </w:pPr>
      <w:r>
        <w:t xml:space="preserve">Add a calculated column to the </w:t>
      </w:r>
      <w:r>
        <w:rPr>
          <w:b/>
        </w:rPr>
        <w:t>Customers</w:t>
      </w:r>
      <w:r>
        <w:t xml:space="preserve"> table named </w:t>
      </w:r>
      <w:r w:rsidRPr="00C33B29">
        <w:rPr>
          <w:b/>
        </w:rPr>
        <w:t>Age</w:t>
      </w:r>
      <w:r w:rsidR="00EE446C">
        <w:rPr>
          <w:b/>
        </w:rPr>
        <w:t xml:space="preserve"> </w:t>
      </w:r>
      <w:r w:rsidR="001D1A82">
        <w:rPr>
          <w:b/>
        </w:rPr>
        <w:t>Group</w:t>
      </w:r>
      <w:r>
        <w:t xml:space="preserve"> to break customers up in</w:t>
      </w:r>
      <w:r w:rsidR="001D1A82">
        <w:t>to</w:t>
      </w:r>
      <w:r>
        <w:t xml:space="preserve"> age-based sets.</w:t>
      </w:r>
    </w:p>
    <w:p w14:paraId="70A94450" w14:textId="3FEEF610" w:rsidR="00C33B29" w:rsidRDefault="00C33B29" w:rsidP="00C33B29">
      <w:pPr>
        <w:pStyle w:val="LabStepNumberedLevel2"/>
        <w:numPr>
          <w:ilvl w:val="1"/>
          <w:numId w:val="8"/>
        </w:numPr>
      </w:pPr>
      <w:r>
        <w:t xml:space="preserve">Create a new calculated column in the </w:t>
      </w:r>
      <w:r w:rsidRPr="00C33B29">
        <w:rPr>
          <w:b/>
        </w:rPr>
        <w:t>Sales</w:t>
      </w:r>
      <w:r>
        <w:t xml:space="preserve"> table by clicking the </w:t>
      </w:r>
      <w:r w:rsidRPr="005D3776">
        <w:rPr>
          <w:b/>
        </w:rPr>
        <w:t>New Column</w:t>
      </w:r>
      <w:r>
        <w:t xml:space="preserve"> button in the ribbon.</w:t>
      </w:r>
    </w:p>
    <w:p w14:paraId="467E6E4C" w14:textId="76662472" w:rsidR="006E0000" w:rsidRDefault="006E0000" w:rsidP="006E0000">
      <w:pPr>
        <w:pStyle w:val="LabStepNumberedLevel2"/>
        <w:numPr>
          <w:ilvl w:val="1"/>
          <w:numId w:val="8"/>
        </w:numPr>
      </w:pPr>
      <w:r>
        <w:t xml:space="preserve">Enter to following DAX expression into the formula bar to create the calculated column named </w:t>
      </w:r>
      <w:r w:rsidRPr="006E0000">
        <w:rPr>
          <w:b/>
        </w:rPr>
        <w:t>Age</w:t>
      </w:r>
      <w:r w:rsidR="00EE446C">
        <w:rPr>
          <w:b/>
        </w:rPr>
        <w:t xml:space="preserve"> </w:t>
      </w:r>
      <w:r w:rsidR="001D1A82">
        <w:rPr>
          <w:b/>
        </w:rPr>
        <w:t>Group</w:t>
      </w:r>
      <w:r>
        <w:t>.</w:t>
      </w:r>
    </w:p>
    <w:p w14:paraId="333F289F" w14:textId="3E2F998B" w:rsidR="00C33B29" w:rsidRDefault="00C33B29" w:rsidP="00587F73">
      <w:pPr>
        <w:pStyle w:val="LabStepCodeBlockLevel2"/>
        <w:pBdr>
          <w:left w:val="single" w:sz="2" w:space="0" w:color="C0C0C0"/>
        </w:pBdr>
      </w:pPr>
      <w:r>
        <w:t>Age</w:t>
      </w:r>
      <w:r w:rsidR="00EE446C">
        <w:t xml:space="preserve"> </w:t>
      </w:r>
      <w:r w:rsidR="001D1A82">
        <w:t>Group</w:t>
      </w:r>
      <w:r>
        <w:t xml:space="preserve"> = </w:t>
      </w:r>
    </w:p>
    <w:p w14:paraId="19063527" w14:textId="77777777" w:rsidR="00C33B29" w:rsidRDefault="00C33B29" w:rsidP="00587F73">
      <w:pPr>
        <w:pStyle w:val="LabStepCodeBlockLevel2"/>
        <w:pBdr>
          <w:left w:val="single" w:sz="2" w:space="0" w:color="C0C0C0"/>
        </w:pBdr>
      </w:pPr>
      <w:r>
        <w:t xml:space="preserve">  SWITCH( TRUE(),</w:t>
      </w:r>
    </w:p>
    <w:p w14:paraId="1E31E765" w14:textId="748420FA" w:rsidR="00C33B29" w:rsidRDefault="00C33B29" w:rsidP="00587F73">
      <w:pPr>
        <w:pStyle w:val="LabStepCodeBlockLevel2"/>
        <w:pBdr>
          <w:left w:val="single" w:sz="2" w:space="0" w:color="C0C0C0"/>
        </w:pBdr>
      </w:pPr>
      <w:r>
        <w:t xml:space="preserve">    [Age] &gt;= 65, "</w:t>
      </w:r>
      <w:r w:rsidR="006E0000">
        <w:t>Ages</w:t>
      </w:r>
      <w:r>
        <w:t xml:space="preserve"> 65 and over",</w:t>
      </w:r>
    </w:p>
    <w:p w14:paraId="7B86D971" w14:textId="06B754F2" w:rsidR="00C33B29" w:rsidRDefault="00C33B29" w:rsidP="00587F73">
      <w:pPr>
        <w:pStyle w:val="LabStepCodeBlockLevel2"/>
        <w:pBdr>
          <w:left w:val="single" w:sz="2" w:space="0" w:color="C0C0C0"/>
        </w:pBdr>
      </w:pPr>
      <w:r>
        <w:t xml:space="preserve">    [Age] &gt;= 50, "</w:t>
      </w:r>
      <w:r w:rsidR="006E0000">
        <w:t xml:space="preserve">Ages </w:t>
      </w:r>
      <w:r>
        <w:t>50 TO 65",</w:t>
      </w:r>
    </w:p>
    <w:p w14:paraId="7F50B663" w14:textId="58FFD9A5" w:rsidR="00C33B29" w:rsidRDefault="00C33B29" w:rsidP="00587F73">
      <w:pPr>
        <w:pStyle w:val="LabStepCodeBlockLevel2"/>
        <w:pBdr>
          <w:left w:val="single" w:sz="2" w:space="0" w:color="C0C0C0"/>
        </w:pBdr>
      </w:pPr>
      <w:r>
        <w:t xml:space="preserve">    [Age] &gt;= 40, "</w:t>
      </w:r>
      <w:r w:rsidR="006E0000">
        <w:t xml:space="preserve">Ages </w:t>
      </w:r>
      <w:r>
        <w:t>40 TO 49",</w:t>
      </w:r>
    </w:p>
    <w:p w14:paraId="5671FB5C" w14:textId="50CB1AA9" w:rsidR="00C33B29" w:rsidRDefault="00C33B29" w:rsidP="00587F73">
      <w:pPr>
        <w:pStyle w:val="LabStepCodeBlockLevel2"/>
        <w:pBdr>
          <w:left w:val="single" w:sz="2" w:space="0" w:color="C0C0C0"/>
        </w:pBdr>
      </w:pPr>
      <w:r>
        <w:t xml:space="preserve">    [Age] &gt;= 30, "</w:t>
      </w:r>
      <w:r w:rsidR="006E0000">
        <w:t xml:space="preserve">Ages </w:t>
      </w:r>
      <w:r>
        <w:t>30 TO 39",</w:t>
      </w:r>
    </w:p>
    <w:p w14:paraId="6DC4DAF3" w14:textId="78A1C9DB" w:rsidR="00C33B29" w:rsidRDefault="00C33B29" w:rsidP="00587F73">
      <w:pPr>
        <w:pStyle w:val="LabStepCodeBlockLevel2"/>
        <w:pBdr>
          <w:left w:val="single" w:sz="2" w:space="0" w:color="C0C0C0"/>
        </w:pBdr>
      </w:pPr>
      <w:r>
        <w:t xml:space="preserve">    [Age] &gt;= 18, "</w:t>
      </w:r>
      <w:r w:rsidR="006E0000">
        <w:t xml:space="preserve">Ages </w:t>
      </w:r>
      <w:r w:rsidR="00057F97">
        <w:t>18 TO 29</w:t>
      </w:r>
      <w:r>
        <w:t>",</w:t>
      </w:r>
    </w:p>
    <w:p w14:paraId="34109703" w14:textId="16E21D85" w:rsidR="00C33B29" w:rsidRDefault="00C33B29" w:rsidP="00587F73">
      <w:pPr>
        <w:pStyle w:val="LabStepCodeBlockLevel2"/>
        <w:pBdr>
          <w:left w:val="single" w:sz="2" w:space="0" w:color="C0C0C0"/>
        </w:pBdr>
      </w:pPr>
      <w:r>
        <w:t xml:space="preserve">    [Age] &lt; 18, "</w:t>
      </w:r>
      <w:r w:rsidR="006E0000">
        <w:t xml:space="preserve">Ages </w:t>
      </w:r>
      <w:r>
        <w:t>under 18"</w:t>
      </w:r>
    </w:p>
    <w:p w14:paraId="7504FACD" w14:textId="7B7E15F1" w:rsidR="00C33B29" w:rsidRDefault="00C33B29" w:rsidP="00587F73">
      <w:pPr>
        <w:pStyle w:val="LabStepCodeBlockLevel2"/>
        <w:pBdr>
          <w:left w:val="single" w:sz="2" w:space="0" w:color="C0C0C0"/>
        </w:pBdr>
      </w:pPr>
      <w:r>
        <w:t>)</w:t>
      </w:r>
    </w:p>
    <w:p w14:paraId="7866B96F" w14:textId="4C2E2187" w:rsidR="006E0000" w:rsidRDefault="006E0000" w:rsidP="006E0000">
      <w:pPr>
        <w:pStyle w:val="LabStepNumberedLevel2"/>
        <w:numPr>
          <w:ilvl w:val="1"/>
          <w:numId w:val="8"/>
        </w:numPr>
      </w:pPr>
      <w:r>
        <w:t xml:space="preserve">After creating the calculated column, you should be able to verify that the </w:t>
      </w:r>
      <w:r w:rsidRPr="006E0000">
        <w:rPr>
          <w:b/>
        </w:rPr>
        <w:t>Age</w:t>
      </w:r>
      <w:r w:rsidR="00EE446C">
        <w:rPr>
          <w:b/>
        </w:rPr>
        <w:t xml:space="preserve"> </w:t>
      </w:r>
      <w:r w:rsidR="001D1A82">
        <w:rPr>
          <w:b/>
        </w:rPr>
        <w:t>Group</w:t>
      </w:r>
      <w:r>
        <w:t xml:space="preserve"> column </w:t>
      </w:r>
      <w:r w:rsidR="00EE446C">
        <w:t xml:space="preserve">calculates </w:t>
      </w:r>
      <w:r>
        <w:t xml:space="preserve">a value </w:t>
      </w:r>
      <w:r w:rsidR="00EE446C">
        <w:t xml:space="preserve">for </w:t>
      </w:r>
      <w:r>
        <w:t>each customer row which place</w:t>
      </w:r>
      <w:r w:rsidR="00EE446C">
        <w:t>s</w:t>
      </w:r>
      <w:r>
        <w:t xml:space="preserve"> </w:t>
      </w:r>
      <w:r w:rsidR="00EE446C">
        <w:t xml:space="preserve">that </w:t>
      </w:r>
      <w:r>
        <w:t>custom</w:t>
      </w:r>
      <w:r w:rsidR="00EE446C">
        <w:t>er</w:t>
      </w:r>
      <w:r>
        <w:t xml:space="preserve"> in a bucket for a particular age </w:t>
      </w:r>
      <w:r w:rsidR="001D1A82">
        <w:t>group</w:t>
      </w:r>
      <w:r>
        <w:t>.</w:t>
      </w:r>
    </w:p>
    <w:p w14:paraId="0E31F7CB" w14:textId="1DB74363" w:rsidR="006E0000" w:rsidRDefault="00057F97" w:rsidP="006E0000">
      <w:pPr>
        <w:pStyle w:val="LabStepScreenshotLevel2"/>
      </w:pPr>
      <w:r>
        <w:drawing>
          <wp:inline distT="0" distB="0" distL="0" distR="0" wp14:anchorId="0B40D0C0" wp14:editId="6A13FF19">
            <wp:extent cx="4333461" cy="1549241"/>
            <wp:effectExtent l="19050" t="19050" r="1016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537" cy="1557133"/>
                    </a:xfrm>
                    <a:prstGeom prst="rect">
                      <a:avLst/>
                    </a:prstGeom>
                    <a:noFill/>
                    <a:ln>
                      <a:solidFill>
                        <a:schemeClr val="tx1"/>
                      </a:solidFill>
                    </a:ln>
                  </pic:spPr>
                </pic:pic>
              </a:graphicData>
            </a:graphic>
          </wp:inline>
        </w:drawing>
      </w:r>
    </w:p>
    <w:p w14:paraId="1C107061" w14:textId="549083C1" w:rsidR="00AD14CD" w:rsidRDefault="00AD14CD" w:rsidP="00AD14CD">
      <w:pPr>
        <w:pStyle w:val="LabStepNumbered"/>
        <w:numPr>
          <w:ilvl w:val="0"/>
          <w:numId w:val="8"/>
        </w:numPr>
      </w:pPr>
      <w:r>
        <w:t>U</w:t>
      </w:r>
      <w:r w:rsidR="006E0000">
        <w:t xml:space="preserve">se the </w:t>
      </w:r>
      <w:r w:rsidR="006E0000" w:rsidRPr="00EE446C">
        <w:rPr>
          <w:b/>
        </w:rPr>
        <w:t>Age</w:t>
      </w:r>
      <w:r w:rsidR="00EE446C" w:rsidRPr="00EE446C">
        <w:rPr>
          <w:b/>
        </w:rPr>
        <w:t xml:space="preserve"> </w:t>
      </w:r>
      <w:r w:rsidR="001D1A82">
        <w:rPr>
          <w:b/>
        </w:rPr>
        <w:t>Group</w:t>
      </w:r>
      <w:r>
        <w:t xml:space="preserve"> calculated column </w:t>
      </w:r>
      <w:r w:rsidR="00EE446C">
        <w:t>as a row label</w:t>
      </w:r>
      <w:r w:rsidR="00565F86">
        <w:t xml:space="preserve"> in a matrix </w:t>
      </w:r>
      <w:r w:rsidR="00501C61">
        <w:t>visual</w:t>
      </w:r>
      <w:r w:rsidR="00EE446C">
        <w:t>.</w:t>
      </w:r>
    </w:p>
    <w:p w14:paraId="4383C232" w14:textId="77777777" w:rsidR="00EE446C" w:rsidRDefault="00EE446C" w:rsidP="00EE446C">
      <w:pPr>
        <w:pStyle w:val="LabStepNumberedLevel2"/>
        <w:numPr>
          <w:ilvl w:val="1"/>
          <w:numId w:val="8"/>
        </w:numPr>
      </w:pPr>
      <w:r>
        <w:t>Navigate to report view.</w:t>
      </w:r>
    </w:p>
    <w:p w14:paraId="30BDC484" w14:textId="671A1CD2" w:rsidR="00EE446C" w:rsidRDefault="00EE446C" w:rsidP="00EE446C">
      <w:pPr>
        <w:pStyle w:val="LabStepNumberedLevel2"/>
        <w:numPr>
          <w:ilvl w:val="1"/>
          <w:numId w:val="8"/>
        </w:numPr>
      </w:pPr>
      <w:r>
        <w:t xml:space="preserve">Make sure that no </w:t>
      </w:r>
      <w:r w:rsidR="00501C61">
        <w:t>visual</w:t>
      </w:r>
      <w:r>
        <w:t>s as selected on the page.</w:t>
      </w:r>
    </w:p>
    <w:p w14:paraId="7B28D94F" w14:textId="11CCEC1E" w:rsidR="00EE446C" w:rsidRDefault="00EE446C" w:rsidP="00EE446C">
      <w:pPr>
        <w:pStyle w:val="LabStepNumberedLevel2"/>
        <w:numPr>
          <w:ilvl w:val="1"/>
          <w:numId w:val="8"/>
        </w:numPr>
      </w:pPr>
      <w:r>
        <w:t xml:space="preserve">Create a new </w:t>
      </w:r>
      <w:r w:rsidR="00C07EB9" w:rsidRPr="00C07EB9">
        <w:rPr>
          <w:b/>
        </w:rPr>
        <w:t>Table</w:t>
      </w:r>
      <w:r w:rsidR="00C07EB9">
        <w:t xml:space="preserve"> </w:t>
      </w:r>
      <w:r w:rsidR="00501C61">
        <w:t>visual</w:t>
      </w:r>
      <w:r>
        <w:t xml:space="preserve"> in the report by selecting the checkbox for the </w:t>
      </w:r>
      <w:r>
        <w:rPr>
          <w:b/>
        </w:rPr>
        <w:t xml:space="preserve">Age </w:t>
      </w:r>
      <w:r w:rsidR="001D1A82">
        <w:rPr>
          <w:b/>
        </w:rPr>
        <w:t>Group</w:t>
      </w:r>
      <w:r>
        <w:t xml:space="preserve"> column in the </w:t>
      </w:r>
      <w:r w:rsidRPr="005D3776">
        <w:rPr>
          <w:b/>
        </w:rPr>
        <w:t>Fields</w:t>
      </w:r>
      <w:r>
        <w:t xml:space="preserve"> list.</w:t>
      </w:r>
    </w:p>
    <w:p w14:paraId="3D704E9B" w14:textId="5835B82F" w:rsidR="00EE446C" w:rsidRDefault="00F36458" w:rsidP="00EE446C">
      <w:pPr>
        <w:pStyle w:val="LabStepScreenshotLevel2"/>
      </w:pPr>
      <w:r>
        <w:drawing>
          <wp:inline distT="0" distB="0" distL="0" distR="0" wp14:anchorId="452A8B49" wp14:editId="6E66ECF9">
            <wp:extent cx="2136913" cy="111061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1368" cy="1112935"/>
                    </a:xfrm>
                    <a:prstGeom prst="rect">
                      <a:avLst/>
                    </a:prstGeom>
                    <a:noFill/>
                    <a:ln>
                      <a:noFill/>
                    </a:ln>
                  </pic:spPr>
                </pic:pic>
              </a:graphicData>
            </a:graphic>
          </wp:inline>
        </w:drawing>
      </w:r>
    </w:p>
    <w:p w14:paraId="76AE69D4" w14:textId="4E6EC8EC" w:rsidR="00127274" w:rsidRDefault="00127274" w:rsidP="00127274">
      <w:pPr>
        <w:pStyle w:val="LabExerciseCallout"/>
      </w:pPr>
      <w:r>
        <w:lastRenderedPageBreak/>
        <w:t xml:space="preserve">Note that this </w:t>
      </w:r>
      <w:r w:rsidR="00501C61">
        <w:t>visual</w:t>
      </w:r>
      <w:r>
        <w:t xml:space="preserve"> does not display a row for the age demographic value of </w:t>
      </w:r>
      <w:r w:rsidRPr="00127274">
        <w:rPr>
          <w:b/>
        </w:rPr>
        <w:t>Age under 18</w:t>
      </w:r>
      <w:r>
        <w:t xml:space="preserve"> even </w:t>
      </w:r>
      <w:r w:rsidR="007936E8">
        <w:t>though</w:t>
      </w:r>
      <w:r>
        <w:t xml:space="preserve"> you added that value to the DAX formula. The reason for this is that </w:t>
      </w:r>
      <w:r w:rsidR="003A1501">
        <w:t xml:space="preserve">the </w:t>
      </w:r>
      <w:r>
        <w:t xml:space="preserve">Wingtip Sales database </w:t>
      </w:r>
      <w:r w:rsidR="003A1501">
        <w:t xml:space="preserve">you are working with does not contain any customers </w:t>
      </w:r>
      <w:r>
        <w:t xml:space="preserve">under 18 years of age so </w:t>
      </w:r>
      <w:r w:rsidR="003A1501">
        <w:t xml:space="preserve">the age demographic value of </w:t>
      </w:r>
      <w:r w:rsidR="003A1501" w:rsidRPr="00127274">
        <w:rPr>
          <w:b/>
        </w:rPr>
        <w:t>Age under 18</w:t>
      </w:r>
      <w:r w:rsidR="003A1501">
        <w:t xml:space="preserve"> </w:t>
      </w:r>
      <w:r>
        <w:t xml:space="preserve">is automatically filtered out of the </w:t>
      </w:r>
      <w:r w:rsidR="00501C61">
        <w:t>visual</w:t>
      </w:r>
      <w:r w:rsidR="003A1501">
        <w:t>.</w:t>
      </w:r>
    </w:p>
    <w:p w14:paraId="2C0B4AF9" w14:textId="77A4912C" w:rsidR="003A1501" w:rsidRDefault="003A1501" w:rsidP="00EE446C">
      <w:pPr>
        <w:pStyle w:val="LabStepNumberedLevel2"/>
        <w:numPr>
          <w:ilvl w:val="1"/>
          <w:numId w:val="8"/>
        </w:numPr>
      </w:pPr>
      <w:r>
        <w:t xml:space="preserve">Use the mouse to resize and reposition the </w:t>
      </w:r>
      <w:r w:rsidR="00501C61">
        <w:t>visual</w:t>
      </w:r>
      <w:r>
        <w:t xml:space="preserve"> so it appears on top of the matrix you created earlier.</w:t>
      </w:r>
    </w:p>
    <w:p w14:paraId="1A65ED4E" w14:textId="6413DC41" w:rsidR="003A1501" w:rsidRDefault="00304755" w:rsidP="00EE446C">
      <w:pPr>
        <w:pStyle w:val="LabStepScreenshotLevel2"/>
      </w:pPr>
      <w:r>
        <w:drawing>
          <wp:inline distT="0" distB="0" distL="0" distR="0" wp14:anchorId="011071A6" wp14:editId="2354410F">
            <wp:extent cx="3612083" cy="2104373"/>
            <wp:effectExtent l="19050" t="19050" r="26670" b="107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5813" cy="2124024"/>
                    </a:xfrm>
                    <a:prstGeom prst="rect">
                      <a:avLst/>
                    </a:prstGeom>
                    <a:noFill/>
                    <a:ln>
                      <a:solidFill>
                        <a:schemeClr val="tx1">
                          <a:lumMod val="50000"/>
                          <a:lumOff val="50000"/>
                        </a:schemeClr>
                      </a:solidFill>
                    </a:ln>
                  </pic:spPr>
                </pic:pic>
              </a:graphicData>
            </a:graphic>
          </wp:inline>
        </w:drawing>
      </w:r>
    </w:p>
    <w:p w14:paraId="4B13A7FF" w14:textId="7F681C6E" w:rsidR="003A1501" w:rsidRDefault="001D1A82" w:rsidP="001D1A82">
      <w:pPr>
        <w:pStyle w:val="LabStepNumberedLevel2"/>
      </w:pPr>
      <w:r>
        <w:t xml:space="preserve">Now it’s time to modify the </w:t>
      </w:r>
      <w:r w:rsidR="007936E8">
        <w:t>table</w:t>
      </w:r>
      <w:r>
        <w:t xml:space="preserve"> </w:t>
      </w:r>
      <w:r w:rsidR="00501C61">
        <w:t>visual</w:t>
      </w:r>
      <w:r>
        <w:t xml:space="preserve"> by adding a new column to show the count of customers in each age group. Accomplish this by dragging </w:t>
      </w:r>
      <w:r w:rsidR="003A1501">
        <w:t xml:space="preserve">the </w:t>
      </w:r>
      <w:proofErr w:type="spellStart"/>
      <w:r w:rsidR="003A1501" w:rsidRPr="001D1A82">
        <w:rPr>
          <w:b/>
        </w:rPr>
        <w:t>CustomerId</w:t>
      </w:r>
      <w:proofErr w:type="spellEnd"/>
      <w:r w:rsidR="003A1501">
        <w:t xml:space="preserve"> column from the </w:t>
      </w:r>
      <w:r w:rsidR="003A1501" w:rsidRPr="001D1A82">
        <w:rPr>
          <w:b/>
        </w:rPr>
        <w:t>Customers</w:t>
      </w:r>
      <w:r w:rsidR="003A1501">
        <w:t xml:space="preserve"> table in</w:t>
      </w:r>
      <w:r>
        <w:t xml:space="preserve"> the </w:t>
      </w:r>
      <w:r w:rsidRPr="001D1A82">
        <w:rPr>
          <w:b/>
        </w:rPr>
        <w:t>Fields</w:t>
      </w:r>
      <w:r>
        <w:t xml:space="preserve"> list and dropping it into the </w:t>
      </w:r>
      <w:r w:rsidRPr="001D1A82">
        <w:rPr>
          <w:b/>
        </w:rPr>
        <w:t>Values</w:t>
      </w:r>
      <w:r>
        <w:t xml:space="preserve"> well in the </w:t>
      </w:r>
      <w:r w:rsidRPr="001D1A82">
        <w:rPr>
          <w:b/>
        </w:rPr>
        <w:t>Visualizations</w:t>
      </w:r>
      <w:r>
        <w:t xml:space="preserve"> pane</w:t>
      </w:r>
      <w:r w:rsidR="00565F86">
        <w:t xml:space="preserve">. When you drop the </w:t>
      </w:r>
      <w:proofErr w:type="spellStart"/>
      <w:r w:rsidR="003B2402" w:rsidRPr="001D1A82">
        <w:rPr>
          <w:b/>
        </w:rPr>
        <w:t>CustomerId</w:t>
      </w:r>
      <w:proofErr w:type="spellEnd"/>
      <w:r w:rsidR="003B2402">
        <w:t xml:space="preserve"> column </w:t>
      </w:r>
      <w:r w:rsidR="00565F86">
        <w:t xml:space="preserve">into the </w:t>
      </w:r>
      <w:r w:rsidR="00565F86" w:rsidRPr="003B2402">
        <w:rPr>
          <w:b/>
        </w:rPr>
        <w:t>Values</w:t>
      </w:r>
      <w:r w:rsidR="00565F86">
        <w:t xml:space="preserve"> well, make sure to drop it so it appears underneath </w:t>
      </w:r>
      <w:r>
        <w:t xml:space="preserve">the </w:t>
      </w:r>
      <w:r w:rsidRPr="00D77AB1">
        <w:rPr>
          <w:b/>
        </w:rPr>
        <w:t xml:space="preserve">Age </w:t>
      </w:r>
      <w:r w:rsidR="00D77AB1" w:rsidRPr="00D77AB1">
        <w:rPr>
          <w:b/>
        </w:rPr>
        <w:t>Group</w:t>
      </w:r>
      <w:r w:rsidR="003B2402" w:rsidRPr="003B2402">
        <w:t xml:space="preserve"> column</w:t>
      </w:r>
      <w:r w:rsidRPr="003B2402">
        <w:t>.</w:t>
      </w:r>
    </w:p>
    <w:p w14:paraId="20C87105" w14:textId="5AA87371" w:rsidR="00D77AB1" w:rsidRDefault="007936E8" w:rsidP="00D77AB1">
      <w:pPr>
        <w:pStyle w:val="LabStepScreenshotLevel2"/>
      </w:pPr>
      <w:r>
        <w:drawing>
          <wp:inline distT="0" distB="0" distL="0" distR="0" wp14:anchorId="423D7022" wp14:editId="10548E9B">
            <wp:extent cx="1634987" cy="920855"/>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6219" cy="932814"/>
                    </a:xfrm>
                    <a:prstGeom prst="rect">
                      <a:avLst/>
                    </a:prstGeom>
                    <a:noFill/>
                    <a:ln>
                      <a:solidFill>
                        <a:schemeClr val="bg1">
                          <a:lumMod val="50000"/>
                        </a:schemeClr>
                      </a:solidFill>
                    </a:ln>
                  </pic:spPr>
                </pic:pic>
              </a:graphicData>
            </a:graphic>
          </wp:inline>
        </w:drawing>
      </w:r>
    </w:p>
    <w:p w14:paraId="08447284" w14:textId="2A22705E" w:rsidR="00565F86" w:rsidRDefault="003B2402" w:rsidP="00565F86">
      <w:pPr>
        <w:pStyle w:val="LabStepNumberedLevel2"/>
      </w:pPr>
      <w:r>
        <w:t xml:space="preserve">Click on the dropdown menu of the </w:t>
      </w:r>
      <w:proofErr w:type="spellStart"/>
      <w:r w:rsidRPr="003B2402">
        <w:rPr>
          <w:b/>
        </w:rPr>
        <w:t>CustomerId</w:t>
      </w:r>
      <w:proofErr w:type="spellEnd"/>
      <w:r>
        <w:t xml:space="preserve"> field inside the </w:t>
      </w:r>
      <w:r w:rsidRPr="003B2402">
        <w:rPr>
          <w:b/>
        </w:rPr>
        <w:t>Values</w:t>
      </w:r>
      <w:r>
        <w:t xml:space="preserve"> well so you can see and change the aggregation that will be performed. Select </w:t>
      </w:r>
      <w:r w:rsidR="00033651">
        <w:t>the aggregation type that is</w:t>
      </w:r>
      <w:r>
        <w:t xml:space="preserve"> </w:t>
      </w:r>
      <w:r w:rsidRPr="003B2402">
        <w:rPr>
          <w:b/>
        </w:rPr>
        <w:t>Count (Distinct)</w:t>
      </w:r>
      <w:r>
        <w:t>.</w:t>
      </w:r>
    </w:p>
    <w:p w14:paraId="53F54D66" w14:textId="2DC56ADD" w:rsidR="00565F86" w:rsidRDefault="007936E8" w:rsidP="00565F86">
      <w:pPr>
        <w:pStyle w:val="LabStepScreenshotLevel2"/>
      </w:pPr>
      <w:r>
        <w:drawing>
          <wp:inline distT="0" distB="0" distL="0" distR="0" wp14:anchorId="164ECC0D" wp14:editId="57E16F2B">
            <wp:extent cx="1331844" cy="1304041"/>
            <wp:effectExtent l="19050" t="19050" r="2095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49100" cy="1320937"/>
                    </a:xfrm>
                    <a:prstGeom prst="rect">
                      <a:avLst/>
                    </a:prstGeom>
                    <a:noFill/>
                    <a:ln>
                      <a:solidFill>
                        <a:schemeClr val="bg1">
                          <a:lumMod val="50000"/>
                        </a:schemeClr>
                      </a:solidFill>
                    </a:ln>
                  </pic:spPr>
                </pic:pic>
              </a:graphicData>
            </a:graphic>
          </wp:inline>
        </w:drawing>
      </w:r>
    </w:p>
    <w:p w14:paraId="2E1D4E76" w14:textId="20B8927F" w:rsidR="00565F86" w:rsidRDefault="00033651" w:rsidP="00565F86">
      <w:pPr>
        <w:pStyle w:val="LabStepNumberedLevel2"/>
      </w:pPr>
      <w:r>
        <w:t xml:space="preserve">Now </w:t>
      </w:r>
      <w:r w:rsidR="002445ED">
        <w:t xml:space="preserve">the new visual should display </w:t>
      </w:r>
      <w:r w:rsidR="002C3831">
        <w:t>one</w:t>
      </w:r>
      <w:r>
        <w:t xml:space="preserve"> row per age group </w:t>
      </w:r>
      <w:r w:rsidR="002C3831">
        <w:t xml:space="preserve">which includes </w:t>
      </w:r>
      <w:r>
        <w:t>a total count of customers.</w:t>
      </w:r>
    </w:p>
    <w:p w14:paraId="5E2559E9" w14:textId="6BB6442E" w:rsidR="002445ED" w:rsidRDefault="00304755" w:rsidP="002445ED">
      <w:pPr>
        <w:pStyle w:val="LabStepScreenshotLevel2"/>
      </w:pPr>
      <w:r>
        <w:drawing>
          <wp:inline distT="0" distB="0" distL="0" distR="0" wp14:anchorId="710E7E78" wp14:editId="74749786">
            <wp:extent cx="1868557" cy="106693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6804" cy="1071648"/>
                    </a:xfrm>
                    <a:prstGeom prst="rect">
                      <a:avLst/>
                    </a:prstGeom>
                    <a:noFill/>
                    <a:ln>
                      <a:noFill/>
                    </a:ln>
                  </pic:spPr>
                </pic:pic>
              </a:graphicData>
            </a:graphic>
          </wp:inline>
        </w:drawing>
      </w:r>
    </w:p>
    <w:p w14:paraId="2F047948" w14:textId="6EC5E6C0" w:rsidR="002445ED" w:rsidRDefault="003F433C" w:rsidP="00565F86">
      <w:pPr>
        <w:pStyle w:val="LabStepNumberedLevel2"/>
      </w:pPr>
      <w:r>
        <w:lastRenderedPageBreak/>
        <w:t xml:space="preserve">Click on the column header for the </w:t>
      </w:r>
      <w:r w:rsidRPr="003F433C">
        <w:rPr>
          <w:b/>
        </w:rPr>
        <w:t xml:space="preserve">Count of </w:t>
      </w:r>
      <w:proofErr w:type="spellStart"/>
      <w:r w:rsidRPr="003F433C">
        <w:rPr>
          <w:b/>
        </w:rPr>
        <w:t>CustomerId</w:t>
      </w:r>
      <w:proofErr w:type="spellEnd"/>
      <w:r>
        <w:t xml:space="preserve"> column to sort the age groups with most customers to the top.</w:t>
      </w:r>
    </w:p>
    <w:p w14:paraId="4712678C" w14:textId="49AB7F28" w:rsidR="002445ED" w:rsidRDefault="00304755" w:rsidP="002445ED">
      <w:pPr>
        <w:pStyle w:val="LabStepScreenshotLevel2"/>
      </w:pPr>
      <w:r>
        <w:drawing>
          <wp:inline distT="0" distB="0" distL="0" distR="0" wp14:anchorId="22526B60" wp14:editId="0DD89A7E">
            <wp:extent cx="2101850" cy="11728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1850" cy="1172845"/>
                    </a:xfrm>
                    <a:prstGeom prst="rect">
                      <a:avLst/>
                    </a:prstGeom>
                    <a:noFill/>
                    <a:ln>
                      <a:noFill/>
                    </a:ln>
                  </pic:spPr>
                </pic:pic>
              </a:graphicData>
            </a:graphic>
          </wp:inline>
        </w:drawing>
      </w:r>
    </w:p>
    <w:p w14:paraId="107D4CD8" w14:textId="7390401D" w:rsidR="00033651" w:rsidRDefault="00033651" w:rsidP="00565F86">
      <w:pPr>
        <w:pStyle w:val="LabStepNumberedLevel2"/>
      </w:pPr>
      <w:r>
        <w:t xml:space="preserve">Drag the </w:t>
      </w:r>
      <w:r>
        <w:rPr>
          <w:b/>
        </w:rPr>
        <w:t xml:space="preserve">Quantity </w:t>
      </w:r>
      <w:r>
        <w:t xml:space="preserve">column from the </w:t>
      </w:r>
      <w:r>
        <w:rPr>
          <w:b/>
        </w:rPr>
        <w:t>Sales</w:t>
      </w:r>
      <w:r>
        <w:t xml:space="preserve"> table and drop it into the </w:t>
      </w:r>
      <w:r w:rsidRPr="001D1A82">
        <w:rPr>
          <w:b/>
        </w:rPr>
        <w:t>Values</w:t>
      </w:r>
      <w:r>
        <w:t xml:space="preserve"> well in the </w:t>
      </w:r>
      <w:r w:rsidRPr="001D1A82">
        <w:rPr>
          <w:b/>
        </w:rPr>
        <w:t>Visualizations</w:t>
      </w:r>
      <w:r>
        <w:t xml:space="preserve"> pane.</w:t>
      </w:r>
    </w:p>
    <w:p w14:paraId="1C3CEDC1" w14:textId="3A44A557" w:rsidR="00033651" w:rsidRDefault="00033651" w:rsidP="00033651">
      <w:pPr>
        <w:pStyle w:val="LabStepNumberedLevel2"/>
      </w:pPr>
      <w:r>
        <w:t xml:space="preserve">Drag the </w:t>
      </w:r>
      <w:proofErr w:type="spellStart"/>
      <w:r>
        <w:rPr>
          <w:b/>
        </w:rPr>
        <w:t>SalesAmount</w:t>
      </w:r>
      <w:proofErr w:type="spellEnd"/>
      <w:r>
        <w:rPr>
          <w:b/>
        </w:rPr>
        <w:t xml:space="preserve"> </w:t>
      </w:r>
      <w:r>
        <w:t xml:space="preserve">column from the </w:t>
      </w:r>
      <w:r>
        <w:rPr>
          <w:b/>
        </w:rPr>
        <w:t>Sales</w:t>
      </w:r>
      <w:r>
        <w:t xml:space="preserve"> table and drop it into the </w:t>
      </w:r>
      <w:r w:rsidRPr="001D1A82">
        <w:rPr>
          <w:b/>
        </w:rPr>
        <w:t>Values</w:t>
      </w:r>
      <w:r>
        <w:t xml:space="preserve"> well in the </w:t>
      </w:r>
      <w:r w:rsidRPr="001D1A82">
        <w:rPr>
          <w:b/>
        </w:rPr>
        <w:t>Visualizations</w:t>
      </w:r>
      <w:r>
        <w:t xml:space="preserve"> pane.</w:t>
      </w:r>
    </w:p>
    <w:p w14:paraId="7FF88314" w14:textId="07A4A92B" w:rsidR="00033651" w:rsidRDefault="00033651" w:rsidP="00033651">
      <w:pPr>
        <w:pStyle w:val="LabStepNumberedLevel2"/>
      </w:pPr>
      <w:r>
        <w:t xml:space="preserve">Configure the summarization type for the </w:t>
      </w:r>
      <w:r>
        <w:rPr>
          <w:b/>
        </w:rPr>
        <w:t>Quantity</w:t>
      </w:r>
      <w:r w:rsidRPr="00033651">
        <w:t xml:space="preserve"> field</w:t>
      </w:r>
      <w:r>
        <w:t xml:space="preserve"> and the </w:t>
      </w:r>
      <w:proofErr w:type="spellStart"/>
      <w:r w:rsidRPr="00033651">
        <w:rPr>
          <w:b/>
        </w:rPr>
        <w:t>SalesAmount</w:t>
      </w:r>
      <w:proofErr w:type="spellEnd"/>
      <w:r>
        <w:t xml:space="preserve"> field to perform a </w:t>
      </w:r>
      <w:r w:rsidRPr="00033651">
        <w:rPr>
          <w:b/>
        </w:rPr>
        <w:t>Sum</w:t>
      </w:r>
      <w:r>
        <w:t>.</w:t>
      </w:r>
    </w:p>
    <w:p w14:paraId="020425AF" w14:textId="3CFF32CB" w:rsidR="00A876F8" w:rsidRDefault="00033651" w:rsidP="00A876F8">
      <w:pPr>
        <w:pStyle w:val="LabStepScreenshotLevel2"/>
      </w:pPr>
      <w:r>
        <w:t xml:space="preserve"> </w:t>
      </w:r>
      <w:r w:rsidR="007936E8">
        <w:drawing>
          <wp:inline distT="0" distB="0" distL="0" distR="0" wp14:anchorId="4AFE6756" wp14:editId="024038B3">
            <wp:extent cx="1968840" cy="1530626"/>
            <wp:effectExtent l="19050" t="19050" r="1270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0083" cy="1554915"/>
                    </a:xfrm>
                    <a:prstGeom prst="rect">
                      <a:avLst/>
                    </a:prstGeom>
                    <a:noFill/>
                    <a:ln>
                      <a:solidFill>
                        <a:schemeClr val="bg1">
                          <a:lumMod val="50000"/>
                        </a:schemeClr>
                      </a:solidFill>
                    </a:ln>
                  </pic:spPr>
                </pic:pic>
              </a:graphicData>
            </a:graphic>
          </wp:inline>
        </w:drawing>
      </w:r>
    </w:p>
    <w:p w14:paraId="6FC548CE" w14:textId="61DBB118" w:rsidR="00033651" w:rsidRDefault="00033651" w:rsidP="00565F86">
      <w:pPr>
        <w:pStyle w:val="LabStepNumberedLevel2"/>
      </w:pPr>
      <w:r>
        <w:t xml:space="preserve">The </w:t>
      </w:r>
      <w:r w:rsidR="00501C61">
        <w:t>visual</w:t>
      </w:r>
      <w:r>
        <w:t xml:space="preserve"> should now display a new </w:t>
      </w:r>
      <w:r w:rsidRPr="00033651">
        <w:rPr>
          <w:b/>
        </w:rPr>
        <w:t>Quantity</w:t>
      </w:r>
      <w:r>
        <w:t xml:space="preserve"> column as well as a </w:t>
      </w:r>
      <w:proofErr w:type="spellStart"/>
      <w:r w:rsidRPr="00033651">
        <w:rPr>
          <w:b/>
        </w:rPr>
        <w:t>SalesAmount</w:t>
      </w:r>
      <w:proofErr w:type="spellEnd"/>
      <w:r>
        <w:t xml:space="preserve"> column displaying </w:t>
      </w:r>
      <w:r w:rsidR="007936E8">
        <w:t xml:space="preserve">aggregated </w:t>
      </w:r>
      <w:r>
        <w:t>total</w:t>
      </w:r>
      <w:r w:rsidR="007936E8">
        <w:t>s</w:t>
      </w:r>
      <w:r>
        <w:t>.</w:t>
      </w:r>
    </w:p>
    <w:p w14:paraId="04A32B65" w14:textId="07B5A964" w:rsidR="00A876F8" w:rsidRDefault="00304755" w:rsidP="00A876F8">
      <w:pPr>
        <w:pStyle w:val="LabStepScreenshotLevel2"/>
      </w:pPr>
      <w:r>
        <w:drawing>
          <wp:inline distT="0" distB="0" distL="0" distR="0" wp14:anchorId="44CED645" wp14:editId="789ADC03">
            <wp:extent cx="2471412" cy="998882"/>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2078" cy="1011276"/>
                    </a:xfrm>
                    <a:prstGeom prst="rect">
                      <a:avLst/>
                    </a:prstGeom>
                    <a:noFill/>
                    <a:ln>
                      <a:noFill/>
                    </a:ln>
                  </pic:spPr>
                </pic:pic>
              </a:graphicData>
            </a:graphic>
          </wp:inline>
        </w:drawing>
      </w:r>
    </w:p>
    <w:p w14:paraId="417AEB39" w14:textId="1FFDA5BF" w:rsidR="0039423D" w:rsidRDefault="0039423D" w:rsidP="0039423D">
      <w:pPr>
        <w:pStyle w:val="LabStepNumberedLevel2"/>
      </w:pPr>
      <w:r>
        <w:t xml:space="preserve">Sort the rows in the table visual by clicking in the column header for the </w:t>
      </w:r>
      <w:proofErr w:type="spellStart"/>
      <w:r w:rsidRPr="0039423D">
        <w:rPr>
          <w:b/>
        </w:rPr>
        <w:t>SalesAmount</w:t>
      </w:r>
      <w:proofErr w:type="spellEnd"/>
      <w:r>
        <w:t xml:space="preserve"> column so that the </w:t>
      </w:r>
      <w:r w:rsidRPr="0039423D">
        <w:rPr>
          <w:b/>
        </w:rPr>
        <w:t>Age Group</w:t>
      </w:r>
      <w:r>
        <w:t xml:space="preserve"> with the greatest amount of sales revenue is sorted to the top.</w:t>
      </w:r>
    </w:p>
    <w:p w14:paraId="1A38FD24" w14:textId="108E922F" w:rsidR="0039423D" w:rsidRDefault="00AF60D6" w:rsidP="00A876F8">
      <w:pPr>
        <w:pStyle w:val="LabStepScreenshotLevel2"/>
      </w:pPr>
      <w:r>
        <w:drawing>
          <wp:inline distT="0" distB="0" distL="0" distR="0" wp14:anchorId="1AE37D8D" wp14:editId="332D2B38">
            <wp:extent cx="2534476" cy="101379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2287" cy="1032915"/>
                    </a:xfrm>
                    <a:prstGeom prst="rect">
                      <a:avLst/>
                    </a:prstGeom>
                    <a:noFill/>
                    <a:ln>
                      <a:noFill/>
                    </a:ln>
                  </pic:spPr>
                </pic:pic>
              </a:graphicData>
            </a:graphic>
          </wp:inline>
        </w:drawing>
      </w:r>
    </w:p>
    <w:p w14:paraId="13335B0F" w14:textId="4DFC912E" w:rsidR="00565F86" w:rsidRDefault="00214A4D" w:rsidP="0039423D">
      <w:pPr>
        <w:pStyle w:val="LabExerciseCallout"/>
      </w:pPr>
      <w:r>
        <w:t xml:space="preserve">At this point, you might be bothered by the fact that </w:t>
      </w:r>
      <w:r w:rsidR="003F299C">
        <w:t xml:space="preserve">some of the </w:t>
      </w:r>
      <w:r>
        <w:t xml:space="preserve">column header names in this </w:t>
      </w:r>
      <w:r w:rsidR="00501C61">
        <w:t>visual</w:t>
      </w:r>
      <w:r>
        <w:t xml:space="preserve"> are </w:t>
      </w:r>
      <w:r w:rsidR="002C3831">
        <w:t>not a pretty as they could be</w:t>
      </w:r>
      <w:r>
        <w:t xml:space="preserve">. For example, it would be </w:t>
      </w:r>
      <w:r w:rsidR="002C3831">
        <w:t xml:space="preserve">less confusing to business users </w:t>
      </w:r>
      <w:r>
        <w:t xml:space="preserve">if the column </w:t>
      </w:r>
      <w:r w:rsidR="003F299C">
        <w:t xml:space="preserve">displaying a count of customers </w:t>
      </w:r>
      <w:r>
        <w:t xml:space="preserve">had a column heading of </w:t>
      </w:r>
      <w:r w:rsidRPr="00214A4D">
        <w:rPr>
          <w:b/>
        </w:rPr>
        <w:t>Customer Count</w:t>
      </w:r>
      <w:r>
        <w:t xml:space="preserve"> instead of </w:t>
      </w:r>
      <w:r w:rsidRPr="00214A4D">
        <w:rPr>
          <w:b/>
        </w:rPr>
        <w:t xml:space="preserve">Count of </w:t>
      </w:r>
      <w:proofErr w:type="spellStart"/>
      <w:r w:rsidRPr="00214A4D">
        <w:rPr>
          <w:b/>
        </w:rPr>
        <w:t>CustomerId</w:t>
      </w:r>
      <w:proofErr w:type="spellEnd"/>
      <w:r>
        <w:t xml:space="preserve">. You will address this issue later in the lab exercise where you begin to </w:t>
      </w:r>
      <w:r w:rsidR="003F299C">
        <w:t>extend the data model by creating</w:t>
      </w:r>
      <w:r>
        <w:t xml:space="preserve"> measures.</w:t>
      </w:r>
    </w:p>
    <w:p w14:paraId="3B93EA0B" w14:textId="45255020" w:rsidR="00997933" w:rsidRDefault="00997933" w:rsidP="00A56223">
      <w:pPr>
        <w:pStyle w:val="LabStepNumbered"/>
      </w:pPr>
      <w:r>
        <w:t>Save the work you have done by clicking the Save button in the upper left corner of the Power BI Desktop window.</w:t>
      </w:r>
    </w:p>
    <w:p w14:paraId="1D4E5111" w14:textId="70104780" w:rsidR="00F31EB8" w:rsidRPr="00AB0146" w:rsidRDefault="00F31EB8" w:rsidP="00F31EB8">
      <w:pPr>
        <w:pStyle w:val="Heading3"/>
      </w:pPr>
      <w:r>
        <w:lastRenderedPageBreak/>
        <w:t>Exercise 3: Extending the Data Model with a Lookup T</w:t>
      </w:r>
      <w:r w:rsidR="004B1EC9">
        <w:t>able</w:t>
      </w:r>
    </w:p>
    <w:p w14:paraId="0131E7D5" w14:textId="34651550" w:rsidR="006D38C1" w:rsidRDefault="00F31EB8" w:rsidP="006D38C1">
      <w:pPr>
        <w:pStyle w:val="LabExerciseLeadIn"/>
      </w:pPr>
      <w:r>
        <w:t xml:space="preserve">In this exercise, you will </w:t>
      </w:r>
      <w:r w:rsidR="00214A4D">
        <w:t xml:space="preserve">extend the data model by adding a </w:t>
      </w:r>
      <w:r>
        <w:t xml:space="preserve">new lookup table </w:t>
      </w:r>
      <w:r w:rsidR="00214A4D">
        <w:t xml:space="preserve">named </w:t>
      </w:r>
      <w:proofErr w:type="spellStart"/>
      <w:r w:rsidR="00214A4D" w:rsidRPr="00214A4D">
        <w:rPr>
          <w:b/>
        </w:rPr>
        <w:t>SalesRegions</w:t>
      </w:r>
      <w:proofErr w:type="spellEnd"/>
      <w:r w:rsidR="00214A4D">
        <w:t xml:space="preserve"> which assigns </w:t>
      </w:r>
      <w:r w:rsidR="00214A4D" w:rsidRPr="006D38C1">
        <w:t>a geographic sales region to each state</w:t>
      </w:r>
      <w:r>
        <w:t xml:space="preserve">. The work to accomplish this will involve importing data from an Excel workbook to create the </w:t>
      </w:r>
      <w:proofErr w:type="spellStart"/>
      <w:r w:rsidRPr="00F31EB8">
        <w:rPr>
          <w:b/>
        </w:rPr>
        <w:t>SalesRegions</w:t>
      </w:r>
      <w:proofErr w:type="spellEnd"/>
      <w:r>
        <w:t xml:space="preserve"> table and also creating a relationship between </w:t>
      </w:r>
      <w:r w:rsidR="00214A4D">
        <w:t xml:space="preserve">the </w:t>
      </w:r>
      <w:proofErr w:type="spellStart"/>
      <w:r w:rsidR="00214A4D" w:rsidRPr="00214A4D">
        <w:rPr>
          <w:b/>
        </w:rPr>
        <w:t>SalesRegions</w:t>
      </w:r>
      <w:proofErr w:type="spellEnd"/>
      <w:r w:rsidR="00214A4D">
        <w:t xml:space="preserve"> </w:t>
      </w:r>
      <w:r>
        <w:t xml:space="preserve">table and the </w:t>
      </w:r>
      <w:r w:rsidRPr="00F31EB8">
        <w:rPr>
          <w:b/>
        </w:rPr>
        <w:t>Customers</w:t>
      </w:r>
      <w:r>
        <w:t xml:space="preserve"> table. You will also create calculated </w:t>
      </w:r>
      <w:r w:rsidR="006D38C1">
        <w:t xml:space="preserve">columns in the </w:t>
      </w:r>
      <w:r w:rsidR="006D38C1" w:rsidRPr="006D38C1">
        <w:rPr>
          <w:b/>
        </w:rPr>
        <w:t>Customers</w:t>
      </w:r>
      <w:r w:rsidR="006D38C1">
        <w:t xml:space="preserve"> table to pull in </w:t>
      </w:r>
      <w:r w:rsidR="00214A4D">
        <w:t xml:space="preserve">related </w:t>
      </w:r>
      <w:r w:rsidR="006D38C1">
        <w:t xml:space="preserve">data from the </w:t>
      </w:r>
      <w:proofErr w:type="spellStart"/>
      <w:r w:rsidR="006D38C1" w:rsidRPr="00214A4D">
        <w:rPr>
          <w:b/>
        </w:rPr>
        <w:t>SalesRegions</w:t>
      </w:r>
      <w:proofErr w:type="spellEnd"/>
      <w:r w:rsidR="006D38C1">
        <w:t xml:space="preserve"> table.</w:t>
      </w:r>
    </w:p>
    <w:p w14:paraId="577102AF" w14:textId="518C03FC" w:rsidR="006D38C1" w:rsidRDefault="006D38C1" w:rsidP="006D38C1">
      <w:pPr>
        <w:pStyle w:val="LabStepNumbered"/>
        <w:numPr>
          <w:ilvl w:val="0"/>
          <w:numId w:val="35"/>
        </w:numPr>
      </w:pPr>
      <w:r>
        <w:t xml:space="preserve">Locate the Excel workbook file </w:t>
      </w:r>
      <w:r w:rsidR="009954B6">
        <w:t xml:space="preserve">which contains </w:t>
      </w:r>
      <w:r>
        <w:t xml:space="preserve">the </w:t>
      </w:r>
      <w:proofErr w:type="spellStart"/>
      <w:r w:rsidR="005C1A66">
        <w:rPr>
          <w:b/>
        </w:rPr>
        <w:t>Sales</w:t>
      </w:r>
      <w:r w:rsidRPr="009954B6">
        <w:rPr>
          <w:b/>
        </w:rPr>
        <w:t>Regions</w:t>
      </w:r>
      <w:proofErr w:type="spellEnd"/>
      <w:r>
        <w:t xml:space="preserve"> table.</w:t>
      </w:r>
    </w:p>
    <w:p w14:paraId="53D84404" w14:textId="63DC8A89" w:rsidR="006D38C1" w:rsidRDefault="006D38C1" w:rsidP="006D38C1">
      <w:pPr>
        <w:pStyle w:val="LabStepNumberedLevel2"/>
        <w:numPr>
          <w:ilvl w:val="1"/>
          <w:numId w:val="35"/>
        </w:numPr>
      </w:pPr>
      <w:r>
        <w:t xml:space="preserve">Using Windows Explorer, open the folder at </w:t>
      </w:r>
      <w:r w:rsidRPr="006D38C1">
        <w:rPr>
          <w:b/>
        </w:rPr>
        <w:t>c:\Student\</w:t>
      </w:r>
      <w:r w:rsidR="0059578F">
        <w:rPr>
          <w:b/>
        </w:rPr>
        <w:t>Lab03</w:t>
      </w:r>
      <w:r>
        <w:t xml:space="preserve"> and locate the </w:t>
      </w:r>
      <w:r w:rsidR="00AA7458">
        <w:t xml:space="preserve">Microsoft Excel </w:t>
      </w:r>
      <w:r>
        <w:t xml:space="preserve">workbook file named </w:t>
      </w:r>
      <w:r w:rsidR="00AA7458" w:rsidRPr="00AA7458">
        <w:rPr>
          <w:b/>
        </w:rPr>
        <w:t>Wingtip</w:t>
      </w:r>
      <w:r w:rsidRPr="00AA7458">
        <w:rPr>
          <w:b/>
        </w:rPr>
        <w:t>SalesRegions</w:t>
      </w:r>
      <w:r w:rsidRPr="006D38C1">
        <w:rPr>
          <w:b/>
        </w:rPr>
        <w:t>.xlsx</w:t>
      </w:r>
      <w:r>
        <w:t>.</w:t>
      </w:r>
    </w:p>
    <w:p w14:paraId="5E3B097F" w14:textId="7A598D3B" w:rsidR="006D38C1" w:rsidRDefault="006D38C1" w:rsidP="006D38C1">
      <w:pPr>
        <w:pStyle w:val="LabStepNumberedLevel2"/>
        <w:numPr>
          <w:ilvl w:val="1"/>
          <w:numId w:val="35"/>
        </w:numPr>
      </w:pPr>
      <w:r>
        <w:t xml:space="preserve">Double-click on named </w:t>
      </w:r>
      <w:r w:rsidR="00AA7458" w:rsidRPr="00AA7458">
        <w:rPr>
          <w:b/>
        </w:rPr>
        <w:t>WingtipSalesRegions</w:t>
      </w:r>
      <w:r w:rsidRPr="006D38C1">
        <w:rPr>
          <w:b/>
        </w:rPr>
        <w:t>.xlsx</w:t>
      </w:r>
      <w:r>
        <w:t>. to open it inside Microsoft Excel.</w:t>
      </w:r>
    </w:p>
    <w:p w14:paraId="6BC90926" w14:textId="5C14FD99" w:rsidR="006D38C1" w:rsidRDefault="009954B6" w:rsidP="006D38C1">
      <w:pPr>
        <w:pStyle w:val="LabStepNumberedLevel2"/>
        <w:numPr>
          <w:ilvl w:val="1"/>
          <w:numId w:val="35"/>
        </w:numPr>
      </w:pPr>
      <w:r>
        <w:t xml:space="preserve">Once the workbook file opens in Excel, take a moment to examine what’s inside. You should be able to verify that there is a </w:t>
      </w:r>
      <w:proofErr w:type="spellStart"/>
      <w:r w:rsidR="002C3831">
        <w:rPr>
          <w:b/>
        </w:rPr>
        <w:t>Sales</w:t>
      </w:r>
      <w:r w:rsidRPr="009954B6">
        <w:rPr>
          <w:b/>
        </w:rPr>
        <w:t>Regions</w:t>
      </w:r>
      <w:proofErr w:type="spellEnd"/>
      <w:r>
        <w:t xml:space="preserve"> table which contains a row for each of the 50 states along with the state full name and an assigned sales region. As you can see</w:t>
      </w:r>
      <w:r w:rsidR="005C1A66">
        <w:t xml:space="preserve"> from the following screenshot</w:t>
      </w:r>
      <w:r>
        <w:t xml:space="preserve">, the 50 states have been divided into three sales regions which are </w:t>
      </w:r>
      <w:r w:rsidRPr="006D38C1">
        <w:rPr>
          <w:b/>
        </w:rPr>
        <w:t>Western Region</w:t>
      </w:r>
      <w:r>
        <w:t xml:space="preserve">, </w:t>
      </w:r>
      <w:r w:rsidRPr="006D38C1">
        <w:rPr>
          <w:b/>
        </w:rPr>
        <w:t>Central Region</w:t>
      </w:r>
      <w:r>
        <w:t xml:space="preserve"> and </w:t>
      </w:r>
      <w:r w:rsidRPr="006D38C1">
        <w:rPr>
          <w:b/>
        </w:rPr>
        <w:t>Eastern Region</w:t>
      </w:r>
      <w:r>
        <w:t>.</w:t>
      </w:r>
    </w:p>
    <w:p w14:paraId="5F329FF0" w14:textId="17529AE7" w:rsidR="006D38C1" w:rsidRDefault="00214A4D" w:rsidP="006D38C1">
      <w:pPr>
        <w:pStyle w:val="LabStepScreenshotLevel2"/>
      </w:pPr>
      <w:r>
        <w:drawing>
          <wp:inline distT="0" distB="0" distL="0" distR="0" wp14:anchorId="0A9F1440" wp14:editId="11DEBA36">
            <wp:extent cx="1442434" cy="1278362"/>
            <wp:effectExtent l="19050" t="19050" r="24765" b="171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6">
                      <a:extLst>
                        <a:ext uri="{28A0092B-C50C-407E-A947-70E740481C1C}">
                          <a14:useLocalDpi xmlns:a14="http://schemas.microsoft.com/office/drawing/2010/main" val="0"/>
                        </a:ext>
                      </a:extLst>
                    </a:blip>
                    <a:srcRect b="20824"/>
                    <a:stretch/>
                  </pic:blipFill>
                  <pic:spPr bwMode="auto">
                    <a:xfrm>
                      <a:off x="0" y="0"/>
                      <a:ext cx="1453548" cy="128821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9A65BF" w14:textId="467AC83F" w:rsidR="009954B6" w:rsidRDefault="009954B6" w:rsidP="005C1A66">
      <w:pPr>
        <w:pStyle w:val="LabStepNumberedLevel2"/>
      </w:pPr>
      <w:r>
        <w:t xml:space="preserve">Close Microsoft Excel and </w:t>
      </w:r>
      <w:r w:rsidR="003F299C">
        <w:t xml:space="preserve">make sure you do not </w:t>
      </w:r>
      <w:r w:rsidR="00AF60D6">
        <w:t>save any ch</w:t>
      </w:r>
      <w:r>
        <w:t>a</w:t>
      </w:r>
      <w:r w:rsidR="00AF60D6">
        <w:t>n</w:t>
      </w:r>
      <w:r>
        <w:t xml:space="preserve">ges to </w:t>
      </w:r>
      <w:r w:rsidRPr="006D38C1">
        <w:rPr>
          <w:b/>
        </w:rPr>
        <w:t>SalesRegions.xlsx</w:t>
      </w:r>
      <w:r w:rsidRPr="003F299C">
        <w:t>.</w:t>
      </w:r>
    </w:p>
    <w:p w14:paraId="7B9141B3" w14:textId="161363A5" w:rsidR="009954B6" w:rsidRDefault="003F299C" w:rsidP="009954B6">
      <w:pPr>
        <w:pStyle w:val="LabStepNumbered"/>
        <w:numPr>
          <w:ilvl w:val="0"/>
          <w:numId w:val="35"/>
        </w:numPr>
      </w:pPr>
      <w:r>
        <w:t xml:space="preserve">Import the </w:t>
      </w:r>
      <w:proofErr w:type="spellStart"/>
      <w:r w:rsidRPr="003F299C">
        <w:rPr>
          <w:b/>
        </w:rPr>
        <w:t>Sales</w:t>
      </w:r>
      <w:r w:rsidR="009954B6" w:rsidRPr="003F299C">
        <w:rPr>
          <w:b/>
        </w:rPr>
        <w:t>Regions</w:t>
      </w:r>
      <w:proofErr w:type="spellEnd"/>
      <w:r w:rsidR="009954B6">
        <w:t xml:space="preserve"> table into the data model of the current project</w:t>
      </w:r>
      <w:r>
        <w:t>.</w:t>
      </w:r>
    </w:p>
    <w:p w14:paraId="00E27FFF" w14:textId="229721F0" w:rsidR="003F299C" w:rsidRDefault="003F299C" w:rsidP="003F299C">
      <w:pPr>
        <w:pStyle w:val="LabStepNumberedLevel2"/>
        <w:numPr>
          <w:ilvl w:val="1"/>
          <w:numId w:val="35"/>
        </w:numPr>
      </w:pPr>
      <w:r>
        <w:t>Navigate back to Power BI Desktop.</w:t>
      </w:r>
    </w:p>
    <w:p w14:paraId="1AFDCB8F" w14:textId="111A10BB" w:rsidR="003F299C" w:rsidRDefault="003F299C" w:rsidP="003F299C">
      <w:pPr>
        <w:pStyle w:val="LabStepNumberedLevel2"/>
        <w:numPr>
          <w:ilvl w:val="1"/>
          <w:numId w:val="35"/>
        </w:numPr>
      </w:pPr>
      <w:r>
        <w:t xml:space="preserve">Click on the </w:t>
      </w:r>
      <w:r w:rsidRPr="003F299C">
        <w:rPr>
          <w:b/>
        </w:rPr>
        <w:t>Home</w:t>
      </w:r>
      <w:r>
        <w:t xml:space="preserve"> tab on the ribbon.</w:t>
      </w:r>
    </w:p>
    <w:p w14:paraId="30008D3B" w14:textId="65FA9A32" w:rsidR="003F299C" w:rsidRDefault="003F299C" w:rsidP="003F299C">
      <w:pPr>
        <w:pStyle w:val="LabStepNumberedLevel2"/>
        <w:numPr>
          <w:ilvl w:val="1"/>
          <w:numId w:val="35"/>
        </w:numPr>
      </w:pPr>
      <w:r>
        <w:t xml:space="preserve">Drop down the </w:t>
      </w:r>
      <w:r w:rsidRPr="003F299C">
        <w:rPr>
          <w:b/>
        </w:rPr>
        <w:t>Get Data</w:t>
      </w:r>
      <w:r>
        <w:t xml:space="preserve"> menu in the ribbon and select the </w:t>
      </w:r>
      <w:r w:rsidRPr="003F299C">
        <w:rPr>
          <w:b/>
        </w:rPr>
        <w:t>Excel</w:t>
      </w:r>
      <w:r>
        <w:t xml:space="preserve"> command to display the </w:t>
      </w:r>
      <w:r w:rsidRPr="003F299C">
        <w:rPr>
          <w:b/>
        </w:rPr>
        <w:t>Navigator</w:t>
      </w:r>
      <w:r>
        <w:t xml:space="preserve"> dialog.</w:t>
      </w:r>
    </w:p>
    <w:p w14:paraId="5323680E" w14:textId="029A3B69" w:rsidR="009954B6" w:rsidRDefault="005B6596" w:rsidP="005B6596">
      <w:pPr>
        <w:pStyle w:val="LabStepScreenshotLevel2"/>
      </w:pPr>
      <w:r>
        <w:drawing>
          <wp:inline distT="0" distB="0" distL="0" distR="0" wp14:anchorId="464E8E60" wp14:editId="7BAC816B">
            <wp:extent cx="1641113" cy="1017431"/>
            <wp:effectExtent l="19050" t="19050" r="16510"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6181" cy="1032972"/>
                    </a:xfrm>
                    <a:prstGeom prst="rect">
                      <a:avLst/>
                    </a:prstGeom>
                    <a:noFill/>
                    <a:ln>
                      <a:solidFill>
                        <a:schemeClr val="bg1">
                          <a:lumMod val="50000"/>
                        </a:schemeClr>
                      </a:solidFill>
                    </a:ln>
                  </pic:spPr>
                </pic:pic>
              </a:graphicData>
            </a:graphic>
          </wp:inline>
        </w:drawing>
      </w:r>
    </w:p>
    <w:p w14:paraId="0D119ED0" w14:textId="6D90191C" w:rsidR="00AA7458" w:rsidRDefault="00AA7458" w:rsidP="00AA3B09">
      <w:pPr>
        <w:pStyle w:val="LabStepNumberedLevel2"/>
        <w:numPr>
          <w:ilvl w:val="1"/>
          <w:numId w:val="35"/>
        </w:numPr>
      </w:pPr>
      <w:r>
        <w:t xml:space="preserve">When prompted to select a file, select the workbook file at </w:t>
      </w:r>
      <w:r w:rsidRPr="006D38C1">
        <w:rPr>
          <w:b/>
        </w:rPr>
        <w:t>c:\Student\</w:t>
      </w:r>
      <w:r>
        <w:rPr>
          <w:b/>
        </w:rPr>
        <w:t>Lab03\</w:t>
      </w:r>
      <w:r w:rsidRPr="00AA7458">
        <w:rPr>
          <w:b/>
        </w:rPr>
        <w:t xml:space="preserve"> WingtipSalesRegions</w:t>
      </w:r>
      <w:r w:rsidRPr="006D38C1">
        <w:rPr>
          <w:b/>
        </w:rPr>
        <w:t>.xlsx</w:t>
      </w:r>
      <w:r>
        <w:t>.</w:t>
      </w:r>
    </w:p>
    <w:p w14:paraId="4732BBEA" w14:textId="764696BC" w:rsidR="003F299C" w:rsidRDefault="003F299C" w:rsidP="00AA3B09">
      <w:pPr>
        <w:pStyle w:val="LabStepNumberedLevel2"/>
        <w:numPr>
          <w:ilvl w:val="1"/>
          <w:numId w:val="35"/>
        </w:numPr>
      </w:pPr>
      <w:r>
        <w:t xml:space="preserve">In the </w:t>
      </w:r>
      <w:r w:rsidRPr="00AA3B09">
        <w:rPr>
          <w:b/>
        </w:rPr>
        <w:t>Navigator</w:t>
      </w:r>
      <w:r>
        <w:t xml:space="preserve"> dialog, click the checkbox to select the </w:t>
      </w:r>
      <w:proofErr w:type="spellStart"/>
      <w:r w:rsidRPr="00AA3B09">
        <w:rPr>
          <w:b/>
        </w:rPr>
        <w:t>SalesRegion</w:t>
      </w:r>
      <w:proofErr w:type="spellEnd"/>
      <w:r>
        <w:t xml:space="preserve"> table. Make sure to </w:t>
      </w:r>
      <w:r w:rsidR="00AA3B09">
        <w:t xml:space="preserve">select </w:t>
      </w:r>
      <w:r>
        <w:t xml:space="preserve">the top checkbox for the </w:t>
      </w:r>
      <w:proofErr w:type="spellStart"/>
      <w:r w:rsidRPr="00AA3B09">
        <w:rPr>
          <w:b/>
        </w:rPr>
        <w:t>SalesRegion</w:t>
      </w:r>
      <w:proofErr w:type="spellEnd"/>
      <w:r>
        <w:t xml:space="preserve"> table and not the bottom checkbox </w:t>
      </w:r>
      <w:r w:rsidR="00AA3B09">
        <w:t xml:space="preserve">for the </w:t>
      </w:r>
      <w:r w:rsidRPr="00AA3B09">
        <w:rPr>
          <w:b/>
        </w:rPr>
        <w:t>Sales</w:t>
      </w:r>
      <w:r w:rsidR="00AA3B09" w:rsidRPr="00AA3B09">
        <w:rPr>
          <w:b/>
        </w:rPr>
        <w:t xml:space="preserve"> </w:t>
      </w:r>
      <w:r w:rsidRPr="00AA3B09">
        <w:rPr>
          <w:b/>
        </w:rPr>
        <w:t>Region</w:t>
      </w:r>
      <w:r>
        <w:t xml:space="preserve"> </w:t>
      </w:r>
      <w:r w:rsidR="00AA3B09">
        <w:t xml:space="preserve">worksheet. Once you have selected the </w:t>
      </w:r>
      <w:proofErr w:type="spellStart"/>
      <w:r w:rsidR="00AA3B09" w:rsidRPr="00AA3B09">
        <w:rPr>
          <w:b/>
        </w:rPr>
        <w:t>SalesRegion</w:t>
      </w:r>
      <w:proofErr w:type="spellEnd"/>
      <w:r w:rsidR="00AA3B09">
        <w:t xml:space="preserve"> table, you should be able to see a sample of its rows in the </w:t>
      </w:r>
      <w:r w:rsidR="00AA3B09" w:rsidRPr="00AA3B09">
        <w:rPr>
          <w:b/>
        </w:rPr>
        <w:t>Navigator</w:t>
      </w:r>
      <w:r w:rsidR="00AA3B09">
        <w:t xml:space="preserve"> dialog as shown in the following screenshot.</w:t>
      </w:r>
    </w:p>
    <w:p w14:paraId="1BA24AB0" w14:textId="4FD69760" w:rsidR="00BA5C90" w:rsidRDefault="00BA5C90" w:rsidP="00BA5C90">
      <w:pPr>
        <w:pStyle w:val="LabStepScreenshotLevel2"/>
      </w:pPr>
      <w:r>
        <w:drawing>
          <wp:inline distT="0" distB="0" distL="0" distR="0" wp14:anchorId="767A19BC" wp14:editId="513A0B1F">
            <wp:extent cx="2601353" cy="1455313"/>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9830" cy="1465650"/>
                    </a:xfrm>
                    <a:prstGeom prst="rect">
                      <a:avLst/>
                    </a:prstGeom>
                  </pic:spPr>
                </pic:pic>
              </a:graphicData>
            </a:graphic>
          </wp:inline>
        </w:drawing>
      </w:r>
    </w:p>
    <w:p w14:paraId="32381432" w14:textId="362A5C85" w:rsidR="00BA5C90" w:rsidRDefault="00AA3B09" w:rsidP="00AA3B09">
      <w:pPr>
        <w:pStyle w:val="LabStepNumberedLevel2"/>
        <w:numPr>
          <w:ilvl w:val="1"/>
          <w:numId w:val="35"/>
        </w:numPr>
      </w:pPr>
      <w:r>
        <w:lastRenderedPageBreak/>
        <w:t xml:space="preserve">Click the </w:t>
      </w:r>
      <w:r w:rsidRPr="00AA3B09">
        <w:rPr>
          <w:b/>
        </w:rPr>
        <w:t>Load</w:t>
      </w:r>
      <w:r>
        <w:t xml:space="preserve"> button to load the data and to create the </w:t>
      </w:r>
      <w:proofErr w:type="spellStart"/>
      <w:r w:rsidRPr="00AA3B09">
        <w:rPr>
          <w:b/>
        </w:rPr>
        <w:t>SalesRegions</w:t>
      </w:r>
      <w:proofErr w:type="spellEnd"/>
      <w:r>
        <w:t xml:space="preserve"> table. Power BI Desktop will display the </w:t>
      </w:r>
      <w:r w:rsidRPr="00AA3B09">
        <w:rPr>
          <w:b/>
        </w:rPr>
        <w:t>Load</w:t>
      </w:r>
      <w:r>
        <w:t xml:space="preserve"> dialog until the import process completed.</w:t>
      </w:r>
    </w:p>
    <w:p w14:paraId="4D627AAF" w14:textId="78111400" w:rsidR="00BA5C90" w:rsidRDefault="00356EC4" w:rsidP="00356EC4">
      <w:pPr>
        <w:pStyle w:val="LabStepScreenshotLevel2"/>
      </w:pPr>
      <w:r>
        <w:drawing>
          <wp:inline distT="0" distB="0" distL="0" distR="0" wp14:anchorId="0D44C751" wp14:editId="11C6043F">
            <wp:extent cx="2202287" cy="782631"/>
            <wp:effectExtent l="19050" t="19050" r="26670" b="177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5933" cy="794588"/>
                    </a:xfrm>
                    <a:prstGeom prst="rect">
                      <a:avLst/>
                    </a:prstGeom>
                    <a:noFill/>
                    <a:ln>
                      <a:solidFill>
                        <a:schemeClr val="bg1">
                          <a:lumMod val="50000"/>
                        </a:schemeClr>
                      </a:solidFill>
                    </a:ln>
                  </pic:spPr>
                </pic:pic>
              </a:graphicData>
            </a:graphic>
          </wp:inline>
        </w:drawing>
      </w:r>
    </w:p>
    <w:p w14:paraId="42392BDA" w14:textId="0480A9C2" w:rsidR="00AA3B09" w:rsidRDefault="00AA3B09" w:rsidP="00AA3B09">
      <w:pPr>
        <w:pStyle w:val="LabStepNumberedLevel2"/>
      </w:pPr>
      <w:r>
        <w:t xml:space="preserve">Once the import process completes, you should be able to see </w:t>
      </w:r>
      <w:proofErr w:type="spellStart"/>
      <w:r w:rsidRPr="00AA3B09">
        <w:rPr>
          <w:b/>
        </w:rPr>
        <w:t>SalesRegions</w:t>
      </w:r>
      <w:proofErr w:type="spellEnd"/>
      <w:r>
        <w:t xml:space="preserve"> table in data view.</w:t>
      </w:r>
    </w:p>
    <w:p w14:paraId="2CDA404A" w14:textId="372BEF54" w:rsidR="00356EC4" w:rsidRDefault="00356EC4" w:rsidP="00356EC4">
      <w:pPr>
        <w:pStyle w:val="LabStepScreenshotLevel2"/>
      </w:pPr>
      <w:r>
        <w:drawing>
          <wp:inline distT="0" distB="0" distL="0" distR="0" wp14:anchorId="70ECFBA0" wp14:editId="2E5121D9">
            <wp:extent cx="3714022" cy="1473835"/>
            <wp:effectExtent l="19050" t="19050" r="20320" b="12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0">
                      <a:extLst>
                        <a:ext uri="{28A0092B-C50C-407E-A947-70E740481C1C}">
                          <a14:useLocalDpi xmlns:a14="http://schemas.microsoft.com/office/drawing/2010/main" val="0"/>
                        </a:ext>
                      </a:extLst>
                    </a:blip>
                    <a:srcRect t="7197"/>
                    <a:stretch/>
                  </pic:blipFill>
                  <pic:spPr bwMode="auto">
                    <a:xfrm>
                      <a:off x="0" y="0"/>
                      <a:ext cx="3732682" cy="14812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C6D715" w14:textId="58350E7C" w:rsidR="009954B6" w:rsidRDefault="00537C98" w:rsidP="009954B6">
      <w:pPr>
        <w:pStyle w:val="LabStepNumbered"/>
        <w:numPr>
          <w:ilvl w:val="0"/>
          <w:numId w:val="8"/>
        </w:numPr>
      </w:pPr>
      <w:r>
        <w:t xml:space="preserve">Examine the </w:t>
      </w:r>
      <w:r w:rsidR="009954B6">
        <w:t xml:space="preserve">relationship </w:t>
      </w:r>
      <w:r>
        <w:t xml:space="preserve">that has been created </w:t>
      </w:r>
      <w:r w:rsidR="009954B6">
        <w:t xml:space="preserve">between the </w:t>
      </w:r>
      <w:r w:rsidR="009954B6">
        <w:rPr>
          <w:b/>
        </w:rPr>
        <w:t>Customers</w:t>
      </w:r>
      <w:r w:rsidR="009954B6">
        <w:t xml:space="preserve"> table and the </w:t>
      </w:r>
      <w:proofErr w:type="spellStart"/>
      <w:r w:rsidR="007C111F">
        <w:rPr>
          <w:b/>
        </w:rPr>
        <w:t>Sales</w:t>
      </w:r>
      <w:r w:rsidR="009954B6">
        <w:rPr>
          <w:b/>
        </w:rPr>
        <w:t>Regions</w:t>
      </w:r>
      <w:proofErr w:type="spellEnd"/>
      <w:r w:rsidR="009954B6">
        <w:t xml:space="preserve"> table.</w:t>
      </w:r>
    </w:p>
    <w:p w14:paraId="5736172C" w14:textId="030EBC61" w:rsidR="009954B6" w:rsidRDefault="00AA3B09" w:rsidP="009954B6">
      <w:pPr>
        <w:pStyle w:val="LabStepNumberedLevel2"/>
        <w:numPr>
          <w:ilvl w:val="1"/>
          <w:numId w:val="8"/>
        </w:numPr>
      </w:pPr>
      <w:r>
        <w:t>Navigate to relationship view</w:t>
      </w:r>
      <w:r w:rsidR="009954B6">
        <w:t>.</w:t>
      </w:r>
    </w:p>
    <w:p w14:paraId="0977BFA5" w14:textId="77777777" w:rsidR="00537C98" w:rsidRDefault="009954B6" w:rsidP="009954B6">
      <w:pPr>
        <w:pStyle w:val="LabStepNumberedLevel2"/>
        <w:numPr>
          <w:ilvl w:val="1"/>
          <w:numId w:val="8"/>
        </w:numPr>
      </w:pPr>
      <w:r>
        <w:t xml:space="preserve">You should be able to see </w:t>
      </w:r>
      <w:proofErr w:type="spellStart"/>
      <w:r>
        <w:rPr>
          <w:b/>
        </w:rPr>
        <w:t>SalesRegions</w:t>
      </w:r>
      <w:proofErr w:type="spellEnd"/>
      <w:r w:rsidR="00AA3B09">
        <w:t xml:space="preserve"> table. </w:t>
      </w:r>
    </w:p>
    <w:p w14:paraId="5123C4F5" w14:textId="2F843433" w:rsidR="009954B6" w:rsidRDefault="00537C98" w:rsidP="009954B6">
      <w:pPr>
        <w:pStyle w:val="LabStepNumberedLevel2"/>
        <w:numPr>
          <w:ilvl w:val="1"/>
          <w:numId w:val="8"/>
        </w:numPr>
      </w:pPr>
      <w:r>
        <w:t xml:space="preserve">Rearrange the table layout to match the following </w:t>
      </w:r>
      <w:r w:rsidR="00B970FD">
        <w:t>screenshot</w:t>
      </w:r>
      <w:r w:rsidR="009954B6">
        <w:t>.</w:t>
      </w:r>
    </w:p>
    <w:p w14:paraId="72C30DB7" w14:textId="253DB9DE" w:rsidR="00AA3B09" w:rsidRDefault="00537C98" w:rsidP="00AA3B09">
      <w:pPr>
        <w:pStyle w:val="LabStepScreenshotLevel2"/>
      </w:pPr>
      <w:r>
        <w:drawing>
          <wp:inline distT="0" distB="0" distL="0" distR="0" wp14:anchorId="49B9BAE2" wp14:editId="73B99CCF">
            <wp:extent cx="4314422" cy="1897546"/>
            <wp:effectExtent l="19050" t="19050" r="1016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4568" cy="1902008"/>
                    </a:xfrm>
                    <a:prstGeom prst="rect">
                      <a:avLst/>
                    </a:prstGeom>
                    <a:noFill/>
                    <a:ln>
                      <a:solidFill>
                        <a:schemeClr val="tx1"/>
                      </a:solidFill>
                    </a:ln>
                  </pic:spPr>
                </pic:pic>
              </a:graphicData>
            </a:graphic>
          </wp:inline>
        </w:drawing>
      </w:r>
    </w:p>
    <w:p w14:paraId="6447B9E7" w14:textId="198550F1" w:rsidR="009954B6" w:rsidRDefault="00537C98" w:rsidP="009954B6">
      <w:pPr>
        <w:pStyle w:val="LabStepNumberedLevel2"/>
        <w:numPr>
          <w:ilvl w:val="1"/>
          <w:numId w:val="8"/>
        </w:numPr>
      </w:pPr>
      <w:r>
        <w:t xml:space="preserve">You should be able to see that a relationship has already been created between the </w:t>
      </w:r>
      <w:proofErr w:type="spellStart"/>
      <w:r w:rsidRPr="00537C98">
        <w:rPr>
          <w:b/>
        </w:rPr>
        <w:t>SalesRegions</w:t>
      </w:r>
      <w:proofErr w:type="spellEnd"/>
      <w:r>
        <w:t xml:space="preserve"> table and the </w:t>
      </w:r>
      <w:r w:rsidRPr="00537C98">
        <w:rPr>
          <w:b/>
        </w:rPr>
        <w:t>Customers</w:t>
      </w:r>
      <w:r>
        <w:t xml:space="preserve"> because both tables contain a similar column named </w:t>
      </w:r>
      <w:r w:rsidRPr="00537C98">
        <w:rPr>
          <w:b/>
        </w:rPr>
        <w:t>State</w:t>
      </w:r>
      <w:r>
        <w:t>.</w:t>
      </w:r>
    </w:p>
    <w:p w14:paraId="2EB3B706" w14:textId="74D92F9D" w:rsidR="009954B6" w:rsidRDefault="00537C98" w:rsidP="009954B6">
      <w:pPr>
        <w:pStyle w:val="LabStepScreenshotLevel2"/>
      </w:pPr>
      <w:r>
        <w:lastRenderedPageBreak/>
        <w:drawing>
          <wp:inline distT="0" distB="0" distL="0" distR="0" wp14:anchorId="2283B061" wp14:editId="09AEA9C6">
            <wp:extent cx="2266682" cy="1669666"/>
            <wp:effectExtent l="19050" t="19050" r="19685"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79291" cy="1678954"/>
                    </a:xfrm>
                    <a:prstGeom prst="rect">
                      <a:avLst/>
                    </a:prstGeom>
                    <a:noFill/>
                    <a:ln>
                      <a:solidFill>
                        <a:schemeClr val="tx1"/>
                      </a:solidFill>
                    </a:ln>
                  </pic:spPr>
                </pic:pic>
              </a:graphicData>
            </a:graphic>
          </wp:inline>
        </w:drawing>
      </w:r>
    </w:p>
    <w:p w14:paraId="4B049451" w14:textId="6B6B2243" w:rsidR="00925599" w:rsidRDefault="00000423" w:rsidP="00000423">
      <w:pPr>
        <w:pStyle w:val="LabStepNumberedLevel2"/>
      </w:pPr>
      <w:r>
        <w:t xml:space="preserve">Double-click the line that connects the </w:t>
      </w:r>
      <w:proofErr w:type="spellStart"/>
      <w:r w:rsidRPr="00000423">
        <w:rPr>
          <w:b/>
        </w:rPr>
        <w:t>SalesRegions</w:t>
      </w:r>
      <w:proofErr w:type="spellEnd"/>
      <w:r>
        <w:t xml:space="preserve"> table to the </w:t>
      </w:r>
      <w:r w:rsidRPr="00000423">
        <w:rPr>
          <w:b/>
        </w:rPr>
        <w:t>Customers</w:t>
      </w:r>
      <w:r>
        <w:t xml:space="preserve"> table to display the Edit relationship dialog.</w:t>
      </w:r>
    </w:p>
    <w:p w14:paraId="080E5543" w14:textId="35E06227" w:rsidR="00000423" w:rsidRDefault="00000423" w:rsidP="00000423">
      <w:pPr>
        <w:pStyle w:val="LabStepNumberedLevel2"/>
      </w:pPr>
      <w:r>
        <w:t xml:space="preserve">Set the </w:t>
      </w:r>
      <w:r w:rsidRPr="00000423">
        <w:rPr>
          <w:b/>
        </w:rPr>
        <w:t>Cross filter direction</w:t>
      </w:r>
      <w:r>
        <w:t xml:space="preserve"> property for the relationship to </w:t>
      </w:r>
      <w:r w:rsidRPr="00000423">
        <w:rPr>
          <w:b/>
        </w:rPr>
        <w:t>Both</w:t>
      </w:r>
      <w:r>
        <w:t>.</w:t>
      </w:r>
    </w:p>
    <w:p w14:paraId="11FC0FCE" w14:textId="7A99BCBD" w:rsidR="00000423" w:rsidRDefault="00000423" w:rsidP="00000423">
      <w:pPr>
        <w:pStyle w:val="LabStepScreenshotLevel2"/>
      </w:pPr>
      <w:r>
        <w:drawing>
          <wp:inline distT="0" distB="0" distL="0" distR="0" wp14:anchorId="686E4406" wp14:editId="03A6858F">
            <wp:extent cx="3507288" cy="29914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16550" cy="2999343"/>
                    </a:xfrm>
                    <a:prstGeom prst="rect">
                      <a:avLst/>
                    </a:prstGeom>
                    <a:noFill/>
                    <a:ln>
                      <a:noFill/>
                    </a:ln>
                  </pic:spPr>
                </pic:pic>
              </a:graphicData>
            </a:graphic>
          </wp:inline>
        </w:drawing>
      </w:r>
    </w:p>
    <w:p w14:paraId="76EAAAD9" w14:textId="43EC84CE" w:rsidR="00000423" w:rsidRDefault="00000423" w:rsidP="00000423">
      <w:pPr>
        <w:pStyle w:val="LabStepNumberedLevel2"/>
      </w:pPr>
      <w:r>
        <w:t xml:space="preserve">Click the OK button to save your changes and close the </w:t>
      </w:r>
      <w:r w:rsidRPr="00000423">
        <w:rPr>
          <w:b/>
        </w:rPr>
        <w:t>Edit relationship</w:t>
      </w:r>
      <w:r>
        <w:t xml:space="preserve"> dialog.</w:t>
      </w:r>
    </w:p>
    <w:p w14:paraId="1E902B8A" w14:textId="25A0F4E0" w:rsidR="005C1A66" w:rsidRDefault="00537C98" w:rsidP="005C1A66">
      <w:pPr>
        <w:pStyle w:val="LabExerciseCallout"/>
      </w:pPr>
      <w:r>
        <w:t xml:space="preserve">Since there is </w:t>
      </w:r>
      <w:r w:rsidR="005C1A66">
        <w:t xml:space="preserve">a relationship between the </w:t>
      </w:r>
      <w:proofErr w:type="spellStart"/>
      <w:r w:rsidR="005C1A66" w:rsidRPr="005C1A66">
        <w:rPr>
          <w:b/>
        </w:rPr>
        <w:t>SalesRegions</w:t>
      </w:r>
      <w:proofErr w:type="spellEnd"/>
      <w:r w:rsidR="005C1A66">
        <w:t xml:space="preserve"> table and the </w:t>
      </w:r>
      <w:r w:rsidR="005C1A66" w:rsidRPr="005C1A66">
        <w:rPr>
          <w:b/>
        </w:rPr>
        <w:t>Customers</w:t>
      </w:r>
      <w:r w:rsidR="005C1A66">
        <w:t xml:space="preserve"> table, you can begin to use the </w:t>
      </w:r>
      <w:r w:rsidR="005C1A66" w:rsidRPr="005C1A66">
        <w:rPr>
          <w:b/>
        </w:rPr>
        <w:t>RELATED</w:t>
      </w:r>
      <w:r w:rsidR="005C1A66">
        <w:t xml:space="preserve"> function provided by DAX. More specifically, you can use the </w:t>
      </w:r>
      <w:r w:rsidR="005C1A66" w:rsidRPr="005C1A66">
        <w:rPr>
          <w:b/>
        </w:rPr>
        <w:t>RELATED</w:t>
      </w:r>
      <w:r w:rsidR="005C1A66">
        <w:t xml:space="preserve"> function to create calculated columns in the </w:t>
      </w:r>
      <w:r w:rsidR="005C1A66" w:rsidRPr="005C1A66">
        <w:rPr>
          <w:b/>
        </w:rPr>
        <w:t>Customers</w:t>
      </w:r>
      <w:r w:rsidR="005C1A66">
        <w:t xml:space="preserve"> table that are written to pull in data from the </w:t>
      </w:r>
      <w:proofErr w:type="spellStart"/>
      <w:r w:rsidR="005C1A66" w:rsidRPr="005C1A66">
        <w:rPr>
          <w:b/>
        </w:rPr>
        <w:t>SalesRegions</w:t>
      </w:r>
      <w:proofErr w:type="spellEnd"/>
      <w:r w:rsidR="005C1A66">
        <w:t xml:space="preserve"> table.</w:t>
      </w:r>
    </w:p>
    <w:p w14:paraId="7CACEDBC" w14:textId="7517316A" w:rsidR="00D9035F" w:rsidRDefault="00D9035F" w:rsidP="00D9035F">
      <w:pPr>
        <w:pStyle w:val="LabStepNumbered"/>
        <w:numPr>
          <w:ilvl w:val="0"/>
          <w:numId w:val="8"/>
        </w:numPr>
      </w:pPr>
      <w:r>
        <w:t xml:space="preserve">Add a calculated column to the </w:t>
      </w:r>
      <w:r>
        <w:rPr>
          <w:b/>
        </w:rPr>
        <w:t>Customers</w:t>
      </w:r>
      <w:r>
        <w:t xml:space="preserve"> table named </w:t>
      </w:r>
      <w:r>
        <w:rPr>
          <w:b/>
        </w:rPr>
        <w:t>Sales Region</w:t>
      </w:r>
      <w:r>
        <w:t xml:space="preserve"> to display the sales region for each state.</w:t>
      </w:r>
    </w:p>
    <w:p w14:paraId="7CA7001F" w14:textId="77777777" w:rsidR="00D9035F" w:rsidRDefault="00D9035F" w:rsidP="00D9035F">
      <w:pPr>
        <w:pStyle w:val="LabStepNumberedLevel2"/>
        <w:numPr>
          <w:ilvl w:val="1"/>
          <w:numId w:val="8"/>
        </w:numPr>
      </w:pPr>
      <w:r>
        <w:t>Navigate to data view.</w:t>
      </w:r>
    </w:p>
    <w:p w14:paraId="2DBCAEE8" w14:textId="32E75B57" w:rsidR="00D9035F" w:rsidRDefault="00D9035F" w:rsidP="00D9035F">
      <w:pPr>
        <w:pStyle w:val="LabStepNumberedLevel2"/>
        <w:numPr>
          <w:ilvl w:val="1"/>
          <w:numId w:val="8"/>
        </w:numPr>
      </w:pPr>
      <w:r>
        <w:t xml:space="preserve">Select the </w:t>
      </w:r>
      <w:r>
        <w:rPr>
          <w:b/>
        </w:rPr>
        <w:t xml:space="preserve">Customers </w:t>
      </w:r>
      <w:r>
        <w:t xml:space="preserve">table in the </w:t>
      </w:r>
      <w:r w:rsidRPr="000A7D90">
        <w:rPr>
          <w:b/>
        </w:rPr>
        <w:t>Fields</w:t>
      </w:r>
      <w:r>
        <w:t xml:space="preserve"> list.</w:t>
      </w:r>
    </w:p>
    <w:p w14:paraId="3A8EC7AF" w14:textId="77777777" w:rsidR="00D9035F" w:rsidRDefault="00D9035F" w:rsidP="00D9035F">
      <w:pPr>
        <w:pStyle w:val="LabStepNumberedLevel2"/>
        <w:numPr>
          <w:ilvl w:val="1"/>
          <w:numId w:val="8"/>
        </w:numPr>
      </w:pPr>
      <w:r>
        <w:t xml:space="preserve">Create a new calculated column by clicking the </w:t>
      </w:r>
      <w:r w:rsidRPr="005D3776">
        <w:rPr>
          <w:b/>
        </w:rPr>
        <w:t>New Column</w:t>
      </w:r>
      <w:r>
        <w:t xml:space="preserve"> button in the ribbon.</w:t>
      </w:r>
    </w:p>
    <w:p w14:paraId="128F5068" w14:textId="157A47CC" w:rsidR="00D9035F" w:rsidRDefault="00D9035F" w:rsidP="00D9035F">
      <w:pPr>
        <w:pStyle w:val="LabStepNumberedLevel2"/>
      </w:pPr>
      <w:r>
        <w:t xml:space="preserve">Enter to following DAX expression into the formula bar to create the calculated column named </w:t>
      </w:r>
      <w:r>
        <w:rPr>
          <w:b/>
        </w:rPr>
        <w:t>Sales Region</w:t>
      </w:r>
      <w:r>
        <w:t>.</w:t>
      </w:r>
    </w:p>
    <w:p w14:paraId="1F0C525E" w14:textId="34A06E91" w:rsidR="00D9035F" w:rsidRDefault="00D9035F" w:rsidP="00D9035F">
      <w:pPr>
        <w:pStyle w:val="LabStepCodeBlockLevel2"/>
      </w:pPr>
      <w:r w:rsidRPr="00D9035F">
        <w:t>Sales Region = RELATED(SalesRegions[SalesRegion])</w:t>
      </w:r>
    </w:p>
    <w:p w14:paraId="36C0968C" w14:textId="1ACB4FF3" w:rsidR="00D9035F" w:rsidRDefault="00D9035F" w:rsidP="00D9035F">
      <w:pPr>
        <w:pStyle w:val="LabStepNumberedLevel2"/>
      </w:pPr>
      <w:r>
        <w:t xml:space="preserve">Press the </w:t>
      </w:r>
      <w:r w:rsidRPr="005D3776">
        <w:rPr>
          <w:b/>
        </w:rPr>
        <w:t>ENTER</w:t>
      </w:r>
      <w:r>
        <w:t xml:space="preserve"> key to add the calculated column to the table. You should be able to see a </w:t>
      </w:r>
      <w:r w:rsidR="00662F8A">
        <w:t xml:space="preserve">value in the </w:t>
      </w:r>
      <w:r w:rsidR="00662F8A" w:rsidRPr="00662F8A">
        <w:rPr>
          <w:b/>
        </w:rPr>
        <w:t>Sales Region</w:t>
      </w:r>
      <w:r w:rsidR="00662F8A">
        <w:t xml:space="preserve"> column </w:t>
      </w:r>
      <w:r>
        <w:t xml:space="preserve">for each row in the </w:t>
      </w:r>
      <w:r>
        <w:rPr>
          <w:b/>
        </w:rPr>
        <w:t xml:space="preserve">Customers </w:t>
      </w:r>
      <w:r>
        <w:t>table.</w:t>
      </w:r>
    </w:p>
    <w:p w14:paraId="2D34D0BE" w14:textId="52EDBC2A" w:rsidR="00D9035F" w:rsidRDefault="00537C98" w:rsidP="00D9035F">
      <w:pPr>
        <w:pStyle w:val="LabStepScreenshotLevel2"/>
      </w:pPr>
      <w:r>
        <w:lastRenderedPageBreak/>
        <w:drawing>
          <wp:inline distT="0" distB="0" distL="0" distR="0" wp14:anchorId="6D538599" wp14:editId="6E8DA538">
            <wp:extent cx="4584526" cy="944072"/>
            <wp:effectExtent l="19050" t="19050" r="26035" b="279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5447" cy="956617"/>
                    </a:xfrm>
                    <a:prstGeom prst="rect">
                      <a:avLst/>
                    </a:prstGeom>
                    <a:noFill/>
                    <a:ln>
                      <a:solidFill>
                        <a:schemeClr val="tx1"/>
                      </a:solidFill>
                    </a:ln>
                  </pic:spPr>
                </pic:pic>
              </a:graphicData>
            </a:graphic>
          </wp:inline>
        </w:drawing>
      </w:r>
    </w:p>
    <w:p w14:paraId="78047E49" w14:textId="0A1AFA37" w:rsidR="00D9035F" w:rsidRDefault="00D9035F" w:rsidP="00D9035F">
      <w:pPr>
        <w:pStyle w:val="LabStepNumbered"/>
        <w:numPr>
          <w:ilvl w:val="0"/>
          <w:numId w:val="8"/>
        </w:numPr>
      </w:pPr>
      <w:r>
        <w:t xml:space="preserve">Add a calculated column to the </w:t>
      </w:r>
      <w:r w:rsidR="00662F8A">
        <w:rPr>
          <w:b/>
        </w:rPr>
        <w:t>Customers</w:t>
      </w:r>
      <w:r>
        <w:t xml:space="preserve"> table named </w:t>
      </w:r>
      <w:r w:rsidRPr="00D9035F">
        <w:rPr>
          <w:b/>
        </w:rPr>
        <w:t>State Name</w:t>
      </w:r>
      <w:r>
        <w:t xml:space="preserve"> to display the full state name.</w:t>
      </w:r>
    </w:p>
    <w:p w14:paraId="3F9985B3" w14:textId="722DE37B" w:rsidR="00662F8A" w:rsidRDefault="00662F8A" w:rsidP="00662F8A">
      <w:pPr>
        <w:pStyle w:val="LabStepNumberedLevel2"/>
        <w:numPr>
          <w:ilvl w:val="1"/>
          <w:numId w:val="8"/>
        </w:numPr>
      </w:pPr>
      <w:r>
        <w:t xml:space="preserve">Create a new calculated column in the </w:t>
      </w:r>
      <w:r w:rsidRPr="00662F8A">
        <w:rPr>
          <w:b/>
        </w:rPr>
        <w:t>Customers</w:t>
      </w:r>
      <w:r>
        <w:t xml:space="preserve"> table by clicking the </w:t>
      </w:r>
      <w:r w:rsidRPr="005D3776">
        <w:rPr>
          <w:b/>
        </w:rPr>
        <w:t>New Column</w:t>
      </w:r>
      <w:r>
        <w:t xml:space="preserve"> button in the ribbon.</w:t>
      </w:r>
    </w:p>
    <w:p w14:paraId="7FAB0D4C" w14:textId="5C0EFA4E" w:rsidR="00662F8A" w:rsidRDefault="00662F8A" w:rsidP="00662F8A">
      <w:pPr>
        <w:pStyle w:val="LabStepNumberedLevel2"/>
      </w:pPr>
      <w:r>
        <w:t xml:space="preserve">Enter to following DAX expression into the formula bar to create the calculated column named </w:t>
      </w:r>
      <w:r>
        <w:rPr>
          <w:b/>
        </w:rPr>
        <w:t>State Name</w:t>
      </w:r>
      <w:r>
        <w:t>.</w:t>
      </w:r>
    </w:p>
    <w:p w14:paraId="602A24AD" w14:textId="04F045C8" w:rsidR="00662F8A" w:rsidRDefault="00662F8A" w:rsidP="00662F8A">
      <w:pPr>
        <w:pStyle w:val="LabStepCodeBlockLevel2"/>
      </w:pPr>
      <w:r w:rsidRPr="00662F8A">
        <w:t>State Name = RELATED(SalesRegions[StateFullName])</w:t>
      </w:r>
    </w:p>
    <w:p w14:paraId="4BCDFBA8" w14:textId="77777777" w:rsidR="00662F8A" w:rsidRDefault="00662F8A" w:rsidP="00662F8A">
      <w:pPr>
        <w:pStyle w:val="LabStepNumberedLevel2"/>
      </w:pPr>
      <w:r>
        <w:t xml:space="preserve">Press the </w:t>
      </w:r>
      <w:r w:rsidRPr="005D3776">
        <w:rPr>
          <w:b/>
        </w:rPr>
        <w:t>ENTER</w:t>
      </w:r>
      <w:r>
        <w:t xml:space="preserve"> key to add the calculated column to the table. You should be able to see a value in the </w:t>
      </w:r>
      <w:r w:rsidRPr="00662F8A">
        <w:rPr>
          <w:b/>
        </w:rPr>
        <w:t>Sales Region</w:t>
      </w:r>
      <w:r>
        <w:t xml:space="preserve"> column for each row in the </w:t>
      </w:r>
      <w:r>
        <w:rPr>
          <w:b/>
        </w:rPr>
        <w:t xml:space="preserve">Customers </w:t>
      </w:r>
      <w:r>
        <w:t>table.</w:t>
      </w:r>
    </w:p>
    <w:p w14:paraId="383C2AB5" w14:textId="5D166A63" w:rsidR="00662F8A" w:rsidRDefault="00537C98" w:rsidP="00662F8A">
      <w:pPr>
        <w:pStyle w:val="LabStepScreenshotLevel2"/>
      </w:pPr>
      <w:r>
        <w:drawing>
          <wp:inline distT="0" distB="0" distL="0" distR="0" wp14:anchorId="34743A0E" wp14:editId="627B3D20">
            <wp:extent cx="5001725" cy="1056068"/>
            <wp:effectExtent l="19050" t="19050" r="2794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3672" cy="1073370"/>
                    </a:xfrm>
                    <a:prstGeom prst="rect">
                      <a:avLst/>
                    </a:prstGeom>
                    <a:noFill/>
                    <a:ln>
                      <a:solidFill>
                        <a:schemeClr val="bg1">
                          <a:lumMod val="50000"/>
                        </a:schemeClr>
                      </a:solidFill>
                    </a:ln>
                  </pic:spPr>
                </pic:pic>
              </a:graphicData>
            </a:graphic>
          </wp:inline>
        </w:drawing>
      </w:r>
    </w:p>
    <w:p w14:paraId="0508FF02" w14:textId="0683BCDE" w:rsidR="00C447EC" w:rsidRDefault="00C447EC" w:rsidP="00C447EC">
      <w:pPr>
        <w:pStyle w:val="LabExerciseCallout"/>
      </w:pPr>
      <w:r>
        <w:t xml:space="preserve">Now that you have pulled all the important data from the </w:t>
      </w:r>
      <w:proofErr w:type="spellStart"/>
      <w:r w:rsidRPr="00C447EC">
        <w:rPr>
          <w:b/>
        </w:rPr>
        <w:t>SalesRegions</w:t>
      </w:r>
      <w:proofErr w:type="spellEnd"/>
      <w:r>
        <w:t xml:space="preserve"> table into the </w:t>
      </w:r>
      <w:r w:rsidRPr="00C447EC">
        <w:rPr>
          <w:b/>
        </w:rPr>
        <w:t>Customers</w:t>
      </w:r>
      <w:r>
        <w:t xml:space="preserve"> table, there is no need to display the </w:t>
      </w:r>
      <w:proofErr w:type="spellStart"/>
      <w:r w:rsidRPr="00C447EC">
        <w:rPr>
          <w:b/>
        </w:rPr>
        <w:t>SalesRegions</w:t>
      </w:r>
      <w:proofErr w:type="spellEnd"/>
      <w:r>
        <w:t xml:space="preserve"> table in report view. In the next step, you will hide the </w:t>
      </w:r>
      <w:proofErr w:type="spellStart"/>
      <w:r w:rsidRPr="00C447EC">
        <w:rPr>
          <w:b/>
        </w:rPr>
        <w:t>SaleRegions</w:t>
      </w:r>
      <w:proofErr w:type="spellEnd"/>
      <w:r>
        <w:t xml:space="preserve"> table to simplify view of the data model that is shown in report view.</w:t>
      </w:r>
    </w:p>
    <w:p w14:paraId="6097B763" w14:textId="2E88C024" w:rsidR="00662F8A" w:rsidRDefault="00C447EC" w:rsidP="00D9035F">
      <w:pPr>
        <w:pStyle w:val="LabStepNumbered"/>
        <w:numPr>
          <w:ilvl w:val="0"/>
          <w:numId w:val="8"/>
        </w:numPr>
      </w:pPr>
      <w:r>
        <w:t xml:space="preserve">Hide the </w:t>
      </w:r>
      <w:proofErr w:type="spellStart"/>
      <w:r w:rsidRPr="00C447EC">
        <w:rPr>
          <w:b/>
        </w:rPr>
        <w:t>SalesRegions</w:t>
      </w:r>
      <w:proofErr w:type="spellEnd"/>
      <w:r>
        <w:t xml:space="preserve"> table from report view.</w:t>
      </w:r>
    </w:p>
    <w:p w14:paraId="4F3FF553" w14:textId="59111FC7" w:rsidR="00C447EC" w:rsidRDefault="00C447EC" w:rsidP="00C447EC">
      <w:pPr>
        <w:pStyle w:val="LabStepNumberedLevel2"/>
        <w:numPr>
          <w:ilvl w:val="1"/>
          <w:numId w:val="8"/>
        </w:numPr>
      </w:pPr>
      <w:r>
        <w:t>Navigate to relationship view.</w:t>
      </w:r>
    </w:p>
    <w:p w14:paraId="00FD029F" w14:textId="173F5DF7" w:rsidR="00C447EC" w:rsidRDefault="00C447EC" w:rsidP="00C447EC">
      <w:pPr>
        <w:pStyle w:val="LabStepNumberedLevel2"/>
        <w:numPr>
          <w:ilvl w:val="1"/>
          <w:numId w:val="8"/>
        </w:numPr>
      </w:pPr>
      <w:r>
        <w:t xml:space="preserve">Right-click on the </w:t>
      </w:r>
      <w:proofErr w:type="spellStart"/>
      <w:r>
        <w:t>the</w:t>
      </w:r>
      <w:proofErr w:type="spellEnd"/>
      <w:r>
        <w:t xml:space="preserve"> </w:t>
      </w:r>
      <w:proofErr w:type="spellStart"/>
      <w:r w:rsidRPr="00C447EC">
        <w:rPr>
          <w:b/>
        </w:rPr>
        <w:t>SalesRegions</w:t>
      </w:r>
      <w:proofErr w:type="spellEnd"/>
      <w:r>
        <w:t xml:space="preserve"> table</w:t>
      </w:r>
    </w:p>
    <w:p w14:paraId="5C439B4D" w14:textId="142147B1" w:rsidR="009954B6" w:rsidRDefault="00537C98" w:rsidP="00C447EC">
      <w:pPr>
        <w:pStyle w:val="LabStepScreenshotLevel2"/>
      </w:pPr>
      <w:r>
        <w:drawing>
          <wp:inline distT="0" distB="0" distL="0" distR="0" wp14:anchorId="329EE1C3" wp14:editId="6F4615C6">
            <wp:extent cx="3292554" cy="1728592"/>
            <wp:effectExtent l="19050" t="19050" r="22225" b="241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3660" cy="1739673"/>
                    </a:xfrm>
                    <a:prstGeom prst="rect">
                      <a:avLst/>
                    </a:prstGeom>
                    <a:noFill/>
                    <a:ln>
                      <a:solidFill>
                        <a:schemeClr val="tx1"/>
                      </a:solidFill>
                    </a:ln>
                  </pic:spPr>
                </pic:pic>
              </a:graphicData>
            </a:graphic>
          </wp:inline>
        </w:drawing>
      </w:r>
    </w:p>
    <w:p w14:paraId="47AA7E47" w14:textId="4F94B502" w:rsidR="00C447EC" w:rsidRDefault="00C447EC" w:rsidP="00C447EC">
      <w:pPr>
        <w:pStyle w:val="LabStepNumberedLevel2"/>
      </w:pPr>
      <w:r>
        <w:t xml:space="preserve">Navigate to report view and verify that the </w:t>
      </w:r>
      <w:proofErr w:type="spellStart"/>
      <w:r w:rsidRPr="00C447EC">
        <w:rPr>
          <w:b/>
        </w:rPr>
        <w:t>SalesRegions</w:t>
      </w:r>
      <w:proofErr w:type="spellEnd"/>
      <w:r>
        <w:t xml:space="preserve"> table is not </w:t>
      </w:r>
      <w:r w:rsidR="00A82A2A">
        <w:t xml:space="preserve">displayed as one of the tables </w:t>
      </w:r>
      <w:r>
        <w:t xml:space="preserve">in the </w:t>
      </w:r>
      <w:r w:rsidRPr="00C447EC">
        <w:rPr>
          <w:b/>
        </w:rPr>
        <w:t>Fields</w:t>
      </w:r>
      <w:r>
        <w:t xml:space="preserve"> list.</w:t>
      </w:r>
    </w:p>
    <w:p w14:paraId="7BAA7F9C" w14:textId="1291F96A" w:rsidR="00C447EC" w:rsidRDefault="00537C98" w:rsidP="00C447EC">
      <w:pPr>
        <w:pStyle w:val="LabStepScreenshotLevel2"/>
      </w:pPr>
      <w:r>
        <w:lastRenderedPageBreak/>
        <w:drawing>
          <wp:inline distT="0" distB="0" distL="0" distR="0" wp14:anchorId="6BF3750D" wp14:editId="2342536D">
            <wp:extent cx="1947797" cy="2283656"/>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63188" cy="2301701"/>
                    </a:xfrm>
                    <a:prstGeom prst="rect">
                      <a:avLst/>
                    </a:prstGeom>
                    <a:noFill/>
                    <a:ln>
                      <a:noFill/>
                    </a:ln>
                  </pic:spPr>
                </pic:pic>
              </a:graphicData>
            </a:graphic>
          </wp:inline>
        </w:drawing>
      </w:r>
    </w:p>
    <w:p w14:paraId="2E97147B" w14:textId="77777777" w:rsidR="00A7393C" w:rsidRDefault="00F61610" w:rsidP="00C447EC">
      <w:pPr>
        <w:pStyle w:val="LabStepNumbered"/>
      </w:pPr>
      <w:r>
        <w:t xml:space="preserve">Update the matrix </w:t>
      </w:r>
      <w:r w:rsidR="00A7393C">
        <w:t xml:space="preserve">with row labels based on the </w:t>
      </w:r>
      <w:r w:rsidR="00A7393C" w:rsidRPr="00A7393C">
        <w:rPr>
          <w:b/>
        </w:rPr>
        <w:t>State</w:t>
      </w:r>
      <w:r w:rsidR="00A7393C">
        <w:t xml:space="preserve"> column to use the </w:t>
      </w:r>
      <w:r w:rsidR="00A7393C" w:rsidRPr="00A7393C">
        <w:rPr>
          <w:b/>
        </w:rPr>
        <w:t>State Name</w:t>
      </w:r>
      <w:r w:rsidR="00A7393C">
        <w:t xml:space="preserve"> column instead.</w:t>
      </w:r>
    </w:p>
    <w:p w14:paraId="3894DD04" w14:textId="04E1043B" w:rsidR="00F61610" w:rsidRDefault="00A7393C" w:rsidP="00A7393C">
      <w:pPr>
        <w:pStyle w:val="LabStepNumberedLevel2"/>
      </w:pPr>
      <w:r>
        <w:t>Navigate back to report view.</w:t>
      </w:r>
    </w:p>
    <w:p w14:paraId="476C007C" w14:textId="05461550" w:rsidR="00A7393C" w:rsidRDefault="00A7393C" w:rsidP="00A7393C">
      <w:pPr>
        <w:pStyle w:val="LabStepNumberedLevel2"/>
      </w:pPr>
      <w:r>
        <w:t xml:space="preserve">Select the matrix </w:t>
      </w:r>
      <w:r w:rsidR="00501C61">
        <w:t>visual</w:t>
      </w:r>
      <w:r>
        <w:t xml:space="preserve"> with the row labels based on the </w:t>
      </w:r>
      <w:r w:rsidRPr="00A7393C">
        <w:rPr>
          <w:b/>
        </w:rPr>
        <w:t>State</w:t>
      </w:r>
      <w:r>
        <w:t xml:space="preserve"> column.</w:t>
      </w:r>
    </w:p>
    <w:p w14:paraId="715A3AB6" w14:textId="2345A100" w:rsidR="00A7393C" w:rsidRDefault="00A7393C" w:rsidP="00A7393C">
      <w:pPr>
        <w:pStyle w:val="LabStepNumberedLevel2"/>
      </w:pPr>
      <w:r>
        <w:t xml:space="preserve">Remove the </w:t>
      </w:r>
      <w:r w:rsidRPr="00A7393C">
        <w:rPr>
          <w:b/>
        </w:rPr>
        <w:t>State</w:t>
      </w:r>
      <w:r>
        <w:t xml:space="preserve"> field from the </w:t>
      </w:r>
      <w:r w:rsidRPr="00A7393C">
        <w:rPr>
          <w:b/>
        </w:rPr>
        <w:t>Rows</w:t>
      </w:r>
      <w:r>
        <w:t xml:space="preserve"> well in the </w:t>
      </w:r>
      <w:r w:rsidRPr="00A7393C">
        <w:rPr>
          <w:b/>
        </w:rPr>
        <w:t>Visualization</w:t>
      </w:r>
      <w:r>
        <w:t xml:space="preserve"> pane and replace it with the </w:t>
      </w:r>
      <w:r w:rsidRPr="00A7393C">
        <w:rPr>
          <w:b/>
        </w:rPr>
        <w:t>State Name</w:t>
      </w:r>
      <w:r>
        <w:t xml:space="preserve"> column. The </w:t>
      </w:r>
      <w:r w:rsidR="00501C61">
        <w:t>visual</w:t>
      </w:r>
      <w:r>
        <w:t xml:space="preserve"> should now show the full state name instead of the two-character state abbreviation.</w:t>
      </w:r>
    </w:p>
    <w:p w14:paraId="6F36D926" w14:textId="522206F2" w:rsidR="00A7393C" w:rsidRDefault="00EA153E" w:rsidP="00A7393C">
      <w:pPr>
        <w:pStyle w:val="LabStepScreenshotLevel2"/>
      </w:pPr>
      <w:r>
        <w:drawing>
          <wp:inline distT="0" distB="0" distL="0" distR="0" wp14:anchorId="12EEEDC5" wp14:editId="59ACB7DE">
            <wp:extent cx="5436296" cy="1123031"/>
            <wp:effectExtent l="19050" t="19050" r="12065"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4885" cy="1126871"/>
                    </a:xfrm>
                    <a:prstGeom prst="rect">
                      <a:avLst/>
                    </a:prstGeom>
                    <a:noFill/>
                    <a:ln>
                      <a:solidFill>
                        <a:schemeClr val="tx1">
                          <a:lumMod val="50000"/>
                          <a:lumOff val="50000"/>
                        </a:schemeClr>
                      </a:solidFill>
                    </a:ln>
                  </pic:spPr>
                </pic:pic>
              </a:graphicData>
            </a:graphic>
          </wp:inline>
        </w:drawing>
      </w:r>
    </w:p>
    <w:p w14:paraId="447BA8F2" w14:textId="647BC012" w:rsidR="00C447EC" w:rsidRDefault="00C447EC" w:rsidP="00C447EC">
      <w:pPr>
        <w:pStyle w:val="LabStepNumbered"/>
      </w:pPr>
      <w:r>
        <w:t xml:space="preserve">Add a slicer </w:t>
      </w:r>
      <w:r w:rsidR="00501C61">
        <w:t>visual</w:t>
      </w:r>
      <w:r>
        <w:t xml:space="preserve"> to the report to filter </w:t>
      </w:r>
      <w:r w:rsidR="00A82A2A">
        <w:t xml:space="preserve">all displayed </w:t>
      </w:r>
      <w:r>
        <w:t>results by sales region.</w:t>
      </w:r>
    </w:p>
    <w:p w14:paraId="2A86634C" w14:textId="6F2F579D" w:rsidR="00C447EC" w:rsidRDefault="00C447EC" w:rsidP="00C447EC">
      <w:pPr>
        <w:pStyle w:val="LabStepNumberedLevel2"/>
      </w:pPr>
      <w:r>
        <w:t>Navigate to report view</w:t>
      </w:r>
      <w:r w:rsidR="00A82A2A">
        <w:t xml:space="preserve"> if you are not already there</w:t>
      </w:r>
      <w:r>
        <w:t>.</w:t>
      </w:r>
    </w:p>
    <w:p w14:paraId="009C180E" w14:textId="787CEE56" w:rsidR="00C447EC" w:rsidRDefault="00C447EC" w:rsidP="00C447EC">
      <w:pPr>
        <w:pStyle w:val="LabStepNumberedLevel2"/>
      </w:pPr>
      <w:r>
        <w:t xml:space="preserve">Make sure that no </w:t>
      </w:r>
      <w:r w:rsidR="00501C61">
        <w:t>visual</w:t>
      </w:r>
      <w:r>
        <w:t xml:space="preserve">s are selected on the page so that you can create a new </w:t>
      </w:r>
      <w:r w:rsidR="00501C61">
        <w:t>visual</w:t>
      </w:r>
      <w:r>
        <w:t>.</w:t>
      </w:r>
    </w:p>
    <w:p w14:paraId="7F538276" w14:textId="7200D46A" w:rsidR="00C447EC" w:rsidRDefault="00C447EC" w:rsidP="00C447EC">
      <w:pPr>
        <w:pStyle w:val="LabStepNumberedLevel2"/>
      </w:pPr>
      <w:r>
        <w:t xml:space="preserve">Select the checkbox for the </w:t>
      </w:r>
      <w:r w:rsidR="00A82A2A">
        <w:rPr>
          <w:b/>
        </w:rPr>
        <w:t xml:space="preserve">Sales Region </w:t>
      </w:r>
      <w:r>
        <w:t xml:space="preserve">column in the </w:t>
      </w:r>
      <w:r w:rsidRPr="005D3776">
        <w:rPr>
          <w:b/>
        </w:rPr>
        <w:t>Fields</w:t>
      </w:r>
      <w:r>
        <w:t xml:space="preserve"> list to create a new </w:t>
      </w:r>
      <w:r w:rsidR="00501C61">
        <w:t>visual</w:t>
      </w:r>
      <w:r>
        <w:t>.</w:t>
      </w:r>
    </w:p>
    <w:p w14:paraId="41C0DD9B" w14:textId="01FD4DEC" w:rsidR="00C447EC" w:rsidRDefault="00C447EC" w:rsidP="00C447EC">
      <w:pPr>
        <w:pStyle w:val="LabStepNumberedLevel2"/>
      </w:pPr>
      <w:r>
        <w:t xml:space="preserve">Click the </w:t>
      </w:r>
      <w:r w:rsidR="00A82A2A">
        <w:rPr>
          <w:b/>
        </w:rPr>
        <w:t xml:space="preserve">Slicer </w:t>
      </w:r>
      <w:r>
        <w:t xml:space="preserve">button in the </w:t>
      </w:r>
      <w:r w:rsidRPr="00BA7382">
        <w:rPr>
          <w:b/>
        </w:rPr>
        <w:t>Visualizations</w:t>
      </w:r>
      <w:r>
        <w:t xml:space="preserve"> list to change the </w:t>
      </w:r>
      <w:r w:rsidR="00501C61">
        <w:t>visual</w:t>
      </w:r>
      <w:r>
        <w:t xml:space="preserve"> type to a </w:t>
      </w:r>
      <w:r w:rsidR="00A82A2A">
        <w:t>slicer</w:t>
      </w:r>
      <w:r>
        <w:t>.</w:t>
      </w:r>
    </w:p>
    <w:p w14:paraId="1F02688A" w14:textId="3C3DCFE7" w:rsidR="00C447EC" w:rsidRDefault="00A82A2A" w:rsidP="00C447EC">
      <w:pPr>
        <w:pStyle w:val="LabStepScreenshotLevel2"/>
      </w:pPr>
      <w:r>
        <w:drawing>
          <wp:inline distT="0" distB="0" distL="0" distR="0" wp14:anchorId="359A3828" wp14:editId="7910F5F6">
            <wp:extent cx="1684655" cy="1540510"/>
            <wp:effectExtent l="19050" t="19050" r="10795"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4655" cy="1540510"/>
                    </a:xfrm>
                    <a:prstGeom prst="rect">
                      <a:avLst/>
                    </a:prstGeom>
                    <a:noFill/>
                    <a:ln>
                      <a:solidFill>
                        <a:schemeClr val="tx1">
                          <a:lumMod val="95000"/>
                          <a:lumOff val="5000"/>
                        </a:schemeClr>
                      </a:solidFill>
                    </a:ln>
                  </pic:spPr>
                </pic:pic>
              </a:graphicData>
            </a:graphic>
          </wp:inline>
        </w:drawing>
      </w:r>
    </w:p>
    <w:p w14:paraId="20BD8D8E" w14:textId="4236A53D" w:rsidR="00A82A2A" w:rsidRDefault="00A82A2A" w:rsidP="00C447EC">
      <w:pPr>
        <w:pStyle w:val="LabStepNumberedLevel2"/>
      </w:pPr>
      <w:r>
        <w:t xml:space="preserve">Using the mouse, reposition the slicer </w:t>
      </w:r>
      <w:r w:rsidR="00501C61">
        <w:t>visual</w:t>
      </w:r>
      <w:r>
        <w:t xml:space="preserve"> so it appears in the upper, left-hand corner of the page as shown in the following screenshot.</w:t>
      </w:r>
    </w:p>
    <w:p w14:paraId="3A7138D2" w14:textId="7E4AFF48" w:rsidR="00C447EC" w:rsidRDefault="00EA153E" w:rsidP="00A82A2A">
      <w:pPr>
        <w:pStyle w:val="LabStepScreenshotLevel2"/>
      </w:pPr>
      <w:r>
        <w:lastRenderedPageBreak/>
        <w:drawing>
          <wp:inline distT="0" distB="0" distL="0" distR="0" wp14:anchorId="56BBCF29" wp14:editId="2528F6CC">
            <wp:extent cx="5267195" cy="2108831"/>
            <wp:effectExtent l="19050" t="19050" r="10160" b="254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985" cy="2111950"/>
                    </a:xfrm>
                    <a:prstGeom prst="rect">
                      <a:avLst/>
                    </a:prstGeom>
                    <a:noFill/>
                    <a:ln>
                      <a:solidFill>
                        <a:schemeClr val="tx1">
                          <a:lumMod val="50000"/>
                          <a:lumOff val="50000"/>
                        </a:schemeClr>
                      </a:solidFill>
                    </a:ln>
                  </pic:spPr>
                </pic:pic>
              </a:graphicData>
            </a:graphic>
          </wp:inline>
        </w:drawing>
      </w:r>
    </w:p>
    <w:p w14:paraId="7F3AA3EA" w14:textId="24DEEF77" w:rsidR="00016725" w:rsidRDefault="00F80D95" w:rsidP="00A7393C">
      <w:pPr>
        <w:pStyle w:val="LabStepNumberedLevel2"/>
      </w:pPr>
      <w:r>
        <w:t xml:space="preserve">Change the alignment of the slicer </w:t>
      </w:r>
      <w:r w:rsidR="00501C61">
        <w:t>visual</w:t>
      </w:r>
      <w:r>
        <w:t xml:space="preserve"> from vertical to horizontal</w:t>
      </w:r>
      <w:r w:rsidR="00A7393C">
        <w:t xml:space="preserve">. Accomplishing this by first clicking the Edit Pen button in the </w:t>
      </w:r>
      <w:r w:rsidR="00A7393C" w:rsidRPr="00E84D1A">
        <w:rPr>
          <w:b/>
        </w:rPr>
        <w:t>Visualization</w:t>
      </w:r>
      <w:r w:rsidR="00A7393C">
        <w:t xml:space="preserve"> pane to view the appearance properties of the </w:t>
      </w:r>
      <w:r w:rsidR="00501C61">
        <w:t>visual</w:t>
      </w:r>
      <w:r w:rsidR="00A7393C">
        <w:t xml:space="preserve"> and then by modifying the </w:t>
      </w:r>
      <w:r>
        <w:rPr>
          <w:b/>
        </w:rPr>
        <w:t>Orientation</w:t>
      </w:r>
      <w:r w:rsidR="00A7393C">
        <w:t xml:space="preserve"> property to a value of </w:t>
      </w:r>
      <w:r>
        <w:rPr>
          <w:b/>
        </w:rPr>
        <w:t>Horizontal</w:t>
      </w:r>
      <w:r w:rsidR="00A7393C" w:rsidRPr="00E84D1A">
        <w:t>.</w:t>
      </w:r>
      <w:r>
        <w:t xml:space="preserve"> </w:t>
      </w:r>
    </w:p>
    <w:p w14:paraId="17956BAB" w14:textId="3EA1D100" w:rsidR="00016725" w:rsidRDefault="00016725" w:rsidP="00016725">
      <w:pPr>
        <w:pStyle w:val="LabStepScreenshotLevel2"/>
      </w:pPr>
      <w:r>
        <w:drawing>
          <wp:inline distT="0" distB="0" distL="0" distR="0" wp14:anchorId="56046A71" wp14:editId="02A8EFA2">
            <wp:extent cx="1396895" cy="1935272"/>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1">
                      <a:extLst>
                        <a:ext uri="{28A0092B-C50C-407E-A947-70E740481C1C}">
                          <a14:useLocalDpi xmlns:a14="http://schemas.microsoft.com/office/drawing/2010/main" val="0"/>
                        </a:ext>
                      </a:extLst>
                    </a:blip>
                    <a:srcRect b="12548"/>
                    <a:stretch/>
                  </pic:blipFill>
                  <pic:spPr bwMode="auto">
                    <a:xfrm>
                      <a:off x="0" y="0"/>
                      <a:ext cx="1398893" cy="1938040"/>
                    </a:xfrm>
                    <a:prstGeom prst="rect">
                      <a:avLst/>
                    </a:prstGeom>
                    <a:noFill/>
                    <a:ln>
                      <a:noFill/>
                    </a:ln>
                    <a:extLst>
                      <a:ext uri="{53640926-AAD7-44D8-BBD7-CCE9431645EC}">
                        <a14:shadowObscured xmlns:a14="http://schemas.microsoft.com/office/drawing/2010/main"/>
                      </a:ext>
                    </a:extLst>
                  </pic:spPr>
                </pic:pic>
              </a:graphicData>
            </a:graphic>
          </wp:inline>
        </w:drawing>
      </w:r>
    </w:p>
    <w:p w14:paraId="00E03FEB" w14:textId="4624A196" w:rsidR="00A7393C" w:rsidRDefault="00016725" w:rsidP="00A7393C">
      <w:pPr>
        <w:pStyle w:val="LabStepNumberedLevel2"/>
      </w:pPr>
      <w:r>
        <w:t>E</w:t>
      </w:r>
      <w:r w:rsidR="00F80D95">
        <w:t xml:space="preserve">nable the </w:t>
      </w:r>
      <w:r w:rsidR="00F80D95" w:rsidRPr="00F80D95">
        <w:rPr>
          <w:b/>
        </w:rPr>
        <w:t>Select All</w:t>
      </w:r>
      <w:r w:rsidR="00F80D95">
        <w:t xml:space="preserve"> property </w:t>
      </w:r>
      <w:r>
        <w:t xml:space="preserve">in the </w:t>
      </w:r>
      <w:r w:rsidRPr="00016725">
        <w:rPr>
          <w:b/>
        </w:rPr>
        <w:t>Selection Control</w:t>
      </w:r>
      <w:r>
        <w:t xml:space="preserve"> section </w:t>
      </w:r>
      <w:r w:rsidR="00F80D95">
        <w:t xml:space="preserve">by setting its value to </w:t>
      </w:r>
      <w:r w:rsidR="00F80D95" w:rsidRPr="00F80D95">
        <w:rPr>
          <w:b/>
        </w:rPr>
        <w:t>On</w:t>
      </w:r>
      <w:r w:rsidR="00F80D95">
        <w:t>.</w:t>
      </w:r>
    </w:p>
    <w:p w14:paraId="55F030B1" w14:textId="3A089C04" w:rsidR="00F80D95" w:rsidRDefault="00016725" w:rsidP="00F80D95">
      <w:pPr>
        <w:pStyle w:val="LabStepScreenshotLevel2"/>
      </w:pPr>
      <w:r>
        <w:drawing>
          <wp:inline distT="0" distB="0" distL="0" distR="0" wp14:anchorId="3994E72B" wp14:editId="63E7432A">
            <wp:extent cx="2505075" cy="1440180"/>
            <wp:effectExtent l="0" t="0" r="952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05075" cy="1440180"/>
                    </a:xfrm>
                    <a:prstGeom prst="rect">
                      <a:avLst/>
                    </a:prstGeom>
                    <a:noFill/>
                    <a:ln>
                      <a:noFill/>
                    </a:ln>
                  </pic:spPr>
                </pic:pic>
              </a:graphicData>
            </a:graphic>
          </wp:inline>
        </w:drawing>
      </w:r>
    </w:p>
    <w:p w14:paraId="05315D92" w14:textId="18E17C2D" w:rsidR="00C447EC" w:rsidRDefault="00F80D95" w:rsidP="00C447EC">
      <w:pPr>
        <w:pStyle w:val="LabStepNumberedLevel2"/>
      </w:pPr>
      <w:r>
        <w:t xml:space="preserve">The slicer </w:t>
      </w:r>
      <w:r w:rsidR="00501C61">
        <w:t>visual</w:t>
      </w:r>
      <w:r>
        <w:t xml:space="preserve"> should now appear with a horizontal layout with an additional </w:t>
      </w:r>
      <w:r w:rsidRPr="00F80D95">
        <w:rPr>
          <w:b/>
        </w:rPr>
        <w:t>Select All</w:t>
      </w:r>
      <w:r>
        <w:t xml:space="preserve"> node.</w:t>
      </w:r>
    </w:p>
    <w:p w14:paraId="4DCC97B8" w14:textId="4DCA8517" w:rsidR="00F80D95" w:rsidRDefault="00F80D95" w:rsidP="00A82A2A">
      <w:pPr>
        <w:pStyle w:val="LabStepScreenshotLevel2"/>
      </w:pPr>
      <w:r>
        <w:drawing>
          <wp:inline distT="0" distB="0" distL="0" distR="0" wp14:anchorId="61D0D6DC" wp14:editId="46645DE7">
            <wp:extent cx="2689109" cy="805912"/>
            <wp:effectExtent l="19050" t="19050" r="1651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8984" cy="817862"/>
                    </a:xfrm>
                    <a:prstGeom prst="rect">
                      <a:avLst/>
                    </a:prstGeom>
                    <a:noFill/>
                    <a:ln>
                      <a:solidFill>
                        <a:schemeClr val="bg1">
                          <a:lumMod val="50000"/>
                        </a:schemeClr>
                      </a:solidFill>
                    </a:ln>
                  </pic:spPr>
                </pic:pic>
              </a:graphicData>
            </a:graphic>
          </wp:inline>
        </w:drawing>
      </w:r>
    </w:p>
    <w:p w14:paraId="31674CF1" w14:textId="40E32DAF" w:rsidR="007C111F" w:rsidRDefault="00F80D95" w:rsidP="00F80D95">
      <w:pPr>
        <w:pStyle w:val="LabStepNumberedLevel2"/>
      </w:pPr>
      <w:r>
        <w:lastRenderedPageBreak/>
        <w:t xml:space="preserve">Click on the different nodes of the slicer </w:t>
      </w:r>
      <w:r w:rsidR="00501C61">
        <w:t>visual</w:t>
      </w:r>
      <w:r>
        <w:t xml:space="preserve"> to see its filtering effect. If you click on the </w:t>
      </w:r>
      <w:r w:rsidRPr="00F80D95">
        <w:rPr>
          <w:b/>
        </w:rPr>
        <w:t>Eastern Region</w:t>
      </w:r>
      <w:r w:rsidRPr="00F80D95">
        <w:t xml:space="preserve"> node</w:t>
      </w:r>
      <w:r>
        <w:t xml:space="preserve">, all the other </w:t>
      </w:r>
      <w:r w:rsidR="00501C61">
        <w:t>visual</w:t>
      </w:r>
      <w:r>
        <w:t>s apply a filter to only shows states assigned to the Eastern sales region.</w:t>
      </w:r>
    </w:p>
    <w:p w14:paraId="4C14F4B0" w14:textId="1F77EAAC" w:rsidR="00F80D95" w:rsidRDefault="00016725" w:rsidP="00F80D95">
      <w:pPr>
        <w:pStyle w:val="LabStepScreenshotLevel2"/>
      </w:pPr>
      <w:r>
        <w:drawing>
          <wp:inline distT="0" distB="0" distL="0" distR="0" wp14:anchorId="4CFB990D" wp14:editId="7A295D0D">
            <wp:extent cx="3594168" cy="2148213"/>
            <wp:effectExtent l="0" t="0" r="635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2152" cy="2170916"/>
                    </a:xfrm>
                    <a:prstGeom prst="rect">
                      <a:avLst/>
                    </a:prstGeom>
                    <a:noFill/>
                    <a:ln>
                      <a:noFill/>
                    </a:ln>
                  </pic:spPr>
                </pic:pic>
              </a:graphicData>
            </a:graphic>
          </wp:inline>
        </w:drawing>
      </w:r>
    </w:p>
    <w:p w14:paraId="0CE85214" w14:textId="28A7D1B0" w:rsidR="009954B6" w:rsidRDefault="00A82A2A" w:rsidP="00A56223">
      <w:pPr>
        <w:pStyle w:val="LabStepNumbered"/>
      </w:pPr>
      <w:r>
        <w:t>Save the work you have done by clicking the Save button in the upper left corner of the Power BI Desktop window.</w:t>
      </w:r>
    </w:p>
    <w:p w14:paraId="7C3417E6" w14:textId="2BDC74B9" w:rsidR="001A6CB3" w:rsidRPr="00AB0146" w:rsidRDefault="001A6CB3" w:rsidP="00214A4D">
      <w:pPr>
        <w:pStyle w:val="Heading3"/>
      </w:pPr>
      <w:r>
        <w:t xml:space="preserve">Exercise </w:t>
      </w:r>
      <w:r w:rsidR="004B1EC9">
        <w:t>4</w:t>
      </w:r>
      <w:r>
        <w:t xml:space="preserve">: </w:t>
      </w:r>
      <w:r w:rsidR="00214A4D">
        <w:t>Extending the Data Model by Creating Measures</w:t>
      </w:r>
    </w:p>
    <w:p w14:paraId="7585C6C4" w14:textId="160DDDF7" w:rsidR="001A6CB3" w:rsidRDefault="001A6CB3" w:rsidP="001A6CB3">
      <w:pPr>
        <w:pStyle w:val="LabExerciseLeadIn"/>
      </w:pPr>
      <w:r>
        <w:t xml:space="preserve">In this exercise you will create </w:t>
      </w:r>
      <w:r w:rsidR="00256003">
        <w:t xml:space="preserve">four </w:t>
      </w:r>
      <w:r w:rsidR="00A82A2A">
        <w:t xml:space="preserve">measures </w:t>
      </w:r>
      <w:r w:rsidR="000F1143">
        <w:t xml:space="preserve">named </w:t>
      </w:r>
      <w:r w:rsidR="000F1143" w:rsidRPr="00C51168">
        <w:rPr>
          <w:b/>
        </w:rPr>
        <w:t>Units Sold</w:t>
      </w:r>
      <w:r w:rsidR="00A82A2A">
        <w:rPr>
          <w:b/>
        </w:rPr>
        <w:t xml:space="preserve">, </w:t>
      </w:r>
      <w:r w:rsidR="00A82A2A" w:rsidRPr="00C51168">
        <w:rPr>
          <w:b/>
        </w:rPr>
        <w:t>Sales Revenue</w:t>
      </w:r>
      <w:r w:rsidR="00A82A2A">
        <w:rPr>
          <w:b/>
        </w:rPr>
        <w:t xml:space="preserve">, </w:t>
      </w:r>
      <w:r w:rsidR="00256003">
        <w:rPr>
          <w:b/>
        </w:rPr>
        <w:t>Product Cost</w:t>
      </w:r>
      <w:r w:rsidR="00A82A2A" w:rsidRPr="00256003">
        <w:t xml:space="preserve"> and</w:t>
      </w:r>
      <w:r w:rsidR="00A82A2A">
        <w:rPr>
          <w:b/>
        </w:rPr>
        <w:t xml:space="preserve"> Profit</w:t>
      </w:r>
      <w:r w:rsidR="00256003" w:rsidRPr="00256003">
        <w:t xml:space="preserve"> that will </w:t>
      </w:r>
      <w:r w:rsidR="00256003">
        <w:t xml:space="preserve">perform sum aggregations on the </w:t>
      </w:r>
      <w:r w:rsidR="00256003" w:rsidRPr="000F1143">
        <w:rPr>
          <w:b/>
        </w:rPr>
        <w:t>Sales</w:t>
      </w:r>
      <w:r w:rsidR="00256003">
        <w:t xml:space="preserve"> table</w:t>
      </w:r>
      <w:r w:rsidR="00A82A2A" w:rsidRPr="00A82A2A">
        <w:t>.</w:t>
      </w:r>
      <w:r w:rsidR="00A82A2A">
        <w:t xml:space="preserve"> </w:t>
      </w:r>
      <w:r w:rsidR="00256003">
        <w:t xml:space="preserve">You will also create a measure named </w:t>
      </w:r>
      <w:r w:rsidR="00256003" w:rsidRPr="009B5421">
        <w:rPr>
          <w:b/>
        </w:rPr>
        <w:t>Customer Count</w:t>
      </w:r>
      <w:r w:rsidR="00256003">
        <w:t xml:space="preserve"> that performs a distinct count aggregation on </w:t>
      </w:r>
      <w:r w:rsidR="009B5421">
        <w:t xml:space="preserve">the </w:t>
      </w:r>
      <w:r w:rsidR="00256003" w:rsidRPr="009B5421">
        <w:rPr>
          <w:b/>
        </w:rPr>
        <w:t>Customers</w:t>
      </w:r>
      <w:r w:rsidR="00256003">
        <w:t xml:space="preserve"> table. As you will see, </w:t>
      </w:r>
      <w:r w:rsidR="009B5421">
        <w:t xml:space="preserve">creating measures to use in your report visuals </w:t>
      </w:r>
      <w:r w:rsidR="00256003">
        <w:t xml:space="preserve">will give you much greater control over the column names, formatting and aggregations that are </w:t>
      </w:r>
      <w:r w:rsidR="009B5421">
        <w:t xml:space="preserve">displayed </w:t>
      </w:r>
      <w:r w:rsidR="00256003">
        <w:t xml:space="preserve">in </w:t>
      </w:r>
      <w:r w:rsidR="009B5421">
        <w:t xml:space="preserve">your </w:t>
      </w:r>
      <w:r w:rsidR="00256003">
        <w:t>reports.</w:t>
      </w:r>
    </w:p>
    <w:p w14:paraId="053EF2A3" w14:textId="3475B0AC" w:rsidR="001A6CB3" w:rsidRDefault="001A6CB3" w:rsidP="00256003">
      <w:pPr>
        <w:pStyle w:val="LabStepNumbered"/>
        <w:numPr>
          <w:ilvl w:val="0"/>
          <w:numId w:val="36"/>
        </w:numPr>
      </w:pPr>
      <w:r>
        <w:t xml:space="preserve">Create a </w:t>
      </w:r>
      <w:r w:rsidR="00256003">
        <w:t xml:space="preserve">measure named </w:t>
      </w:r>
      <w:r w:rsidR="00256003">
        <w:rPr>
          <w:b/>
        </w:rPr>
        <w:t>Units Sold</w:t>
      </w:r>
      <w:r w:rsidR="000F1143" w:rsidRPr="000F1143">
        <w:t xml:space="preserve"> </w:t>
      </w:r>
      <w:r w:rsidR="00256003">
        <w:t xml:space="preserve">to perform a sum aggregation on the </w:t>
      </w:r>
      <w:r w:rsidR="00256003">
        <w:rPr>
          <w:b/>
        </w:rPr>
        <w:t>Quantity</w:t>
      </w:r>
      <w:r w:rsidR="00256003">
        <w:t xml:space="preserve"> column of the </w:t>
      </w:r>
      <w:r w:rsidR="000F1143" w:rsidRPr="00256003">
        <w:rPr>
          <w:b/>
        </w:rPr>
        <w:t>Sales</w:t>
      </w:r>
      <w:r w:rsidR="000F1143">
        <w:t xml:space="preserve"> table</w:t>
      </w:r>
      <w:r>
        <w:t>.</w:t>
      </w:r>
    </w:p>
    <w:p w14:paraId="22079280" w14:textId="74E9CC8D" w:rsidR="00335AB6" w:rsidRDefault="00335AB6" w:rsidP="00335AB6">
      <w:pPr>
        <w:pStyle w:val="LabStepNumberedLevel2"/>
        <w:numPr>
          <w:ilvl w:val="1"/>
          <w:numId w:val="36"/>
        </w:numPr>
      </w:pPr>
      <w:r>
        <w:t>Navigate to data view.</w:t>
      </w:r>
    </w:p>
    <w:p w14:paraId="48593BA0" w14:textId="779C66E5" w:rsidR="00335AB6" w:rsidRDefault="00335AB6" w:rsidP="00335AB6">
      <w:pPr>
        <w:pStyle w:val="LabStepNumberedLevel2"/>
        <w:numPr>
          <w:ilvl w:val="1"/>
          <w:numId w:val="36"/>
        </w:numPr>
      </w:pPr>
      <w:r>
        <w:t xml:space="preserve">Select the </w:t>
      </w:r>
      <w:r w:rsidRPr="00335AB6">
        <w:rPr>
          <w:b/>
        </w:rPr>
        <w:t>Sales</w:t>
      </w:r>
      <w:r>
        <w:t xml:space="preserve"> table from the </w:t>
      </w:r>
      <w:r w:rsidRPr="00335AB6">
        <w:rPr>
          <w:b/>
        </w:rPr>
        <w:t>Fields</w:t>
      </w:r>
      <w:r>
        <w:t xml:space="preserve"> list.</w:t>
      </w:r>
    </w:p>
    <w:p w14:paraId="46245FFE" w14:textId="681058E9"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40124961" w14:textId="4EDAA4CA" w:rsidR="00335AB6" w:rsidRDefault="00BC0B6A" w:rsidP="00335AB6">
      <w:pPr>
        <w:pStyle w:val="LabStepScreenshotLevel2"/>
      </w:pPr>
      <w:r>
        <w:drawing>
          <wp:inline distT="0" distB="0" distL="0" distR="0" wp14:anchorId="59D0027C" wp14:editId="42FDC5A5">
            <wp:extent cx="4121063" cy="752014"/>
            <wp:effectExtent l="19050" t="19050" r="13335"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75">
                      <a:extLst>
                        <a:ext uri="{28A0092B-C50C-407E-A947-70E740481C1C}">
                          <a14:useLocalDpi xmlns:a14="http://schemas.microsoft.com/office/drawing/2010/main" val="0"/>
                        </a:ext>
                      </a:extLst>
                    </a:blip>
                    <a:srcRect t="19666"/>
                    <a:stretch/>
                  </pic:blipFill>
                  <pic:spPr bwMode="auto">
                    <a:xfrm>
                      <a:off x="0" y="0"/>
                      <a:ext cx="4186850" cy="764019"/>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55A935" w14:textId="1E415058" w:rsidR="00335AB6" w:rsidRDefault="00335AB6" w:rsidP="00335AB6">
      <w:pPr>
        <w:pStyle w:val="LabStepNumberedLevel2"/>
      </w:pPr>
      <w:r>
        <w:t xml:space="preserve">Enter to following DAX expression into the formula bar to create the </w:t>
      </w:r>
      <w:r w:rsidR="00C33891">
        <w:t xml:space="preserve">measure </w:t>
      </w:r>
      <w:r>
        <w:t xml:space="preserve">named </w:t>
      </w:r>
      <w:r>
        <w:rPr>
          <w:b/>
        </w:rPr>
        <w:t>Units Sold</w:t>
      </w:r>
      <w:r w:rsidRPr="00335AB6">
        <w:t>.</w:t>
      </w:r>
    </w:p>
    <w:p w14:paraId="33491C03" w14:textId="06C16665" w:rsidR="00335AB6" w:rsidRDefault="00335AB6" w:rsidP="00335AB6">
      <w:pPr>
        <w:pStyle w:val="LabStepCodeBlockLevel2"/>
      </w:pPr>
      <w:r w:rsidRPr="00335AB6">
        <w:t>Units Sold = SUM(Sales[Quantity])</w:t>
      </w:r>
    </w:p>
    <w:p w14:paraId="16C47D0E" w14:textId="60D8EF4C"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66A2ED64" w14:textId="03E36F4C" w:rsidR="00335AB6" w:rsidRDefault="00335AB6" w:rsidP="00335AB6">
      <w:pPr>
        <w:pStyle w:val="LabStepNumberedLevel2"/>
      </w:pPr>
      <w:r>
        <w:t>Modify the formatting by clicking and selecting the Comma button on the ribbon to add a comma separator.</w:t>
      </w:r>
    </w:p>
    <w:p w14:paraId="643495F1" w14:textId="4F5EDC18" w:rsidR="00335AB6" w:rsidRDefault="00BC0B6A" w:rsidP="00335AB6">
      <w:pPr>
        <w:pStyle w:val="LabStepScreenshotLevel2"/>
      </w:pPr>
      <w:r>
        <w:drawing>
          <wp:inline distT="0" distB="0" distL="0" distR="0" wp14:anchorId="0E4298BA" wp14:editId="49847E93">
            <wp:extent cx="3989540" cy="932718"/>
            <wp:effectExtent l="19050" t="19050" r="11430" b="203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6">
                      <a:extLst>
                        <a:ext uri="{28A0092B-C50C-407E-A947-70E740481C1C}">
                          <a14:useLocalDpi xmlns:a14="http://schemas.microsoft.com/office/drawing/2010/main" val="0"/>
                        </a:ext>
                      </a:extLst>
                    </a:blip>
                    <a:srcRect t="15617"/>
                    <a:stretch/>
                  </pic:blipFill>
                  <pic:spPr bwMode="auto">
                    <a:xfrm>
                      <a:off x="0" y="0"/>
                      <a:ext cx="4033006" cy="942880"/>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467C4C" w14:textId="2850B43F" w:rsidR="00256003" w:rsidRDefault="00256003" w:rsidP="00256003">
      <w:pPr>
        <w:pStyle w:val="LabStepNumbered"/>
      </w:pPr>
      <w:r>
        <w:t xml:space="preserve">Create a measure named </w:t>
      </w:r>
      <w:r>
        <w:rPr>
          <w:b/>
        </w:rPr>
        <w:t>Sales Revenue</w:t>
      </w:r>
      <w:r w:rsidRPr="000F1143">
        <w:t xml:space="preserve"> </w:t>
      </w:r>
      <w:r>
        <w:t xml:space="preserve">to perform a sum aggregation on the </w:t>
      </w:r>
      <w:proofErr w:type="spellStart"/>
      <w:r w:rsidRPr="00256003">
        <w:rPr>
          <w:b/>
        </w:rPr>
        <w:t>SalesAmount</w:t>
      </w:r>
      <w:proofErr w:type="spellEnd"/>
      <w:r>
        <w:t xml:space="preserve"> column of the </w:t>
      </w:r>
      <w:r w:rsidRPr="00776B5F">
        <w:rPr>
          <w:b/>
        </w:rPr>
        <w:t>Sales</w:t>
      </w:r>
      <w:r>
        <w:t xml:space="preserve"> table.</w:t>
      </w:r>
    </w:p>
    <w:p w14:paraId="7F1B7AE3" w14:textId="77777777"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12F8DE8B" w14:textId="44668492" w:rsidR="00335AB6" w:rsidRDefault="00335AB6" w:rsidP="009B5421">
      <w:pPr>
        <w:pStyle w:val="LabStepNumberedLevel2"/>
      </w:pPr>
      <w:r>
        <w:t xml:space="preserve">Enter to following DAX expression into the formula bar to create the </w:t>
      </w:r>
      <w:r w:rsidR="00C33891">
        <w:t xml:space="preserve">measure </w:t>
      </w:r>
      <w:r>
        <w:t xml:space="preserve">named </w:t>
      </w:r>
      <w:r w:rsidR="009B5421" w:rsidRPr="009B5421">
        <w:rPr>
          <w:b/>
        </w:rPr>
        <w:t>Sales Revenue</w:t>
      </w:r>
      <w:r w:rsidRPr="00335AB6">
        <w:t>.</w:t>
      </w:r>
    </w:p>
    <w:p w14:paraId="707E255A" w14:textId="71681BEA" w:rsidR="00335AB6" w:rsidRDefault="00335AB6" w:rsidP="00335AB6">
      <w:pPr>
        <w:pStyle w:val="LabStepCodeBlockLevel2"/>
      </w:pPr>
      <w:r w:rsidRPr="00335AB6">
        <w:lastRenderedPageBreak/>
        <w:t>Sales Revenue = Sum(Sales[SalesAmount])</w:t>
      </w:r>
    </w:p>
    <w:p w14:paraId="326BEA01" w14:textId="4E6B0F21"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70FCE906" w14:textId="2AB83ECD" w:rsidR="00335AB6" w:rsidRDefault="00335AB6" w:rsidP="00335AB6">
      <w:pPr>
        <w:pStyle w:val="LabStepNumberedLevel2"/>
      </w:pPr>
      <w:r>
        <w:t xml:space="preserve">Modify the formatting by </w:t>
      </w:r>
      <w:r w:rsidR="00DF26AD">
        <w:t xml:space="preserve">dropping down the </w:t>
      </w:r>
      <w:r w:rsidR="00DF26AD" w:rsidRPr="00DF26AD">
        <w:rPr>
          <w:b/>
        </w:rPr>
        <w:t>Format</w:t>
      </w:r>
      <w:r w:rsidR="00DF26AD">
        <w:t xml:space="preserve"> menu on the ribbon and selecting </w:t>
      </w:r>
      <w:r w:rsidR="00DF26AD" w:rsidRPr="00DF26AD">
        <w:rPr>
          <w:b/>
        </w:rPr>
        <w:t xml:space="preserve">Currency &gt; </w:t>
      </w:r>
      <w:r w:rsidR="00BC0B6A">
        <w:rPr>
          <w:b/>
        </w:rPr>
        <w:t xml:space="preserve">$ </w:t>
      </w:r>
      <w:r w:rsidR="00DF26AD" w:rsidRPr="00DF26AD">
        <w:rPr>
          <w:b/>
        </w:rPr>
        <w:t>English (United States)</w:t>
      </w:r>
      <w:r>
        <w:t>.</w:t>
      </w:r>
      <w:r w:rsidR="00DF26AD">
        <w:t xml:space="preserve"> Also use</w:t>
      </w:r>
      <w:r w:rsidR="00D31BE2">
        <w:t xml:space="preserve"> the spinner control below the </w:t>
      </w:r>
      <w:r w:rsidR="00D31BE2" w:rsidRPr="00D31BE2">
        <w:rPr>
          <w:b/>
        </w:rPr>
        <w:t>F</w:t>
      </w:r>
      <w:r w:rsidR="00DF26AD" w:rsidRPr="00D31BE2">
        <w:rPr>
          <w:b/>
        </w:rPr>
        <w:t>ormat</w:t>
      </w:r>
      <w:r w:rsidR="00DF26AD">
        <w:t xml:space="preserve"> menu to set the number of decimal places shown to zero.</w:t>
      </w:r>
    </w:p>
    <w:p w14:paraId="3B1FA5E3" w14:textId="3FCAD8B3" w:rsidR="00335AB6" w:rsidRDefault="00BC0B6A" w:rsidP="00335AB6">
      <w:pPr>
        <w:pStyle w:val="LabStepScreenshotLevel2"/>
      </w:pPr>
      <w:r>
        <w:drawing>
          <wp:inline distT="0" distB="0" distL="0" distR="0" wp14:anchorId="00A29BED" wp14:editId="6B35C5A6">
            <wp:extent cx="4509370" cy="1021265"/>
            <wp:effectExtent l="19050" t="19050" r="24765" b="266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7">
                      <a:extLst>
                        <a:ext uri="{28A0092B-C50C-407E-A947-70E740481C1C}">
                          <a14:useLocalDpi xmlns:a14="http://schemas.microsoft.com/office/drawing/2010/main" val="0"/>
                        </a:ext>
                      </a:extLst>
                    </a:blip>
                    <a:srcRect t="14610"/>
                    <a:stretch/>
                  </pic:blipFill>
                  <pic:spPr bwMode="auto">
                    <a:xfrm>
                      <a:off x="0" y="0"/>
                      <a:ext cx="4538297" cy="10278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980001" w14:textId="7D73AA38" w:rsidR="00256003" w:rsidRDefault="00256003" w:rsidP="00256003">
      <w:pPr>
        <w:pStyle w:val="LabStepNumbered"/>
      </w:pPr>
      <w:r>
        <w:t xml:space="preserve">Create a measure named </w:t>
      </w:r>
      <w:r>
        <w:rPr>
          <w:b/>
        </w:rPr>
        <w:t>Product Cost</w:t>
      </w:r>
      <w:r w:rsidRPr="000F1143">
        <w:t xml:space="preserve"> </w:t>
      </w:r>
      <w:r>
        <w:t xml:space="preserve">to perform a sum aggregation on the </w:t>
      </w:r>
      <w:proofErr w:type="spellStart"/>
      <w:r>
        <w:rPr>
          <w:b/>
        </w:rPr>
        <w:t>ProductCost</w:t>
      </w:r>
      <w:proofErr w:type="spellEnd"/>
      <w:r>
        <w:t xml:space="preserve"> column of the </w:t>
      </w:r>
      <w:r w:rsidRPr="00776B5F">
        <w:rPr>
          <w:b/>
        </w:rPr>
        <w:t>Sales</w:t>
      </w:r>
      <w:r>
        <w:t xml:space="preserve"> table.</w:t>
      </w:r>
    </w:p>
    <w:p w14:paraId="734F0397" w14:textId="77777777"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3949AFBE" w14:textId="7BFDB971" w:rsidR="00335AB6" w:rsidRDefault="00335AB6" w:rsidP="00335AB6">
      <w:pPr>
        <w:pStyle w:val="LabStepNumberedLevel2"/>
      </w:pPr>
      <w:r>
        <w:t xml:space="preserve">Enter to following DAX expression into the formula bar to create the </w:t>
      </w:r>
      <w:r w:rsidR="00C33891">
        <w:t xml:space="preserve">measure </w:t>
      </w:r>
      <w:r>
        <w:t xml:space="preserve">named </w:t>
      </w:r>
      <w:r w:rsidR="009B5421">
        <w:rPr>
          <w:b/>
        </w:rPr>
        <w:t>Product Cost</w:t>
      </w:r>
      <w:r w:rsidRPr="00335AB6">
        <w:t>.</w:t>
      </w:r>
    </w:p>
    <w:p w14:paraId="5AE7D77A" w14:textId="222F54B9" w:rsidR="00335AB6" w:rsidRDefault="00DF26AD" w:rsidP="00335AB6">
      <w:pPr>
        <w:pStyle w:val="LabStepCodeBlockLevel2"/>
      </w:pPr>
      <w:r w:rsidRPr="00DF26AD">
        <w:t>Product Cost = Sum(Sales[ProductCost])</w:t>
      </w:r>
    </w:p>
    <w:p w14:paraId="0B4239CB" w14:textId="3265AB2E"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17719701" w14:textId="78A42FE2" w:rsidR="00DF26AD" w:rsidRDefault="00DF26AD" w:rsidP="00335AB6">
      <w:pPr>
        <w:pStyle w:val="LabStepNumberedLevel2"/>
      </w:pPr>
      <w:r>
        <w:t xml:space="preserve">Modify the formatting by dropping down the </w:t>
      </w:r>
      <w:r w:rsidRPr="00DF26AD">
        <w:rPr>
          <w:b/>
        </w:rPr>
        <w:t>Format</w:t>
      </w:r>
      <w:r>
        <w:t xml:space="preserve"> menu on the ribbon and selecting </w:t>
      </w:r>
      <w:r w:rsidRPr="00DF26AD">
        <w:rPr>
          <w:b/>
        </w:rPr>
        <w:t>Currency &gt; English (United States)</w:t>
      </w:r>
      <w:r>
        <w:t>. Also use</w:t>
      </w:r>
      <w:r w:rsidR="00D31BE2">
        <w:t xml:space="preserve"> the spinner control below the </w:t>
      </w:r>
      <w:r w:rsidR="00D31BE2" w:rsidRPr="00D31BE2">
        <w:rPr>
          <w:b/>
        </w:rPr>
        <w:t>F</w:t>
      </w:r>
      <w:r w:rsidRPr="00D31BE2">
        <w:rPr>
          <w:b/>
        </w:rPr>
        <w:t>ormat</w:t>
      </w:r>
      <w:r>
        <w:t xml:space="preserve"> menu to set the number of decimal places shown to zero.</w:t>
      </w:r>
    </w:p>
    <w:p w14:paraId="3A9D0170" w14:textId="1F0EE848" w:rsidR="00DF26AD" w:rsidRDefault="00AF35A9" w:rsidP="00DF26AD">
      <w:pPr>
        <w:pStyle w:val="LabStepScreenshotLevel2"/>
      </w:pPr>
      <w:r>
        <w:drawing>
          <wp:inline distT="0" distB="0" distL="0" distR="0" wp14:anchorId="022F3524" wp14:editId="216D6144">
            <wp:extent cx="3695178" cy="818514"/>
            <wp:effectExtent l="19050" t="19050" r="19685" b="203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8">
                      <a:extLst>
                        <a:ext uri="{28A0092B-C50C-407E-A947-70E740481C1C}">
                          <a14:useLocalDpi xmlns:a14="http://schemas.microsoft.com/office/drawing/2010/main" val="0"/>
                        </a:ext>
                      </a:extLst>
                    </a:blip>
                    <a:srcRect t="12851" b="11882"/>
                    <a:stretch/>
                  </pic:blipFill>
                  <pic:spPr bwMode="auto">
                    <a:xfrm>
                      <a:off x="0" y="0"/>
                      <a:ext cx="3769720" cy="835026"/>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F4A03" w14:textId="502871A7" w:rsidR="00256003" w:rsidRDefault="00256003" w:rsidP="00256003">
      <w:pPr>
        <w:pStyle w:val="LabStepNumbered"/>
      </w:pPr>
      <w:r>
        <w:t xml:space="preserve">Create a measure named </w:t>
      </w:r>
      <w:r>
        <w:rPr>
          <w:b/>
        </w:rPr>
        <w:t>Profit</w:t>
      </w:r>
      <w:r w:rsidRPr="000F1143">
        <w:t xml:space="preserve"> </w:t>
      </w:r>
      <w:r>
        <w:t xml:space="preserve">to perform a sum aggregation on the </w:t>
      </w:r>
      <w:proofErr w:type="spellStart"/>
      <w:r>
        <w:rPr>
          <w:b/>
        </w:rPr>
        <w:t>SalesProfit</w:t>
      </w:r>
      <w:proofErr w:type="spellEnd"/>
      <w:r>
        <w:t xml:space="preserve"> column of the </w:t>
      </w:r>
      <w:r w:rsidRPr="00776B5F">
        <w:rPr>
          <w:b/>
        </w:rPr>
        <w:t>Sales</w:t>
      </w:r>
      <w:r>
        <w:t xml:space="preserve"> table.</w:t>
      </w:r>
    </w:p>
    <w:p w14:paraId="53D036D9" w14:textId="77777777"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75D50775" w14:textId="07F20A9D" w:rsidR="00335AB6" w:rsidRDefault="00335AB6" w:rsidP="00335AB6">
      <w:pPr>
        <w:pStyle w:val="LabStepNumberedLevel2"/>
      </w:pPr>
      <w:r>
        <w:t xml:space="preserve">Enter to following DAX expression into the formula bar to create the </w:t>
      </w:r>
      <w:r w:rsidR="00C33891">
        <w:t xml:space="preserve">measure </w:t>
      </w:r>
      <w:r>
        <w:t xml:space="preserve">named </w:t>
      </w:r>
      <w:r w:rsidR="009B5421">
        <w:rPr>
          <w:b/>
        </w:rPr>
        <w:t>Profit</w:t>
      </w:r>
      <w:r w:rsidRPr="00335AB6">
        <w:t>.</w:t>
      </w:r>
    </w:p>
    <w:p w14:paraId="088C1189" w14:textId="3D5ED53B" w:rsidR="00335AB6" w:rsidRDefault="00985BB4" w:rsidP="00335AB6">
      <w:pPr>
        <w:pStyle w:val="LabStepCodeBlockLevel2"/>
      </w:pPr>
      <w:r w:rsidRPr="00985BB4">
        <w:t>Profit = SUM(Sales[SalesProfit])</w:t>
      </w:r>
    </w:p>
    <w:p w14:paraId="00897C55" w14:textId="4C54B603"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357367E6" w14:textId="293DF3A9" w:rsidR="00335AB6" w:rsidRDefault="009B5421" w:rsidP="00335AB6">
      <w:pPr>
        <w:pStyle w:val="LabStepNumberedLevel2"/>
      </w:pPr>
      <w:r>
        <w:t xml:space="preserve">Modify the formatting by dropping down the </w:t>
      </w:r>
      <w:r w:rsidRPr="00DF26AD">
        <w:rPr>
          <w:b/>
        </w:rPr>
        <w:t>Format</w:t>
      </w:r>
      <w:r>
        <w:t xml:space="preserve"> menu on the ribbon and selecting </w:t>
      </w:r>
      <w:r w:rsidRPr="00DF26AD">
        <w:rPr>
          <w:b/>
        </w:rPr>
        <w:t>Currency &gt; English (United States)</w:t>
      </w:r>
      <w:r>
        <w:t>. Also use</w:t>
      </w:r>
      <w:r w:rsidR="00D31BE2">
        <w:t xml:space="preserve"> the spinner control below the </w:t>
      </w:r>
      <w:r w:rsidR="00D31BE2" w:rsidRPr="00D31BE2">
        <w:rPr>
          <w:b/>
        </w:rPr>
        <w:t>F</w:t>
      </w:r>
      <w:r w:rsidRPr="00D31BE2">
        <w:rPr>
          <w:b/>
        </w:rPr>
        <w:t>ormat</w:t>
      </w:r>
      <w:r>
        <w:t xml:space="preserve"> menu to set the number of decimal places shown to zero.</w:t>
      </w:r>
    </w:p>
    <w:p w14:paraId="2765C40A" w14:textId="382BCFE5" w:rsidR="00335AB6" w:rsidRDefault="00AF35A9" w:rsidP="00335AB6">
      <w:pPr>
        <w:pStyle w:val="LabStepScreenshotLevel2"/>
      </w:pPr>
      <w:r>
        <w:drawing>
          <wp:inline distT="0" distB="0" distL="0" distR="0" wp14:anchorId="55586A27" wp14:editId="07EB78FD">
            <wp:extent cx="3607496" cy="812106"/>
            <wp:effectExtent l="19050" t="19050" r="12065" b="266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79">
                      <a:extLst>
                        <a:ext uri="{28A0092B-C50C-407E-A947-70E740481C1C}">
                          <a14:useLocalDpi xmlns:a14="http://schemas.microsoft.com/office/drawing/2010/main" val="0"/>
                        </a:ext>
                      </a:extLst>
                    </a:blip>
                    <a:srcRect t="12767"/>
                    <a:stretch/>
                  </pic:blipFill>
                  <pic:spPr bwMode="auto">
                    <a:xfrm>
                      <a:off x="0" y="0"/>
                      <a:ext cx="3673109" cy="826876"/>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F6CCE2" w14:textId="37D394BF" w:rsidR="00256003" w:rsidRDefault="00256003" w:rsidP="00256003">
      <w:pPr>
        <w:pStyle w:val="LabStepNumbered"/>
      </w:pPr>
      <w:r>
        <w:t xml:space="preserve">Create a measure named </w:t>
      </w:r>
      <w:r>
        <w:rPr>
          <w:b/>
        </w:rPr>
        <w:t xml:space="preserve">Customer Count </w:t>
      </w:r>
      <w:r>
        <w:t xml:space="preserve">to perform </w:t>
      </w:r>
      <w:r w:rsidR="009A7A4A">
        <w:t xml:space="preserve">an </w:t>
      </w:r>
      <w:r>
        <w:t xml:space="preserve">aggregation </w:t>
      </w:r>
      <w:r w:rsidR="009A7A4A">
        <w:t xml:space="preserve">to count the number of rows </w:t>
      </w:r>
      <w:r w:rsidR="009A7A4A" w:rsidRPr="00AF35A9">
        <w:t>in</w:t>
      </w:r>
      <w:r w:rsidR="009A7A4A">
        <w:rPr>
          <w:b/>
        </w:rPr>
        <w:t xml:space="preserve"> </w:t>
      </w:r>
      <w:r>
        <w:t xml:space="preserve">the </w:t>
      </w:r>
      <w:r>
        <w:rPr>
          <w:b/>
        </w:rPr>
        <w:t>Customers</w:t>
      </w:r>
      <w:r w:rsidR="009A7A4A" w:rsidRPr="009A7A4A">
        <w:t xml:space="preserve"> table</w:t>
      </w:r>
      <w:r w:rsidR="00745729" w:rsidRPr="009A7A4A">
        <w:t>.</w:t>
      </w:r>
    </w:p>
    <w:p w14:paraId="408D37E5" w14:textId="710FDDDB" w:rsidR="00366378" w:rsidRDefault="00366378" w:rsidP="00335AB6">
      <w:pPr>
        <w:pStyle w:val="LabStepNumberedLevel2"/>
        <w:numPr>
          <w:ilvl w:val="1"/>
          <w:numId w:val="36"/>
        </w:numPr>
      </w:pPr>
      <w:r>
        <w:t xml:space="preserve">Make sure the </w:t>
      </w:r>
      <w:r w:rsidRPr="00366378">
        <w:rPr>
          <w:b/>
        </w:rPr>
        <w:t>Customers</w:t>
      </w:r>
      <w:r>
        <w:t xml:space="preserve"> table is selected.</w:t>
      </w:r>
    </w:p>
    <w:p w14:paraId="3A37C2A1" w14:textId="165E73CD" w:rsidR="00335AB6" w:rsidRDefault="00335AB6" w:rsidP="00335AB6">
      <w:pPr>
        <w:pStyle w:val="LabStepNumberedLevel2"/>
        <w:numPr>
          <w:ilvl w:val="1"/>
          <w:numId w:val="36"/>
        </w:numPr>
      </w:pPr>
      <w:r>
        <w:t xml:space="preserve">Create a new measure by clicking the </w:t>
      </w:r>
      <w:r w:rsidRPr="00335AB6">
        <w:rPr>
          <w:b/>
        </w:rPr>
        <w:t>New Measure</w:t>
      </w:r>
      <w:r>
        <w:t xml:space="preserve"> button in the ribbon.</w:t>
      </w:r>
    </w:p>
    <w:p w14:paraId="08325BFB" w14:textId="35C269D4" w:rsidR="00335AB6" w:rsidRDefault="00D31BE2" w:rsidP="00335AB6">
      <w:pPr>
        <w:pStyle w:val="LabStepNumberedLevel2"/>
      </w:pPr>
      <w:r>
        <w:t>Enter the</w:t>
      </w:r>
      <w:r w:rsidR="00335AB6">
        <w:t xml:space="preserve"> following DAX expression into the formula bar to create the </w:t>
      </w:r>
      <w:r w:rsidR="00C33891">
        <w:t xml:space="preserve">measure </w:t>
      </w:r>
      <w:r w:rsidR="00335AB6">
        <w:t xml:space="preserve">named </w:t>
      </w:r>
      <w:r w:rsidR="009C6B7C">
        <w:rPr>
          <w:b/>
        </w:rPr>
        <w:t>Customer Count</w:t>
      </w:r>
      <w:r w:rsidR="00335AB6" w:rsidRPr="00335AB6">
        <w:t>.</w:t>
      </w:r>
    </w:p>
    <w:p w14:paraId="0EFF5639" w14:textId="7A050DF9" w:rsidR="00335AB6" w:rsidRDefault="00985BB4" w:rsidP="00335AB6">
      <w:pPr>
        <w:pStyle w:val="LabStepCodeBlockLevel2"/>
      </w:pPr>
      <w:r w:rsidRPr="00985BB4">
        <w:t>Customer Count = COUNTROWS(Customers)</w:t>
      </w:r>
    </w:p>
    <w:p w14:paraId="749B785C" w14:textId="331E9BB1" w:rsidR="00335AB6" w:rsidRDefault="00335AB6" w:rsidP="00335AB6">
      <w:pPr>
        <w:pStyle w:val="LabStepNumberedLevel2"/>
      </w:pPr>
      <w:r>
        <w:t xml:space="preserve">Press the </w:t>
      </w:r>
      <w:r w:rsidRPr="005D3776">
        <w:rPr>
          <w:b/>
        </w:rPr>
        <w:t>ENTER</w:t>
      </w:r>
      <w:r>
        <w:t xml:space="preserve"> key to add the </w:t>
      </w:r>
      <w:r w:rsidR="00C33891">
        <w:t xml:space="preserve">measure </w:t>
      </w:r>
      <w:r>
        <w:t>to data model.</w:t>
      </w:r>
    </w:p>
    <w:p w14:paraId="0B654F58" w14:textId="77777777" w:rsidR="00335AB6" w:rsidRDefault="00335AB6" w:rsidP="00335AB6">
      <w:pPr>
        <w:pStyle w:val="LabStepNumberedLevel2"/>
      </w:pPr>
      <w:r>
        <w:lastRenderedPageBreak/>
        <w:t>Modify the formatting by clicking and selecting the Comma button on the ribbon to add a comma separator.</w:t>
      </w:r>
    </w:p>
    <w:p w14:paraId="3B512B12" w14:textId="0C9032FF" w:rsidR="00335AB6" w:rsidRDefault="00AF35A9" w:rsidP="00985BB4">
      <w:pPr>
        <w:pStyle w:val="LabStepScreenshotLevel2"/>
      </w:pPr>
      <w:r>
        <w:drawing>
          <wp:inline distT="0" distB="0" distL="0" distR="0" wp14:anchorId="12BC7352" wp14:editId="1C0AB7BE">
            <wp:extent cx="3551129" cy="798969"/>
            <wp:effectExtent l="19050" t="19050" r="11430" b="203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0">
                      <a:extLst>
                        <a:ext uri="{28A0092B-C50C-407E-A947-70E740481C1C}">
                          <a14:useLocalDpi xmlns:a14="http://schemas.microsoft.com/office/drawing/2010/main" val="0"/>
                        </a:ext>
                      </a:extLst>
                    </a:blip>
                    <a:srcRect t="15637"/>
                    <a:stretch/>
                  </pic:blipFill>
                  <pic:spPr bwMode="auto">
                    <a:xfrm>
                      <a:off x="0" y="0"/>
                      <a:ext cx="3698112" cy="83203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FD0E99" w14:textId="6804AF3F" w:rsidR="00745729" w:rsidRDefault="00745729" w:rsidP="00A56223">
      <w:pPr>
        <w:pStyle w:val="LabStepNumbered"/>
      </w:pPr>
      <w:r>
        <w:t xml:space="preserve">Update the </w:t>
      </w:r>
      <w:r w:rsidR="00501C61">
        <w:t>visual</w:t>
      </w:r>
      <w:r>
        <w:t>s in the report to use the new measures you have just created.</w:t>
      </w:r>
    </w:p>
    <w:p w14:paraId="1F1A3AEB" w14:textId="6E100185" w:rsidR="00233912" w:rsidRDefault="00233912" w:rsidP="00233912">
      <w:pPr>
        <w:pStyle w:val="LabStepNumberedLevel2"/>
      </w:pPr>
      <w:r>
        <w:t>Navigate to report view.</w:t>
      </w:r>
    </w:p>
    <w:p w14:paraId="77172C0C" w14:textId="31F85175" w:rsidR="00233912" w:rsidRDefault="00233912" w:rsidP="00233912">
      <w:pPr>
        <w:pStyle w:val="LabStepNumberedLevel2"/>
      </w:pPr>
      <w:r>
        <w:t xml:space="preserve">Select the clustered bar chart </w:t>
      </w:r>
      <w:r w:rsidR="00501C61">
        <w:t>visual</w:t>
      </w:r>
      <w:r>
        <w:t>.</w:t>
      </w:r>
    </w:p>
    <w:p w14:paraId="444FF156" w14:textId="3D737CDD" w:rsidR="00985BB4" w:rsidRDefault="00985BB4" w:rsidP="00985BB4">
      <w:pPr>
        <w:pStyle w:val="LabStepScreenshotLevel2"/>
      </w:pPr>
      <w:r>
        <w:drawing>
          <wp:inline distT="0" distB="0" distL="0" distR="0" wp14:anchorId="5A9DC8A9" wp14:editId="30A9B2E5">
            <wp:extent cx="1897518" cy="870559"/>
            <wp:effectExtent l="19050" t="19050" r="2667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1">
                      <a:extLst>
                        <a:ext uri="{28A0092B-C50C-407E-A947-70E740481C1C}">
                          <a14:useLocalDpi xmlns:a14="http://schemas.microsoft.com/office/drawing/2010/main" val="0"/>
                        </a:ext>
                      </a:extLst>
                    </a:blip>
                    <a:srcRect b="64785"/>
                    <a:stretch/>
                  </pic:blipFill>
                  <pic:spPr bwMode="auto">
                    <a:xfrm>
                      <a:off x="0" y="0"/>
                      <a:ext cx="1909109" cy="875877"/>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A064D" w14:textId="222118D4" w:rsidR="00233912" w:rsidRDefault="00233912" w:rsidP="00233912">
      <w:pPr>
        <w:pStyle w:val="LabStepNumberedLevel2"/>
      </w:pPr>
      <w:r>
        <w:t xml:space="preserve">Examine the properties of this </w:t>
      </w:r>
      <w:r w:rsidR="00501C61">
        <w:t>visual</w:t>
      </w:r>
      <w:r>
        <w:t xml:space="preserve"> in the </w:t>
      </w:r>
      <w:r w:rsidRPr="00233912">
        <w:rPr>
          <w:b/>
        </w:rPr>
        <w:t>Visualizations</w:t>
      </w:r>
      <w:r>
        <w:t xml:space="preserve"> pane. The </w:t>
      </w:r>
      <w:r w:rsidRPr="00233912">
        <w:rPr>
          <w:b/>
        </w:rPr>
        <w:t>Value</w:t>
      </w:r>
      <w:r>
        <w:t xml:space="preserve"> well should currently contain the three fields named </w:t>
      </w:r>
      <w:proofErr w:type="spellStart"/>
      <w:r w:rsidRPr="00233912">
        <w:rPr>
          <w:b/>
        </w:rPr>
        <w:t>SalesAmount</w:t>
      </w:r>
      <w:proofErr w:type="spellEnd"/>
      <w:r>
        <w:t xml:space="preserve">, </w:t>
      </w:r>
      <w:proofErr w:type="spellStart"/>
      <w:r w:rsidRPr="00233912">
        <w:rPr>
          <w:b/>
        </w:rPr>
        <w:t>ProductCost</w:t>
      </w:r>
      <w:proofErr w:type="spellEnd"/>
      <w:r>
        <w:t xml:space="preserve"> and </w:t>
      </w:r>
      <w:proofErr w:type="spellStart"/>
      <w:r w:rsidRPr="00233912">
        <w:rPr>
          <w:b/>
        </w:rPr>
        <w:t>SalesProfit</w:t>
      </w:r>
      <w:proofErr w:type="spellEnd"/>
      <w:r>
        <w:t>.</w:t>
      </w:r>
    </w:p>
    <w:p w14:paraId="3201798B" w14:textId="1CD879E8" w:rsidR="00985BB4" w:rsidRDefault="00985BB4" w:rsidP="00985BB4">
      <w:pPr>
        <w:pStyle w:val="LabStepScreenshotLevel2"/>
      </w:pPr>
      <w:r>
        <w:drawing>
          <wp:inline distT="0" distB="0" distL="0" distR="0" wp14:anchorId="35FA5F20" wp14:editId="1368B415">
            <wp:extent cx="1479271" cy="1635616"/>
            <wp:effectExtent l="19050" t="19050" r="2603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89839" cy="1647301"/>
                    </a:xfrm>
                    <a:prstGeom prst="rect">
                      <a:avLst/>
                    </a:prstGeom>
                    <a:noFill/>
                    <a:ln>
                      <a:solidFill>
                        <a:schemeClr val="bg1">
                          <a:lumMod val="50000"/>
                        </a:schemeClr>
                      </a:solidFill>
                    </a:ln>
                  </pic:spPr>
                </pic:pic>
              </a:graphicData>
            </a:graphic>
          </wp:inline>
        </w:drawing>
      </w:r>
    </w:p>
    <w:p w14:paraId="37C97B98" w14:textId="1803D6C6" w:rsidR="00233912" w:rsidRDefault="00233912" w:rsidP="00233912">
      <w:pPr>
        <w:pStyle w:val="LabStepNumberedLevel2"/>
      </w:pPr>
      <w:r>
        <w:t xml:space="preserve">Remove those three fields from the </w:t>
      </w:r>
      <w:r w:rsidRPr="009B5421">
        <w:rPr>
          <w:b/>
        </w:rPr>
        <w:t>Value</w:t>
      </w:r>
      <w:r>
        <w:t xml:space="preserve"> well and replace them with the new measures named </w:t>
      </w:r>
      <w:r w:rsidRPr="00233912">
        <w:rPr>
          <w:b/>
        </w:rPr>
        <w:t>Sales Revenue</w:t>
      </w:r>
      <w:r>
        <w:t xml:space="preserve">, </w:t>
      </w:r>
      <w:r w:rsidRPr="00233912">
        <w:rPr>
          <w:b/>
        </w:rPr>
        <w:t>Product Cost</w:t>
      </w:r>
      <w:r>
        <w:t xml:space="preserve"> and </w:t>
      </w:r>
      <w:r w:rsidRPr="00233912">
        <w:rPr>
          <w:b/>
        </w:rPr>
        <w:t>Profit</w:t>
      </w:r>
      <w:r>
        <w:t>.</w:t>
      </w:r>
    </w:p>
    <w:p w14:paraId="432FF2A8" w14:textId="59245D43" w:rsidR="00985BB4" w:rsidRDefault="00985BB4" w:rsidP="00985BB4">
      <w:pPr>
        <w:pStyle w:val="LabStepScreenshotLevel2"/>
      </w:pPr>
      <w:r>
        <w:drawing>
          <wp:inline distT="0" distB="0" distL="0" distR="0" wp14:anchorId="297CB594" wp14:editId="2163B1AD">
            <wp:extent cx="1596980" cy="766551"/>
            <wp:effectExtent l="19050" t="19050" r="2286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07900" cy="771793"/>
                    </a:xfrm>
                    <a:prstGeom prst="rect">
                      <a:avLst/>
                    </a:prstGeom>
                    <a:noFill/>
                    <a:ln>
                      <a:solidFill>
                        <a:schemeClr val="bg1">
                          <a:lumMod val="50000"/>
                        </a:schemeClr>
                      </a:solidFill>
                    </a:ln>
                  </pic:spPr>
                </pic:pic>
              </a:graphicData>
            </a:graphic>
          </wp:inline>
        </w:drawing>
      </w:r>
    </w:p>
    <w:p w14:paraId="631AAA1B" w14:textId="1303A436" w:rsidR="00233912" w:rsidRDefault="00233912" w:rsidP="00233912">
      <w:pPr>
        <w:pStyle w:val="LabStepNumberedLevel2"/>
      </w:pPr>
      <w:r>
        <w:t xml:space="preserve">You will notice that the sort order of this </w:t>
      </w:r>
      <w:r w:rsidR="00501C61">
        <w:t>visual</w:t>
      </w:r>
      <w:r>
        <w:t xml:space="preserve"> is now based on the </w:t>
      </w:r>
      <w:r w:rsidRPr="00233912">
        <w:rPr>
          <w:b/>
        </w:rPr>
        <w:t>State</w:t>
      </w:r>
      <w:r>
        <w:t xml:space="preserve"> field because you removed the </w:t>
      </w:r>
      <w:proofErr w:type="spellStart"/>
      <w:r w:rsidRPr="00233912">
        <w:rPr>
          <w:b/>
        </w:rPr>
        <w:t>SalesAmount</w:t>
      </w:r>
      <w:proofErr w:type="spellEnd"/>
      <w:r>
        <w:t xml:space="preserve"> field that was being used for sorting. Resort the rows in the </w:t>
      </w:r>
      <w:r w:rsidR="00501C61">
        <w:t>visual</w:t>
      </w:r>
      <w:r>
        <w:t xml:space="preserve"> using </w:t>
      </w:r>
      <w:r w:rsidRPr="00233912">
        <w:rPr>
          <w:b/>
        </w:rPr>
        <w:t>Sales Revenue</w:t>
      </w:r>
      <w:r>
        <w:t>.</w:t>
      </w:r>
    </w:p>
    <w:p w14:paraId="3CCEDAB2" w14:textId="280A7C6E" w:rsidR="00985BB4" w:rsidRDefault="00AF35A9" w:rsidP="00985BB4">
      <w:pPr>
        <w:pStyle w:val="LabStepScreenshotLevel2"/>
      </w:pPr>
      <w:r>
        <w:lastRenderedPageBreak/>
        <w:drawing>
          <wp:inline distT="0" distB="0" distL="0" distR="0" wp14:anchorId="13F85BEB" wp14:editId="302F1866">
            <wp:extent cx="2508924" cy="1906074"/>
            <wp:effectExtent l="19050" t="19050" r="24765" b="184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66331" cy="1949687"/>
                    </a:xfrm>
                    <a:prstGeom prst="rect">
                      <a:avLst/>
                    </a:prstGeom>
                    <a:noFill/>
                    <a:ln>
                      <a:solidFill>
                        <a:schemeClr val="tx1"/>
                      </a:solidFill>
                    </a:ln>
                  </pic:spPr>
                </pic:pic>
              </a:graphicData>
            </a:graphic>
          </wp:inline>
        </w:drawing>
      </w:r>
    </w:p>
    <w:p w14:paraId="5CBF26D0" w14:textId="31AB1DDC" w:rsidR="00233912" w:rsidRDefault="00233912" w:rsidP="00233912">
      <w:pPr>
        <w:pStyle w:val="LabStepNumberedLevel2"/>
      </w:pPr>
      <w:r>
        <w:t xml:space="preserve">Now this </w:t>
      </w:r>
      <w:r w:rsidR="00501C61">
        <w:t>visual</w:t>
      </w:r>
      <w:r>
        <w:t xml:space="preserve"> looks more polished because it is using measures instead of </w:t>
      </w:r>
      <w:r w:rsidR="009B5421">
        <w:t xml:space="preserve">aggregated </w:t>
      </w:r>
      <w:r>
        <w:t>columns</w:t>
      </w:r>
      <w:r w:rsidR="009B5421">
        <w:t xml:space="preserve"> to produce its values</w:t>
      </w:r>
      <w:r>
        <w:t>.</w:t>
      </w:r>
    </w:p>
    <w:p w14:paraId="6B815F2E" w14:textId="2641819A" w:rsidR="00985BB4" w:rsidRDefault="00AF35A9" w:rsidP="00985BB4">
      <w:pPr>
        <w:pStyle w:val="LabStepScreenshotLevel2"/>
      </w:pPr>
      <w:r>
        <w:drawing>
          <wp:inline distT="0" distB="0" distL="0" distR="0" wp14:anchorId="2BDE7AD7" wp14:editId="3E12E9F5">
            <wp:extent cx="1991638" cy="1661304"/>
            <wp:effectExtent l="19050" t="19050" r="2794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3243" cy="1679326"/>
                    </a:xfrm>
                    <a:prstGeom prst="rect">
                      <a:avLst/>
                    </a:prstGeom>
                    <a:noFill/>
                    <a:ln>
                      <a:solidFill>
                        <a:schemeClr val="bg1">
                          <a:lumMod val="50000"/>
                        </a:schemeClr>
                      </a:solidFill>
                    </a:ln>
                  </pic:spPr>
                </pic:pic>
              </a:graphicData>
            </a:graphic>
          </wp:inline>
        </w:drawing>
      </w:r>
    </w:p>
    <w:p w14:paraId="25A08354" w14:textId="49E3328A" w:rsidR="00233912" w:rsidRDefault="009B5421" w:rsidP="00233912">
      <w:pPr>
        <w:pStyle w:val="LabStepNumberedLevel2"/>
      </w:pPr>
      <w:r>
        <w:t>Select the matrix</w:t>
      </w:r>
      <w:r w:rsidR="00233912">
        <w:t xml:space="preserve"> </w:t>
      </w:r>
      <w:r w:rsidR="00501C61">
        <w:t>visual</w:t>
      </w:r>
      <w:r w:rsidR="00233912">
        <w:t xml:space="preserve"> which </w:t>
      </w:r>
      <w:r>
        <w:t xml:space="preserve">displays </w:t>
      </w:r>
      <w:r w:rsidR="00233912">
        <w:t>sales revenue by state and year.</w:t>
      </w:r>
    </w:p>
    <w:p w14:paraId="57B9C574" w14:textId="35EB810F" w:rsidR="00233912" w:rsidRDefault="00233912" w:rsidP="00233912">
      <w:pPr>
        <w:pStyle w:val="LabStepNumberedLevel2"/>
      </w:pPr>
      <w:r>
        <w:t xml:space="preserve">In the </w:t>
      </w:r>
      <w:r w:rsidRPr="009B5421">
        <w:rPr>
          <w:b/>
        </w:rPr>
        <w:t>Visualization</w:t>
      </w:r>
      <w:r w:rsidR="009B5421" w:rsidRPr="009B5421">
        <w:rPr>
          <w:b/>
        </w:rPr>
        <w:t>s</w:t>
      </w:r>
      <w:r>
        <w:t xml:space="preserve"> pane, remove the </w:t>
      </w:r>
      <w:proofErr w:type="spellStart"/>
      <w:r w:rsidRPr="00233912">
        <w:rPr>
          <w:b/>
        </w:rPr>
        <w:t>SalesAmount</w:t>
      </w:r>
      <w:proofErr w:type="spellEnd"/>
      <w:r>
        <w:t xml:space="preserve"> column from the </w:t>
      </w:r>
      <w:r w:rsidRPr="00233912">
        <w:rPr>
          <w:b/>
        </w:rPr>
        <w:t>Values</w:t>
      </w:r>
      <w:r>
        <w:t xml:space="preserve"> well and replace it with </w:t>
      </w:r>
      <w:r w:rsidRPr="00233912">
        <w:rPr>
          <w:b/>
        </w:rPr>
        <w:t>Sales Revenue</w:t>
      </w:r>
      <w:r>
        <w:t xml:space="preserve"> measure.</w:t>
      </w:r>
    </w:p>
    <w:p w14:paraId="4E2A03E2" w14:textId="1472DB55" w:rsidR="00233912" w:rsidRDefault="00233912" w:rsidP="00233912">
      <w:pPr>
        <w:pStyle w:val="LabStepScreenshotLevel2"/>
      </w:pPr>
      <w:r>
        <w:drawing>
          <wp:inline distT="0" distB="0" distL="0" distR="0" wp14:anchorId="6B885D78" wp14:editId="00D21018">
            <wp:extent cx="1635617" cy="1732658"/>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0620" cy="1748551"/>
                    </a:xfrm>
                    <a:prstGeom prst="rect">
                      <a:avLst/>
                    </a:prstGeom>
                    <a:noFill/>
                    <a:ln>
                      <a:noFill/>
                    </a:ln>
                  </pic:spPr>
                </pic:pic>
              </a:graphicData>
            </a:graphic>
          </wp:inline>
        </w:drawing>
      </w:r>
    </w:p>
    <w:p w14:paraId="7C20E119" w14:textId="5CFD587A" w:rsidR="00233912" w:rsidRDefault="007C0D6F" w:rsidP="00233912">
      <w:pPr>
        <w:pStyle w:val="LabStepNumberedLevel2"/>
      </w:pPr>
      <w:r>
        <w:t xml:space="preserve">The matrix </w:t>
      </w:r>
      <w:r w:rsidR="00501C61">
        <w:t>visual</w:t>
      </w:r>
      <w:r>
        <w:t xml:space="preserve"> should display its numbers </w:t>
      </w:r>
      <w:r w:rsidR="00D31BE2">
        <w:t xml:space="preserve">with </w:t>
      </w:r>
      <w:r>
        <w:t xml:space="preserve">currency </w:t>
      </w:r>
      <w:r w:rsidR="00D31BE2">
        <w:t xml:space="preserve">formatting </w:t>
      </w:r>
      <w:r>
        <w:t>with no decimal places.</w:t>
      </w:r>
    </w:p>
    <w:p w14:paraId="41DB0EC7" w14:textId="2177A211" w:rsidR="007C0D6F" w:rsidRPr="00233912" w:rsidRDefault="007C0D6F" w:rsidP="00233912">
      <w:pPr>
        <w:pStyle w:val="LabStepNumberedLevel2"/>
      </w:pPr>
      <w:r>
        <w:t xml:space="preserve">Click the </w:t>
      </w:r>
      <w:r w:rsidRPr="009B5421">
        <w:rPr>
          <w:b/>
        </w:rPr>
        <w:t>Total</w:t>
      </w:r>
      <w:r>
        <w:t xml:space="preserve"> column header to sort the state rows by total sales revenue.</w:t>
      </w:r>
    </w:p>
    <w:p w14:paraId="3EF9804C" w14:textId="6CC42792" w:rsidR="00985BB4" w:rsidRDefault="00320354" w:rsidP="00985BB4">
      <w:pPr>
        <w:pStyle w:val="LabStepScreenshotLevel2"/>
      </w:pPr>
      <w:r>
        <w:lastRenderedPageBreak/>
        <w:drawing>
          <wp:inline distT="0" distB="0" distL="0" distR="0" wp14:anchorId="73D4C93D" wp14:editId="7FFDD42F">
            <wp:extent cx="4064635" cy="1452880"/>
            <wp:effectExtent l="19050" t="19050" r="12065"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4635" cy="1452880"/>
                    </a:xfrm>
                    <a:prstGeom prst="rect">
                      <a:avLst/>
                    </a:prstGeom>
                    <a:noFill/>
                    <a:ln>
                      <a:solidFill>
                        <a:schemeClr val="tx1">
                          <a:lumMod val="50000"/>
                          <a:lumOff val="50000"/>
                        </a:schemeClr>
                      </a:solidFill>
                    </a:ln>
                  </pic:spPr>
                </pic:pic>
              </a:graphicData>
            </a:graphic>
          </wp:inline>
        </w:drawing>
      </w:r>
    </w:p>
    <w:p w14:paraId="40DCCF66" w14:textId="604C5694" w:rsidR="009B5421" w:rsidRDefault="009B5421" w:rsidP="007C0D6F">
      <w:pPr>
        <w:pStyle w:val="LabStepNumberedLevel2"/>
      </w:pPr>
      <w:r>
        <w:t xml:space="preserve">Select the </w:t>
      </w:r>
      <w:r w:rsidR="00C07EB9">
        <w:t>table</w:t>
      </w:r>
      <w:r w:rsidR="007C0D6F">
        <w:t xml:space="preserve"> </w:t>
      </w:r>
      <w:r w:rsidR="00501C61">
        <w:t>visual</w:t>
      </w:r>
      <w:r w:rsidR="007C0D6F">
        <w:t xml:space="preserve"> which display</w:t>
      </w:r>
      <w:r>
        <w:t>s</w:t>
      </w:r>
      <w:r w:rsidR="007C0D6F">
        <w:t xml:space="preserve"> a row for each age group. </w:t>
      </w:r>
    </w:p>
    <w:p w14:paraId="2F5412DD" w14:textId="6F4839C3" w:rsidR="007C0D6F" w:rsidRDefault="007C0D6F" w:rsidP="007C0D6F">
      <w:pPr>
        <w:pStyle w:val="LabStepNumberedLevel2"/>
      </w:pPr>
      <w:r>
        <w:t xml:space="preserve">Notice how some of the columns contain text (e.g. </w:t>
      </w:r>
      <w:r w:rsidRPr="009B5421">
        <w:rPr>
          <w:b/>
        </w:rPr>
        <w:t xml:space="preserve">Count of </w:t>
      </w:r>
      <w:proofErr w:type="spellStart"/>
      <w:r w:rsidRPr="009B5421">
        <w:rPr>
          <w:b/>
        </w:rPr>
        <w:t>CustomerId</w:t>
      </w:r>
      <w:proofErr w:type="spellEnd"/>
      <w:r>
        <w:t>) that is not very user-friendly.</w:t>
      </w:r>
    </w:p>
    <w:p w14:paraId="0C2833BE" w14:textId="7AFBBE66" w:rsidR="00985BB4" w:rsidRDefault="00E63391" w:rsidP="00985BB4">
      <w:pPr>
        <w:pStyle w:val="LabStepScreenshotLevel2"/>
      </w:pPr>
      <w:r>
        <w:drawing>
          <wp:inline distT="0" distB="0" distL="0" distR="0" wp14:anchorId="242A72C5" wp14:editId="64F87A38">
            <wp:extent cx="3522372" cy="1167765"/>
            <wp:effectExtent l="19050" t="19050" r="20955" b="133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7594" cy="1169496"/>
                    </a:xfrm>
                    <a:prstGeom prst="rect">
                      <a:avLst/>
                    </a:prstGeom>
                    <a:noFill/>
                    <a:ln>
                      <a:solidFill>
                        <a:schemeClr val="bg1">
                          <a:lumMod val="50000"/>
                        </a:schemeClr>
                      </a:solidFill>
                    </a:ln>
                  </pic:spPr>
                </pic:pic>
              </a:graphicData>
            </a:graphic>
          </wp:inline>
        </w:drawing>
      </w:r>
    </w:p>
    <w:p w14:paraId="6D7B6BDC" w14:textId="45A7CDD9" w:rsidR="007C0D6F" w:rsidRDefault="007C0D6F" w:rsidP="007C0D6F">
      <w:pPr>
        <w:pStyle w:val="LabStepNumberedLevel2"/>
      </w:pPr>
      <w:r>
        <w:t xml:space="preserve">Examine the properties of this </w:t>
      </w:r>
      <w:r w:rsidR="00501C61">
        <w:t>visual</w:t>
      </w:r>
      <w:r>
        <w:t xml:space="preserve"> in the </w:t>
      </w:r>
      <w:r w:rsidRPr="00233912">
        <w:rPr>
          <w:b/>
        </w:rPr>
        <w:t>Visualizations</w:t>
      </w:r>
      <w:r>
        <w:t xml:space="preserve"> pane. The </w:t>
      </w:r>
      <w:r w:rsidRPr="00233912">
        <w:rPr>
          <w:b/>
        </w:rPr>
        <w:t>Value</w:t>
      </w:r>
      <w:r>
        <w:t xml:space="preserve"> well should currently contain the </w:t>
      </w:r>
      <w:r w:rsidR="00C07EB9">
        <w:t>four</w:t>
      </w:r>
      <w:r>
        <w:t xml:space="preserve"> fields named </w:t>
      </w:r>
      <w:r w:rsidR="00C07EB9" w:rsidRPr="00C07EB9">
        <w:rPr>
          <w:b/>
        </w:rPr>
        <w:t>Age Group</w:t>
      </w:r>
      <w:r w:rsidR="00C07EB9">
        <w:t xml:space="preserve">, </w:t>
      </w:r>
      <w:r>
        <w:rPr>
          <w:b/>
        </w:rPr>
        <w:t xml:space="preserve">Count of </w:t>
      </w:r>
      <w:proofErr w:type="spellStart"/>
      <w:r>
        <w:rPr>
          <w:b/>
        </w:rPr>
        <w:t>CustomerId</w:t>
      </w:r>
      <w:proofErr w:type="spellEnd"/>
      <w:r>
        <w:t xml:space="preserve">, </w:t>
      </w:r>
      <w:r>
        <w:rPr>
          <w:b/>
        </w:rPr>
        <w:t xml:space="preserve">Quantity </w:t>
      </w:r>
      <w:r>
        <w:t xml:space="preserve">and </w:t>
      </w:r>
      <w:proofErr w:type="spellStart"/>
      <w:r>
        <w:rPr>
          <w:b/>
        </w:rPr>
        <w:t>SalesAmount</w:t>
      </w:r>
      <w:proofErr w:type="spellEnd"/>
      <w:r>
        <w:t>.</w:t>
      </w:r>
    </w:p>
    <w:p w14:paraId="359BA1A8" w14:textId="517C7B41" w:rsidR="00985BB4" w:rsidRDefault="00C07EB9" w:rsidP="00985BB4">
      <w:pPr>
        <w:pStyle w:val="LabStepScreenshotLevel2"/>
      </w:pPr>
      <w:r>
        <w:drawing>
          <wp:inline distT="0" distB="0" distL="0" distR="0" wp14:anchorId="00BADF0E" wp14:editId="40A0A268">
            <wp:extent cx="2060575" cy="1358900"/>
            <wp:effectExtent l="19050" t="19050" r="15875"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60575" cy="1358900"/>
                    </a:xfrm>
                    <a:prstGeom prst="rect">
                      <a:avLst/>
                    </a:prstGeom>
                    <a:noFill/>
                    <a:ln>
                      <a:solidFill>
                        <a:schemeClr val="tx1"/>
                      </a:solidFill>
                    </a:ln>
                  </pic:spPr>
                </pic:pic>
              </a:graphicData>
            </a:graphic>
          </wp:inline>
        </w:drawing>
      </w:r>
    </w:p>
    <w:p w14:paraId="136AB09A" w14:textId="55C7386B" w:rsidR="007C0D6F" w:rsidRDefault="007C0D6F" w:rsidP="007C0D6F">
      <w:pPr>
        <w:pStyle w:val="LabStepNumberedLevel2"/>
      </w:pPr>
      <w:r>
        <w:t xml:space="preserve">Remove </w:t>
      </w:r>
      <w:r w:rsidR="00C07EB9">
        <w:t xml:space="preserve">all </w:t>
      </w:r>
      <w:r>
        <w:t xml:space="preserve">fields from the </w:t>
      </w:r>
      <w:r w:rsidRPr="007C0D6F">
        <w:rPr>
          <w:b/>
        </w:rPr>
        <w:t>Value</w:t>
      </w:r>
      <w:r>
        <w:t xml:space="preserve"> well </w:t>
      </w:r>
      <w:r w:rsidR="00C07EB9">
        <w:t xml:space="preserve">except for Age Group </w:t>
      </w:r>
      <w:r>
        <w:t xml:space="preserve">and </w:t>
      </w:r>
      <w:r w:rsidR="00C07EB9">
        <w:t xml:space="preserve">then add </w:t>
      </w:r>
      <w:r>
        <w:t xml:space="preserve">the new measures named </w:t>
      </w:r>
      <w:r w:rsidRPr="007C0D6F">
        <w:rPr>
          <w:b/>
        </w:rPr>
        <w:t>Customer Count</w:t>
      </w:r>
      <w:r>
        <w:t xml:space="preserve">, </w:t>
      </w:r>
      <w:r w:rsidRPr="007C0D6F">
        <w:rPr>
          <w:b/>
        </w:rPr>
        <w:t>Units Sold</w:t>
      </w:r>
      <w:r>
        <w:t xml:space="preserve"> and </w:t>
      </w:r>
      <w:r w:rsidRPr="00233912">
        <w:rPr>
          <w:b/>
        </w:rPr>
        <w:t>Sales Revenue</w:t>
      </w:r>
      <w:r>
        <w:t>.</w:t>
      </w:r>
    </w:p>
    <w:p w14:paraId="13CBC906" w14:textId="304B8E7A" w:rsidR="00985BB4" w:rsidRDefault="00985BB4" w:rsidP="00985BB4">
      <w:pPr>
        <w:pStyle w:val="LabStepScreenshotLevel2"/>
      </w:pPr>
      <w:r>
        <w:drawing>
          <wp:inline distT="0" distB="0" distL="0" distR="0" wp14:anchorId="5E83ACF1" wp14:editId="7CBF4E75">
            <wp:extent cx="1762812" cy="8620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9653" cy="865397"/>
                    </a:xfrm>
                    <a:prstGeom prst="rect">
                      <a:avLst/>
                    </a:prstGeom>
                    <a:noFill/>
                    <a:ln>
                      <a:noFill/>
                    </a:ln>
                  </pic:spPr>
                </pic:pic>
              </a:graphicData>
            </a:graphic>
          </wp:inline>
        </w:drawing>
      </w:r>
    </w:p>
    <w:p w14:paraId="5DA5B53C" w14:textId="2803B5F1" w:rsidR="007C0D6F" w:rsidRDefault="007C0D6F" w:rsidP="007C0D6F">
      <w:pPr>
        <w:pStyle w:val="LabStepNumberedLevel2"/>
      </w:pPr>
      <w:r>
        <w:t xml:space="preserve">The columns of the </w:t>
      </w:r>
      <w:r w:rsidR="00E63391">
        <w:t>table</w:t>
      </w:r>
      <w:r>
        <w:t xml:space="preserve"> </w:t>
      </w:r>
      <w:r w:rsidR="00501C61">
        <w:t>visual</w:t>
      </w:r>
      <w:r>
        <w:t xml:space="preserve"> are now more user-friendly and the formatting of values looks better as well.</w:t>
      </w:r>
    </w:p>
    <w:p w14:paraId="026FEB46" w14:textId="37D1A7DF" w:rsidR="00985BB4" w:rsidRDefault="00C07EB9" w:rsidP="00985BB4">
      <w:pPr>
        <w:pStyle w:val="LabStepScreenshotLevel2"/>
      </w:pPr>
      <w:r>
        <w:lastRenderedPageBreak/>
        <w:drawing>
          <wp:inline distT="0" distB="0" distL="0" distR="0" wp14:anchorId="0C7D2722" wp14:editId="0DA80BA9">
            <wp:extent cx="2924827" cy="11829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27177" cy="1183865"/>
                    </a:xfrm>
                    <a:prstGeom prst="rect">
                      <a:avLst/>
                    </a:prstGeom>
                    <a:noFill/>
                    <a:ln>
                      <a:noFill/>
                    </a:ln>
                  </pic:spPr>
                </pic:pic>
              </a:graphicData>
            </a:graphic>
          </wp:inline>
        </w:drawing>
      </w:r>
    </w:p>
    <w:p w14:paraId="563D7308" w14:textId="41DE25F2" w:rsidR="007C0D6F" w:rsidRDefault="007C0D6F" w:rsidP="007C0D6F">
      <w:pPr>
        <w:pStyle w:val="LabStepNumberedLevel2"/>
      </w:pPr>
      <w:r>
        <w:t xml:space="preserve">Click on the </w:t>
      </w:r>
      <w:r w:rsidRPr="007C0D6F">
        <w:rPr>
          <w:b/>
        </w:rPr>
        <w:t>Sales Revenue</w:t>
      </w:r>
      <w:r>
        <w:t xml:space="preserve"> column header to sort the age groups by sales revenue.</w:t>
      </w:r>
    </w:p>
    <w:p w14:paraId="3AF3447E" w14:textId="6233D348" w:rsidR="00985BB4" w:rsidRDefault="00C07EB9" w:rsidP="00985BB4">
      <w:pPr>
        <w:pStyle w:val="LabStepScreenshotLevel2"/>
      </w:pPr>
      <w:r>
        <w:drawing>
          <wp:inline distT="0" distB="0" distL="0" distR="0" wp14:anchorId="050765CB" wp14:editId="4BFA00CE">
            <wp:extent cx="2931090" cy="1184391"/>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5633" cy="1186227"/>
                    </a:xfrm>
                    <a:prstGeom prst="rect">
                      <a:avLst/>
                    </a:prstGeom>
                    <a:noFill/>
                    <a:ln>
                      <a:noFill/>
                    </a:ln>
                  </pic:spPr>
                </pic:pic>
              </a:graphicData>
            </a:graphic>
          </wp:inline>
        </w:drawing>
      </w:r>
    </w:p>
    <w:p w14:paraId="0FF923F3" w14:textId="559FCB2B" w:rsidR="000A0F33" w:rsidRDefault="000A0F33" w:rsidP="007C0D6F">
      <w:pPr>
        <w:pStyle w:val="LabStepNumbered"/>
      </w:pPr>
      <w:r>
        <w:t xml:space="preserve">You will complete your work in this </w:t>
      </w:r>
      <w:r w:rsidR="00D31BE2">
        <w:t xml:space="preserve">exercise </w:t>
      </w:r>
      <w:r>
        <w:t>by cleaning up the data model by hiding fields in report view.</w:t>
      </w:r>
    </w:p>
    <w:p w14:paraId="2C5D1BD6" w14:textId="4771B067" w:rsidR="000A0F33" w:rsidRDefault="000A0F33" w:rsidP="000A0F33">
      <w:pPr>
        <w:pStyle w:val="LabStepNumberedLevel2"/>
      </w:pPr>
      <w:r>
        <w:t>Navigate to Relationship View so you can see all the tables in the project’s data model.</w:t>
      </w:r>
    </w:p>
    <w:p w14:paraId="6F893F8C" w14:textId="38508122" w:rsidR="000A0F33" w:rsidRDefault="000A0F33" w:rsidP="000A0F33">
      <w:pPr>
        <w:pStyle w:val="LabStepNumberedLevel2"/>
      </w:pPr>
      <w:r>
        <w:t>Resize each table so that is properly displays all its fields.</w:t>
      </w:r>
    </w:p>
    <w:p w14:paraId="5BB4449A" w14:textId="3C4BEA47" w:rsidR="000A0F33" w:rsidRDefault="000A0F33" w:rsidP="000A0F33">
      <w:pPr>
        <w:pStyle w:val="LabStepScreenshotLevel2"/>
      </w:pPr>
      <w:r>
        <w:drawing>
          <wp:inline distT="0" distB="0" distL="0" distR="0" wp14:anchorId="4BC1AF6D" wp14:editId="18FB9A2A">
            <wp:extent cx="3300608" cy="1626466"/>
            <wp:effectExtent l="19050" t="19050" r="1460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15274" cy="1633693"/>
                    </a:xfrm>
                    <a:prstGeom prst="rect">
                      <a:avLst/>
                    </a:prstGeom>
                    <a:noFill/>
                    <a:ln>
                      <a:solidFill>
                        <a:schemeClr val="tx1"/>
                      </a:solidFill>
                    </a:ln>
                  </pic:spPr>
                </pic:pic>
              </a:graphicData>
            </a:graphic>
          </wp:inline>
        </w:drawing>
      </w:r>
    </w:p>
    <w:p w14:paraId="0376B8CB" w14:textId="5DC6A4F3" w:rsidR="000A0F33" w:rsidRDefault="000A0F33" w:rsidP="000A0F33">
      <w:pPr>
        <w:pStyle w:val="LabStepNumberedLevel2"/>
      </w:pPr>
      <w:r>
        <w:t xml:space="preserve">In the </w:t>
      </w:r>
      <w:r w:rsidRPr="000A0F33">
        <w:rPr>
          <w:b/>
        </w:rPr>
        <w:t>Purchases</w:t>
      </w:r>
      <w:r>
        <w:t xml:space="preserve"> table, hide the </w:t>
      </w:r>
      <w:proofErr w:type="spellStart"/>
      <w:r w:rsidRPr="000A0F33">
        <w:rPr>
          <w:b/>
        </w:rPr>
        <w:t>InvoiceId</w:t>
      </w:r>
      <w:proofErr w:type="spellEnd"/>
      <w:r>
        <w:t xml:space="preserve"> column by right-clicking the column and selecting </w:t>
      </w:r>
      <w:r w:rsidRPr="000A0F33">
        <w:rPr>
          <w:b/>
        </w:rPr>
        <w:t>Hide in Report View</w:t>
      </w:r>
      <w:r>
        <w:t>.</w:t>
      </w:r>
    </w:p>
    <w:p w14:paraId="403A1F9E" w14:textId="5DB6931A" w:rsidR="000A0F33" w:rsidRDefault="000A0F33" w:rsidP="000A0F33">
      <w:pPr>
        <w:pStyle w:val="LabStepScreenshotLevel2"/>
      </w:pPr>
      <w:r>
        <w:drawing>
          <wp:inline distT="0" distB="0" distL="0" distR="0" wp14:anchorId="62421834" wp14:editId="783DBD23">
            <wp:extent cx="1703540" cy="684918"/>
            <wp:effectExtent l="19050" t="19050" r="1143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31064" cy="695984"/>
                    </a:xfrm>
                    <a:prstGeom prst="rect">
                      <a:avLst/>
                    </a:prstGeom>
                    <a:noFill/>
                    <a:ln>
                      <a:solidFill>
                        <a:schemeClr val="tx1"/>
                      </a:solidFill>
                    </a:ln>
                  </pic:spPr>
                </pic:pic>
              </a:graphicData>
            </a:graphic>
          </wp:inline>
        </w:drawing>
      </w:r>
    </w:p>
    <w:p w14:paraId="40363FE9" w14:textId="4B820DC3" w:rsidR="000A0F33" w:rsidRDefault="000A0F33" w:rsidP="000A0F33">
      <w:pPr>
        <w:pStyle w:val="LabStepNumberedLevel2"/>
      </w:pPr>
      <w:r>
        <w:t xml:space="preserve">Use the same technique to hide the </w:t>
      </w:r>
      <w:proofErr w:type="spellStart"/>
      <w:r w:rsidRPr="000A0F33">
        <w:rPr>
          <w:b/>
        </w:rPr>
        <w:t>CustomerId</w:t>
      </w:r>
      <w:proofErr w:type="spellEnd"/>
      <w:r>
        <w:t xml:space="preserve"> field and the </w:t>
      </w:r>
      <w:proofErr w:type="spellStart"/>
      <w:r w:rsidRPr="000A0F33">
        <w:rPr>
          <w:b/>
        </w:rPr>
        <w:t>BirthDate</w:t>
      </w:r>
      <w:proofErr w:type="spellEnd"/>
      <w:r>
        <w:t xml:space="preserve"> field from the </w:t>
      </w:r>
      <w:r w:rsidRPr="00F80AAF">
        <w:rPr>
          <w:b/>
        </w:rPr>
        <w:t>Customers</w:t>
      </w:r>
      <w:r>
        <w:t xml:space="preserve"> table.</w:t>
      </w:r>
    </w:p>
    <w:p w14:paraId="756CA543" w14:textId="3724CD76" w:rsidR="000A0F33" w:rsidRDefault="000A0F33" w:rsidP="000A0F33">
      <w:pPr>
        <w:pStyle w:val="LabStepScreenshotLevel2"/>
      </w:pPr>
      <w:r>
        <w:lastRenderedPageBreak/>
        <w:drawing>
          <wp:inline distT="0" distB="0" distL="0" distR="0" wp14:anchorId="3CE04A70" wp14:editId="4728ECD3">
            <wp:extent cx="1060057" cy="1933126"/>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91652" cy="1990743"/>
                    </a:xfrm>
                    <a:prstGeom prst="rect">
                      <a:avLst/>
                    </a:prstGeom>
                    <a:noFill/>
                    <a:ln>
                      <a:noFill/>
                    </a:ln>
                  </pic:spPr>
                </pic:pic>
              </a:graphicData>
            </a:graphic>
          </wp:inline>
        </w:drawing>
      </w:r>
    </w:p>
    <w:p w14:paraId="0910BAF7" w14:textId="5315BBAB" w:rsidR="00F80AAF" w:rsidRDefault="00F80AAF" w:rsidP="00F80AAF">
      <w:pPr>
        <w:pStyle w:val="LabStepNumberedLevel2"/>
      </w:pPr>
      <w:r>
        <w:t>Use the same technique to hide</w:t>
      </w:r>
      <w:r w:rsidR="00636E53">
        <w:t xml:space="preserve"> the</w:t>
      </w:r>
      <w:r>
        <w:t xml:space="preserve"> </w:t>
      </w:r>
      <w:proofErr w:type="spellStart"/>
      <w:r w:rsidR="00636E53">
        <w:rPr>
          <w:b/>
        </w:rPr>
        <w:t>Product</w:t>
      </w:r>
      <w:r w:rsidRPr="000A0F33">
        <w:rPr>
          <w:b/>
        </w:rPr>
        <w:t>Id</w:t>
      </w:r>
      <w:proofErr w:type="spellEnd"/>
      <w:r w:rsidR="00636E53" w:rsidRPr="00636E53">
        <w:t xml:space="preserve"> field,</w:t>
      </w:r>
      <w:r w:rsidR="00636E53">
        <w:t xml:space="preserve"> the </w:t>
      </w:r>
      <w:proofErr w:type="spellStart"/>
      <w:r w:rsidR="00636E53">
        <w:rPr>
          <w:b/>
        </w:rPr>
        <w:t>UnitCost</w:t>
      </w:r>
      <w:proofErr w:type="spellEnd"/>
      <w:r w:rsidR="00636E53" w:rsidRPr="00636E53">
        <w:t>, field</w:t>
      </w:r>
      <w:r w:rsidR="00636E53">
        <w:t xml:space="preserve"> and the</w:t>
      </w:r>
      <w:r w:rsidR="00636E53">
        <w:rPr>
          <w:b/>
        </w:rPr>
        <w:t xml:space="preserve"> </w:t>
      </w:r>
      <w:proofErr w:type="spellStart"/>
      <w:r w:rsidR="00636E53">
        <w:rPr>
          <w:b/>
        </w:rPr>
        <w:t>ListPrice</w:t>
      </w:r>
      <w:proofErr w:type="spellEnd"/>
      <w:r>
        <w:t xml:space="preserve"> field from the </w:t>
      </w:r>
      <w:r w:rsidR="00636E53">
        <w:rPr>
          <w:b/>
        </w:rPr>
        <w:t>Product</w:t>
      </w:r>
      <w:r w:rsidRPr="00F80AAF">
        <w:rPr>
          <w:b/>
        </w:rPr>
        <w:t>s</w:t>
      </w:r>
      <w:r>
        <w:t xml:space="preserve"> table.</w:t>
      </w:r>
    </w:p>
    <w:p w14:paraId="14ABC014" w14:textId="37824C4F" w:rsidR="000A0F33" w:rsidRDefault="00F80AAF" w:rsidP="00F80AAF">
      <w:pPr>
        <w:pStyle w:val="LabStepScreenshotLevel2"/>
      </w:pPr>
      <w:r>
        <w:drawing>
          <wp:inline distT="0" distB="0" distL="0" distR="0" wp14:anchorId="2DA9CABF" wp14:editId="7AC1A042">
            <wp:extent cx="1392757" cy="15860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00664" cy="1595044"/>
                    </a:xfrm>
                    <a:prstGeom prst="rect">
                      <a:avLst/>
                    </a:prstGeom>
                    <a:noFill/>
                    <a:ln>
                      <a:noFill/>
                    </a:ln>
                  </pic:spPr>
                </pic:pic>
              </a:graphicData>
            </a:graphic>
          </wp:inline>
        </w:drawing>
      </w:r>
    </w:p>
    <w:p w14:paraId="035CC525" w14:textId="4B3F0048" w:rsidR="00F80AAF" w:rsidRDefault="00636E53" w:rsidP="00F80AAF">
      <w:pPr>
        <w:pStyle w:val="LabStepNumberedLevel2"/>
      </w:pPr>
      <w:r>
        <w:t xml:space="preserve">In the </w:t>
      </w:r>
      <w:r w:rsidRPr="00636E53">
        <w:rPr>
          <w:b/>
        </w:rPr>
        <w:t>Sales</w:t>
      </w:r>
      <w:r>
        <w:t xml:space="preserve"> table, hide every field except for the 4 measures named </w:t>
      </w:r>
      <w:r w:rsidRPr="00636E53">
        <w:rPr>
          <w:b/>
        </w:rPr>
        <w:t>Units Sold</w:t>
      </w:r>
      <w:r>
        <w:t xml:space="preserve">, </w:t>
      </w:r>
      <w:r w:rsidRPr="00636E53">
        <w:rPr>
          <w:b/>
        </w:rPr>
        <w:t>Sales Revenue</w:t>
      </w:r>
      <w:r>
        <w:t xml:space="preserve">, </w:t>
      </w:r>
      <w:r w:rsidRPr="00636E53">
        <w:rPr>
          <w:b/>
        </w:rPr>
        <w:t>Product Cost</w:t>
      </w:r>
      <w:r>
        <w:t xml:space="preserve"> and </w:t>
      </w:r>
      <w:r w:rsidRPr="00636E53">
        <w:rPr>
          <w:b/>
        </w:rPr>
        <w:t>Profit</w:t>
      </w:r>
      <w:r>
        <w:t>.</w:t>
      </w:r>
    </w:p>
    <w:p w14:paraId="3377B33D" w14:textId="5E325B24" w:rsidR="00F80AAF" w:rsidRDefault="00F80AAF" w:rsidP="00052D45">
      <w:pPr>
        <w:pStyle w:val="LabStepScreenshotLevel2"/>
      </w:pPr>
      <w:r>
        <w:drawing>
          <wp:inline distT="0" distB="0" distL="0" distR="0" wp14:anchorId="52B0E0BC" wp14:editId="15A536D9">
            <wp:extent cx="1415092" cy="270274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5922" cy="2723425"/>
                    </a:xfrm>
                    <a:prstGeom prst="rect">
                      <a:avLst/>
                    </a:prstGeom>
                    <a:noFill/>
                    <a:ln>
                      <a:noFill/>
                    </a:ln>
                  </pic:spPr>
                </pic:pic>
              </a:graphicData>
            </a:graphic>
          </wp:inline>
        </w:drawing>
      </w:r>
    </w:p>
    <w:p w14:paraId="5EB835E6" w14:textId="6DE82371" w:rsidR="00636E53" w:rsidRDefault="00636E53" w:rsidP="00052D45">
      <w:pPr>
        <w:pStyle w:val="LabExerciseCallout"/>
      </w:pPr>
      <w:r>
        <w:t xml:space="preserve">When you hide all the fields in a table except for its measures, Power BI Desktop begins to treat this table as a </w:t>
      </w:r>
      <w:r w:rsidRPr="00636E53">
        <w:rPr>
          <w:b/>
        </w:rPr>
        <w:t>fact table</w:t>
      </w:r>
      <w:r>
        <w:t xml:space="preserve">. The main effect this has in Power BI Desktop is that the table will be displayed above in the Fields list when in report view. However, Power BI Desktop has an unfortunate bug where it will not recognize a table as </w:t>
      </w:r>
      <w:r w:rsidR="00052D45">
        <w:t xml:space="preserve">a fact table </w:t>
      </w:r>
      <w:r>
        <w:t>until you close and reopen the project. In the next step, you will close Power BI Desktop. Then you will restart Power BI Desktop and reopen the current project. This will allow you to see how Power BI Desktop displays measure-only tables in Report View.</w:t>
      </w:r>
    </w:p>
    <w:p w14:paraId="7DBFBC1F" w14:textId="3F7868BE" w:rsidR="00052D45" w:rsidRDefault="00052D45" w:rsidP="00052D45">
      <w:pPr>
        <w:pStyle w:val="LabStepNumbered"/>
      </w:pPr>
      <w:r>
        <w:lastRenderedPageBreak/>
        <w:t xml:space="preserve">Save the current project by clicking the </w:t>
      </w:r>
      <w:r w:rsidRPr="00052D45">
        <w:rPr>
          <w:b/>
        </w:rPr>
        <w:t>Save</w:t>
      </w:r>
      <w:r>
        <w:t xml:space="preserve"> button in the ribbon.</w:t>
      </w:r>
    </w:p>
    <w:p w14:paraId="620063A3" w14:textId="07A91CBA" w:rsidR="00052D45" w:rsidRDefault="00052D45" w:rsidP="00052D45">
      <w:pPr>
        <w:pStyle w:val="LabStepNumbered"/>
      </w:pPr>
      <w:r>
        <w:t>Close and restart Power BI Desktop to see the effects of a measure-only table.</w:t>
      </w:r>
    </w:p>
    <w:p w14:paraId="43FB580E" w14:textId="77777777" w:rsidR="00052D45" w:rsidRDefault="00052D45" w:rsidP="00052D45">
      <w:pPr>
        <w:pStyle w:val="LabStepNumberedLevel2"/>
      </w:pPr>
      <w:r>
        <w:t>Close Power BI Desktop.</w:t>
      </w:r>
    </w:p>
    <w:p w14:paraId="1C6DE3E2" w14:textId="77777777" w:rsidR="00052D45" w:rsidRDefault="00052D45" w:rsidP="00052D45">
      <w:pPr>
        <w:pStyle w:val="LabStepNumberedLevel2"/>
      </w:pPr>
      <w:r>
        <w:t>Restart Power BI Desktop</w:t>
      </w:r>
    </w:p>
    <w:p w14:paraId="3ECC23ED" w14:textId="4B3A763F" w:rsidR="00052D45" w:rsidRDefault="00052D45" w:rsidP="00052D45">
      <w:pPr>
        <w:pStyle w:val="LabStepNumberedLevel2"/>
      </w:pPr>
      <w:r>
        <w:t xml:space="preserve">Reopen the Power BI Desktop project file named </w:t>
      </w:r>
      <w:r>
        <w:rPr>
          <w:b/>
        </w:rPr>
        <w:t xml:space="preserve">c:\Student\Projects\Wingtip Sales </w:t>
      </w:r>
      <w:proofErr w:type="spellStart"/>
      <w:r>
        <w:rPr>
          <w:b/>
        </w:rPr>
        <w:t>Analysis.pbix</w:t>
      </w:r>
      <w:proofErr w:type="spellEnd"/>
      <w:r>
        <w:t>.</w:t>
      </w:r>
    </w:p>
    <w:p w14:paraId="388B183C" w14:textId="5AA7307D" w:rsidR="00052D45" w:rsidRDefault="00052D45" w:rsidP="00052D45">
      <w:pPr>
        <w:pStyle w:val="LabStepNumbered"/>
      </w:pPr>
      <w:r>
        <w:t xml:space="preserve">Examine the tables </w:t>
      </w:r>
      <w:r w:rsidR="00D31BE2">
        <w:t xml:space="preserve">of the project's data model </w:t>
      </w:r>
      <w:r>
        <w:t>in Report View.</w:t>
      </w:r>
    </w:p>
    <w:p w14:paraId="4B2D872B" w14:textId="77777777" w:rsidR="00052D45" w:rsidRDefault="00052D45" w:rsidP="00052D45">
      <w:pPr>
        <w:pStyle w:val="LabStepNumberedLevel2"/>
      </w:pPr>
      <w:r>
        <w:t>Navigate to Report view.</w:t>
      </w:r>
    </w:p>
    <w:p w14:paraId="2CA76081" w14:textId="77777777" w:rsidR="00052D45" w:rsidRDefault="00052D45" w:rsidP="00052D45">
      <w:pPr>
        <w:pStyle w:val="LabStepScreenshotLevel2"/>
      </w:pPr>
      <w:r>
        <w:drawing>
          <wp:inline distT="0" distB="0" distL="0" distR="0" wp14:anchorId="76321713" wp14:editId="7AAC1AA0">
            <wp:extent cx="506244" cy="637504"/>
            <wp:effectExtent l="19050" t="19050" r="27305"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5556" cy="649230"/>
                    </a:xfrm>
                    <a:prstGeom prst="rect">
                      <a:avLst/>
                    </a:prstGeom>
                    <a:noFill/>
                    <a:ln>
                      <a:solidFill>
                        <a:schemeClr val="bg1">
                          <a:lumMod val="50000"/>
                        </a:schemeClr>
                      </a:solidFill>
                    </a:ln>
                  </pic:spPr>
                </pic:pic>
              </a:graphicData>
            </a:graphic>
          </wp:inline>
        </w:drawing>
      </w:r>
    </w:p>
    <w:p w14:paraId="2C2DED36" w14:textId="2C9AEC56" w:rsidR="00052D45" w:rsidRDefault="00052D45" w:rsidP="00052D45">
      <w:pPr>
        <w:pStyle w:val="LabStepNumberedLevel2"/>
      </w:pPr>
      <w:r>
        <w:t xml:space="preserve">Examine the tables shown in </w:t>
      </w:r>
      <w:r w:rsidRPr="00464A08">
        <w:rPr>
          <w:b/>
        </w:rPr>
        <w:t>Fields</w:t>
      </w:r>
      <w:r>
        <w:t xml:space="preserve"> list on the right side of the Power BI Desktop application window. You can see that the </w:t>
      </w:r>
      <w:r w:rsidRPr="00464A08">
        <w:rPr>
          <w:b/>
        </w:rPr>
        <w:t>Sales</w:t>
      </w:r>
      <w:r>
        <w:t xml:space="preserve"> table is displayed first with a calculator icon. The </w:t>
      </w:r>
      <w:r w:rsidR="00273D7C">
        <w:t>three</w:t>
      </w:r>
      <w:r>
        <w:t xml:space="preserve"> other tables below are displayed with a standard table icon.</w:t>
      </w:r>
    </w:p>
    <w:p w14:paraId="78F1FADE" w14:textId="49367283" w:rsidR="00052D45" w:rsidRDefault="005505A0" w:rsidP="00052D45">
      <w:pPr>
        <w:pStyle w:val="LabStepScreenshotLevel2"/>
      </w:pPr>
      <w:r>
        <w:drawing>
          <wp:inline distT="0" distB="0" distL="0" distR="0" wp14:anchorId="3E417E7B" wp14:editId="4FFB3EDA">
            <wp:extent cx="2667000" cy="16002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0" cy="1600200"/>
                    </a:xfrm>
                    <a:prstGeom prst="rect">
                      <a:avLst/>
                    </a:prstGeom>
                    <a:noFill/>
                    <a:ln>
                      <a:solidFill>
                        <a:schemeClr val="tx1"/>
                      </a:solidFill>
                    </a:ln>
                  </pic:spPr>
                </pic:pic>
              </a:graphicData>
            </a:graphic>
          </wp:inline>
        </w:drawing>
      </w:r>
    </w:p>
    <w:p w14:paraId="352CA294" w14:textId="4FCE992D" w:rsidR="007C0D6F" w:rsidRDefault="00557EE4" w:rsidP="00052D45">
      <w:pPr>
        <w:pStyle w:val="LabExerciseCallout"/>
      </w:pPr>
      <w:r>
        <w:t xml:space="preserve">You have to agree that </w:t>
      </w:r>
      <w:r w:rsidR="004A4B67">
        <w:t>these changes to the data model make it easier to use when in report view</w:t>
      </w:r>
      <w:r w:rsidR="00052D45">
        <w:t>.</w:t>
      </w:r>
    </w:p>
    <w:p w14:paraId="4624D49B" w14:textId="78F9AECF" w:rsidR="00273D7C" w:rsidRPr="00AB0146" w:rsidRDefault="00273D7C" w:rsidP="00273D7C">
      <w:pPr>
        <w:pStyle w:val="Heading3"/>
      </w:pPr>
      <w:r>
        <w:t>Exercise 5: Extending the Data Model with Geolocation Metadata</w:t>
      </w:r>
    </w:p>
    <w:p w14:paraId="2D470C03" w14:textId="6FDD8DCE" w:rsidR="00273D7C" w:rsidRDefault="00273D7C" w:rsidP="00273D7C">
      <w:pPr>
        <w:pStyle w:val="LabExerciseLeadIn"/>
      </w:pPr>
      <w:r>
        <w:t>In this exercise you will begin by adding explicit support to sort sal</w:t>
      </w:r>
      <w:r w:rsidR="00F84F63">
        <w:t>es regions so that the Western R</w:t>
      </w:r>
      <w:r>
        <w:t xml:space="preserve">egion is first followed by Central Region and then the Eastern Region. After that, you will configure geolocation metadata to fields in the </w:t>
      </w:r>
      <w:r w:rsidRPr="00273D7C">
        <w:rPr>
          <w:b/>
        </w:rPr>
        <w:t>Customers</w:t>
      </w:r>
      <w:r>
        <w:t xml:space="preserve"> table including </w:t>
      </w:r>
      <w:r w:rsidRPr="00F84F63">
        <w:rPr>
          <w:b/>
        </w:rPr>
        <w:t>State</w:t>
      </w:r>
      <w:r>
        <w:t xml:space="preserve">, </w:t>
      </w:r>
      <w:r w:rsidRPr="00F84F63">
        <w:rPr>
          <w:b/>
        </w:rPr>
        <w:t>City</w:t>
      </w:r>
      <w:r>
        <w:t xml:space="preserve"> and </w:t>
      </w:r>
      <w:proofErr w:type="spellStart"/>
      <w:r w:rsidRPr="00F84F63">
        <w:rPr>
          <w:b/>
        </w:rPr>
        <w:t>Zipcode</w:t>
      </w:r>
      <w:proofErr w:type="spellEnd"/>
      <w:r>
        <w:t xml:space="preserve">. After that, you will create a new report page with a </w:t>
      </w:r>
      <w:r w:rsidR="000D04AA">
        <w:t xml:space="preserve">map </w:t>
      </w:r>
      <w:r>
        <w:t>visual to visualize how customer sales data is spread out across various geographic regions within the United States.</w:t>
      </w:r>
    </w:p>
    <w:p w14:paraId="3FB710F2" w14:textId="468B412D" w:rsidR="00273D7C" w:rsidRDefault="00273D7C" w:rsidP="00273D7C">
      <w:pPr>
        <w:pStyle w:val="LabStepNumbered"/>
        <w:numPr>
          <w:ilvl w:val="0"/>
          <w:numId w:val="46"/>
        </w:numPr>
      </w:pPr>
      <w:r>
        <w:t xml:space="preserve">Create a new query to </w:t>
      </w:r>
      <w:r w:rsidR="000D04AA">
        <w:t xml:space="preserve">named </w:t>
      </w:r>
      <w:proofErr w:type="spellStart"/>
      <w:r w:rsidRPr="00243876">
        <w:rPr>
          <w:b/>
        </w:rPr>
        <w:t>SalesRegionsSort</w:t>
      </w:r>
      <w:proofErr w:type="spellEnd"/>
      <w:r>
        <w:t xml:space="preserve"> </w:t>
      </w:r>
      <w:r w:rsidR="000D04AA">
        <w:t xml:space="preserve">which returns data to sort by sales regions in </w:t>
      </w:r>
      <w:r w:rsidR="00D31BE2">
        <w:t xml:space="preserve">a custom sort </w:t>
      </w:r>
      <w:r w:rsidR="000D04AA">
        <w:t>order</w:t>
      </w:r>
      <w:r>
        <w:t>.</w:t>
      </w:r>
    </w:p>
    <w:p w14:paraId="47F1FB1B" w14:textId="2BC54FF1" w:rsidR="00273D7C" w:rsidRDefault="00243876" w:rsidP="00273D7C">
      <w:pPr>
        <w:pStyle w:val="LabStepNumberedLevel2"/>
        <w:numPr>
          <w:ilvl w:val="1"/>
          <w:numId w:val="46"/>
        </w:numPr>
      </w:pPr>
      <w:r>
        <w:t xml:space="preserve">Navigate to the </w:t>
      </w:r>
      <w:r w:rsidRPr="00243876">
        <w:rPr>
          <w:b/>
        </w:rPr>
        <w:t>Home</w:t>
      </w:r>
      <w:r>
        <w:t xml:space="preserve"> tab in the ribbon.</w:t>
      </w:r>
    </w:p>
    <w:p w14:paraId="4B98915D" w14:textId="776CBAB8" w:rsidR="00243876" w:rsidRDefault="00243876" w:rsidP="00273D7C">
      <w:pPr>
        <w:pStyle w:val="LabStepNumberedLevel2"/>
        <w:numPr>
          <w:ilvl w:val="1"/>
          <w:numId w:val="46"/>
        </w:numPr>
      </w:pPr>
      <w:r>
        <w:t xml:space="preserve">Click the </w:t>
      </w:r>
      <w:r w:rsidRPr="00243876">
        <w:rPr>
          <w:b/>
        </w:rPr>
        <w:t>Enter Data</w:t>
      </w:r>
      <w:r>
        <w:t xml:space="preserve"> button.</w:t>
      </w:r>
    </w:p>
    <w:p w14:paraId="70956443" w14:textId="0491C8CE" w:rsidR="00273D7C" w:rsidRDefault="00A87C13" w:rsidP="00A87C13">
      <w:pPr>
        <w:pStyle w:val="LabStepScreenshotLevel2"/>
      </w:pPr>
      <w:r>
        <w:drawing>
          <wp:inline distT="0" distB="0" distL="0" distR="0" wp14:anchorId="6F3AE1AD" wp14:editId="1E3819C5">
            <wp:extent cx="2833254" cy="745444"/>
            <wp:effectExtent l="19050" t="19050" r="2476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71246" cy="755440"/>
                    </a:xfrm>
                    <a:prstGeom prst="rect">
                      <a:avLst/>
                    </a:prstGeom>
                    <a:noFill/>
                    <a:ln>
                      <a:solidFill>
                        <a:schemeClr val="tx1"/>
                      </a:solidFill>
                    </a:ln>
                  </pic:spPr>
                </pic:pic>
              </a:graphicData>
            </a:graphic>
          </wp:inline>
        </w:drawing>
      </w:r>
    </w:p>
    <w:p w14:paraId="3D83C017" w14:textId="49D345D8" w:rsidR="00273D7C" w:rsidRDefault="00243876" w:rsidP="00273D7C">
      <w:pPr>
        <w:pStyle w:val="LabStepNumberedLevel2"/>
        <w:numPr>
          <w:ilvl w:val="1"/>
          <w:numId w:val="46"/>
        </w:numPr>
      </w:pPr>
      <w:r>
        <w:t xml:space="preserve">In the </w:t>
      </w:r>
      <w:r w:rsidRPr="00243876">
        <w:rPr>
          <w:b/>
        </w:rPr>
        <w:t>Create Table</w:t>
      </w:r>
      <w:r>
        <w:t xml:space="preserve"> dialog, add two columns named </w:t>
      </w:r>
      <w:proofErr w:type="spellStart"/>
      <w:r w:rsidRPr="00243876">
        <w:rPr>
          <w:b/>
        </w:rPr>
        <w:t>SalesRegion</w:t>
      </w:r>
      <w:proofErr w:type="spellEnd"/>
      <w:r>
        <w:t xml:space="preserve"> and </w:t>
      </w:r>
      <w:proofErr w:type="spellStart"/>
      <w:r w:rsidRPr="00243876">
        <w:rPr>
          <w:b/>
        </w:rPr>
        <w:t>SalesRegionSortOrder</w:t>
      </w:r>
      <w:proofErr w:type="spellEnd"/>
      <w:r>
        <w:t>.</w:t>
      </w:r>
    </w:p>
    <w:p w14:paraId="492B500D" w14:textId="66AF8C96" w:rsidR="00243876" w:rsidRDefault="00243876" w:rsidP="00273D7C">
      <w:pPr>
        <w:pStyle w:val="LabStepNumberedLevel2"/>
        <w:numPr>
          <w:ilvl w:val="1"/>
          <w:numId w:val="46"/>
        </w:numPr>
      </w:pPr>
      <w:r>
        <w:t xml:space="preserve">Add a row with a </w:t>
      </w:r>
      <w:proofErr w:type="spellStart"/>
      <w:r w:rsidRPr="00243876">
        <w:rPr>
          <w:b/>
        </w:rPr>
        <w:t>SalesRegion</w:t>
      </w:r>
      <w:proofErr w:type="spellEnd"/>
      <w:r>
        <w:t xml:space="preserve"> value of </w:t>
      </w:r>
      <w:r w:rsidRPr="00243876">
        <w:rPr>
          <w:b/>
        </w:rPr>
        <w:t xml:space="preserve">Western </w:t>
      </w:r>
      <w:r w:rsidR="00F84F63">
        <w:rPr>
          <w:b/>
        </w:rPr>
        <w:t>Region</w:t>
      </w:r>
      <w:r>
        <w:t xml:space="preserve"> and a </w:t>
      </w:r>
      <w:proofErr w:type="spellStart"/>
      <w:r w:rsidRPr="00243876">
        <w:rPr>
          <w:b/>
        </w:rPr>
        <w:t>SalesRegionSortOrder</w:t>
      </w:r>
      <w:proofErr w:type="spellEnd"/>
      <w:r w:rsidRPr="00243876">
        <w:t xml:space="preserve"> value of </w:t>
      </w:r>
      <w:r>
        <w:rPr>
          <w:b/>
        </w:rPr>
        <w:t>1</w:t>
      </w:r>
      <w:r>
        <w:t>.</w:t>
      </w:r>
    </w:p>
    <w:p w14:paraId="2B167A73" w14:textId="7417EB96" w:rsidR="00243876" w:rsidRDefault="00243876" w:rsidP="00243876">
      <w:pPr>
        <w:pStyle w:val="LabStepNumberedLevel2"/>
        <w:numPr>
          <w:ilvl w:val="1"/>
          <w:numId w:val="46"/>
        </w:numPr>
      </w:pPr>
      <w:r>
        <w:t xml:space="preserve">Add a row with a </w:t>
      </w:r>
      <w:proofErr w:type="spellStart"/>
      <w:r w:rsidRPr="00243876">
        <w:rPr>
          <w:b/>
        </w:rPr>
        <w:t>SalesRegion</w:t>
      </w:r>
      <w:proofErr w:type="spellEnd"/>
      <w:r>
        <w:t xml:space="preserve"> value of </w:t>
      </w:r>
      <w:r>
        <w:rPr>
          <w:b/>
        </w:rPr>
        <w:t xml:space="preserve">Central </w:t>
      </w:r>
      <w:r w:rsidR="00F84F63">
        <w:rPr>
          <w:b/>
        </w:rPr>
        <w:t>Region</w:t>
      </w:r>
      <w:r>
        <w:t xml:space="preserve"> and a </w:t>
      </w:r>
      <w:proofErr w:type="spellStart"/>
      <w:r w:rsidRPr="00243876">
        <w:rPr>
          <w:b/>
        </w:rPr>
        <w:t>SalesRegionSortOrder</w:t>
      </w:r>
      <w:proofErr w:type="spellEnd"/>
      <w:r w:rsidRPr="00243876">
        <w:t xml:space="preserve"> value of </w:t>
      </w:r>
      <w:r>
        <w:rPr>
          <w:b/>
        </w:rPr>
        <w:t>2</w:t>
      </w:r>
      <w:r>
        <w:t>.</w:t>
      </w:r>
    </w:p>
    <w:p w14:paraId="07AE96C2" w14:textId="143D503C" w:rsidR="00243876" w:rsidRDefault="00243876" w:rsidP="00243876">
      <w:pPr>
        <w:pStyle w:val="LabStepNumberedLevel2"/>
        <w:numPr>
          <w:ilvl w:val="1"/>
          <w:numId w:val="46"/>
        </w:numPr>
      </w:pPr>
      <w:r>
        <w:t xml:space="preserve">Add a row with a </w:t>
      </w:r>
      <w:proofErr w:type="spellStart"/>
      <w:r w:rsidRPr="00243876">
        <w:rPr>
          <w:b/>
        </w:rPr>
        <w:t>SalesRegion</w:t>
      </w:r>
      <w:proofErr w:type="spellEnd"/>
      <w:r>
        <w:t xml:space="preserve"> value of </w:t>
      </w:r>
      <w:r>
        <w:rPr>
          <w:b/>
        </w:rPr>
        <w:t>Eastern</w:t>
      </w:r>
      <w:r w:rsidRPr="00243876">
        <w:rPr>
          <w:b/>
        </w:rPr>
        <w:t xml:space="preserve"> </w:t>
      </w:r>
      <w:r w:rsidR="00F84F63">
        <w:rPr>
          <w:b/>
        </w:rPr>
        <w:t>Region</w:t>
      </w:r>
      <w:r>
        <w:t xml:space="preserve"> and a </w:t>
      </w:r>
      <w:proofErr w:type="spellStart"/>
      <w:r w:rsidRPr="00243876">
        <w:rPr>
          <w:b/>
        </w:rPr>
        <w:t>SalesRegionSortOrder</w:t>
      </w:r>
      <w:proofErr w:type="spellEnd"/>
      <w:r w:rsidRPr="00243876">
        <w:t xml:space="preserve"> value of </w:t>
      </w:r>
      <w:r>
        <w:rPr>
          <w:b/>
        </w:rPr>
        <w:t>3</w:t>
      </w:r>
      <w:r>
        <w:t>.</w:t>
      </w:r>
    </w:p>
    <w:p w14:paraId="53D09F98" w14:textId="4FBE585C" w:rsidR="00243876" w:rsidRDefault="00243876" w:rsidP="00243876">
      <w:pPr>
        <w:pStyle w:val="LabStepNumberedLevel2"/>
        <w:numPr>
          <w:ilvl w:val="1"/>
          <w:numId w:val="46"/>
        </w:numPr>
      </w:pPr>
      <w:r>
        <w:t xml:space="preserve">Give the new table of name </w:t>
      </w:r>
      <w:proofErr w:type="spellStart"/>
      <w:r w:rsidRPr="00A56223">
        <w:rPr>
          <w:b/>
        </w:rPr>
        <w:t>SalesRegionSort</w:t>
      </w:r>
      <w:proofErr w:type="spellEnd"/>
      <w:r>
        <w:t xml:space="preserve"> and </w:t>
      </w:r>
      <w:r w:rsidR="00A56223">
        <w:t xml:space="preserve">then </w:t>
      </w:r>
      <w:r>
        <w:t xml:space="preserve">click </w:t>
      </w:r>
      <w:r w:rsidRPr="00A56223">
        <w:rPr>
          <w:b/>
        </w:rPr>
        <w:t>Edit</w:t>
      </w:r>
      <w:r>
        <w:t xml:space="preserve"> to open the Query Editor</w:t>
      </w:r>
      <w:r w:rsidR="00A56223">
        <w:t xml:space="preserve"> window</w:t>
      </w:r>
      <w:r>
        <w:t>.</w:t>
      </w:r>
    </w:p>
    <w:p w14:paraId="41281E4E" w14:textId="2A915869" w:rsidR="00A87C13" w:rsidRDefault="00A56223" w:rsidP="00A87C13">
      <w:pPr>
        <w:pStyle w:val="LabStepScreenshotLevel2"/>
      </w:pPr>
      <w:r>
        <w:lastRenderedPageBreak/>
        <w:drawing>
          <wp:inline distT="0" distB="0" distL="0" distR="0" wp14:anchorId="2C4329D1" wp14:editId="23C48778">
            <wp:extent cx="3678382" cy="1901186"/>
            <wp:effectExtent l="19050" t="19050" r="1778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88361" cy="1906344"/>
                    </a:xfrm>
                    <a:prstGeom prst="rect">
                      <a:avLst/>
                    </a:prstGeom>
                    <a:noFill/>
                    <a:ln>
                      <a:solidFill>
                        <a:schemeClr val="bg1">
                          <a:lumMod val="50000"/>
                        </a:schemeClr>
                      </a:solidFill>
                    </a:ln>
                  </pic:spPr>
                </pic:pic>
              </a:graphicData>
            </a:graphic>
          </wp:inline>
        </w:drawing>
      </w:r>
    </w:p>
    <w:p w14:paraId="2FA8C481" w14:textId="6601E5EC" w:rsidR="00A56223" w:rsidRDefault="00A56223" w:rsidP="00273D7C">
      <w:pPr>
        <w:pStyle w:val="LabStepNumberedLevel2"/>
        <w:numPr>
          <w:ilvl w:val="1"/>
          <w:numId w:val="46"/>
        </w:numPr>
      </w:pPr>
      <w:r>
        <w:t xml:space="preserve">You should now see the </w:t>
      </w:r>
      <w:proofErr w:type="spellStart"/>
      <w:r w:rsidRPr="00A56223">
        <w:rPr>
          <w:b/>
        </w:rPr>
        <w:t>SalesRegionSort</w:t>
      </w:r>
      <w:proofErr w:type="spellEnd"/>
      <w:r>
        <w:t xml:space="preserve"> table in the Query Editor window.</w:t>
      </w:r>
    </w:p>
    <w:p w14:paraId="58368453" w14:textId="571B89C5" w:rsidR="00A87C13" w:rsidRDefault="00A56223" w:rsidP="00273D7C">
      <w:pPr>
        <w:pStyle w:val="LabStepNumberedLevel2"/>
        <w:numPr>
          <w:ilvl w:val="1"/>
          <w:numId w:val="46"/>
        </w:numPr>
      </w:pPr>
      <w:r>
        <w:t xml:space="preserve">In the left navigation, right click on the </w:t>
      </w:r>
      <w:proofErr w:type="spellStart"/>
      <w:r w:rsidRPr="00A56223">
        <w:rPr>
          <w:b/>
        </w:rPr>
        <w:t>SalesRegionsSort</w:t>
      </w:r>
      <w:proofErr w:type="spellEnd"/>
      <w:r>
        <w:t xml:space="preserve"> table and then </w:t>
      </w:r>
      <w:r w:rsidR="00F84F63">
        <w:t>select</w:t>
      </w:r>
      <w:r>
        <w:t xml:space="preserve"> </w:t>
      </w:r>
      <w:proofErr w:type="spellStart"/>
      <w:r w:rsidRPr="00A56223">
        <w:rPr>
          <w:b/>
        </w:rPr>
        <w:t>EnableLoad</w:t>
      </w:r>
      <w:proofErr w:type="spellEnd"/>
      <w:r>
        <w:t xml:space="preserve"> to disable loading the query result into the project’s data model.</w:t>
      </w:r>
    </w:p>
    <w:p w14:paraId="1B4CD165" w14:textId="7D0AD7AB" w:rsidR="00A87C13" w:rsidRDefault="00A87C13" w:rsidP="00A87C13">
      <w:pPr>
        <w:pStyle w:val="LabStepScreenshotLevel2"/>
      </w:pPr>
      <w:r>
        <w:drawing>
          <wp:inline distT="0" distB="0" distL="0" distR="0" wp14:anchorId="557AC6F8" wp14:editId="4E8F8D39">
            <wp:extent cx="2688875" cy="2043545"/>
            <wp:effectExtent l="19050" t="19050" r="1651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08299" cy="2058307"/>
                    </a:xfrm>
                    <a:prstGeom prst="rect">
                      <a:avLst/>
                    </a:prstGeom>
                    <a:noFill/>
                    <a:ln>
                      <a:solidFill>
                        <a:schemeClr val="tx1"/>
                      </a:solidFill>
                    </a:ln>
                  </pic:spPr>
                </pic:pic>
              </a:graphicData>
            </a:graphic>
          </wp:inline>
        </w:drawing>
      </w:r>
    </w:p>
    <w:p w14:paraId="4C2835DD" w14:textId="4AE6BA7D" w:rsidR="00A87C13" w:rsidRDefault="00F84F63" w:rsidP="00F84F63">
      <w:pPr>
        <w:pStyle w:val="LabStepNumbered"/>
        <w:numPr>
          <w:ilvl w:val="0"/>
          <w:numId w:val="46"/>
        </w:numPr>
      </w:pPr>
      <w:r>
        <w:t xml:space="preserve">Merge the </w:t>
      </w:r>
      <w:proofErr w:type="spellStart"/>
      <w:r w:rsidRPr="00F84F63">
        <w:rPr>
          <w:b/>
        </w:rPr>
        <w:t>SalesRegions</w:t>
      </w:r>
      <w:proofErr w:type="spellEnd"/>
      <w:r>
        <w:t xml:space="preserve"> query with the </w:t>
      </w:r>
      <w:proofErr w:type="spellStart"/>
      <w:r w:rsidRPr="00F84F63">
        <w:rPr>
          <w:b/>
        </w:rPr>
        <w:t>SalesRegionSort</w:t>
      </w:r>
      <w:proofErr w:type="spellEnd"/>
      <w:r>
        <w:t xml:space="preserve"> query to add the </w:t>
      </w:r>
      <w:proofErr w:type="spellStart"/>
      <w:r w:rsidRPr="00F84F63">
        <w:rPr>
          <w:b/>
        </w:rPr>
        <w:t>SalesRegionSortOrder</w:t>
      </w:r>
      <w:proofErr w:type="spellEnd"/>
      <w:r>
        <w:t xml:space="preserve"> column.</w:t>
      </w:r>
    </w:p>
    <w:p w14:paraId="108D2335" w14:textId="75567340" w:rsidR="00F84F63" w:rsidRDefault="00F84F63" w:rsidP="00F84F63">
      <w:pPr>
        <w:pStyle w:val="LabStepNumberedLevel2"/>
        <w:numPr>
          <w:ilvl w:val="1"/>
          <w:numId w:val="46"/>
        </w:numPr>
      </w:pPr>
      <w:r>
        <w:t xml:space="preserve">Select the </w:t>
      </w:r>
      <w:proofErr w:type="spellStart"/>
      <w:r w:rsidRPr="00F84F63">
        <w:rPr>
          <w:b/>
        </w:rPr>
        <w:t>SalesRegion</w:t>
      </w:r>
      <w:proofErr w:type="spellEnd"/>
      <w:r>
        <w:t xml:space="preserve"> table in the left navigation of the Query Editor window.</w:t>
      </w:r>
    </w:p>
    <w:p w14:paraId="10905910" w14:textId="4B0C9D7E" w:rsidR="00F84F63" w:rsidRDefault="00F84F63" w:rsidP="00F84F63">
      <w:pPr>
        <w:pStyle w:val="LabStepNumberedLevel2"/>
        <w:numPr>
          <w:ilvl w:val="1"/>
          <w:numId w:val="46"/>
        </w:numPr>
      </w:pPr>
      <w:r>
        <w:t xml:space="preserve">Navigate to the </w:t>
      </w:r>
      <w:r w:rsidRPr="00F84F63">
        <w:rPr>
          <w:b/>
        </w:rPr>
        <w:t>Home</w:t>
      </w:r>
      <w:r>
        <w:t xml:space="preserve"> tab in the ribbon.</w:t>
      </w:r>
    </w:p>
    <w:p w14:paraId="3E02D03A" w14:textId="6AA63BFF" w:rsidR="00F84F63" w:rsidRDefault="00F84F63" w:rsidP="00F84F63">
      <w:pPr>
        <w:pStyle w:val="LabStepNumberedLevel2"/>
        <w:numPr>
          <w:ilvl w:val="1"/>
          <w:numId w:val="46"/>
        </w:numPr>
      </w:pPr>
      <w:r>
        <w:t xml:space="preserve">Click the </w:t>
      </w:r>
      <w:r w:rsidRPr="00F84F63">
        <w:rPr>
          <w:b/>
        </w:rPr>
        <w:t>Merge Query</w:t>
      </w:r>
      <w:r>
        <w:t xml:space="preserve"> button in the top right corner of the ribbon to open the </w:t>
      </w:r>
      <w:r w:rsidRPr="00F84F63">
        <w:rPr>
          <w:b/>
        </w:rPr>
        <w:t>Merge</w:t>
      </w:r>
      <w:r>
        <w:t xml:space="preserve"> dialog.</w:t>
      </w:r>
    </w:p>
    <w:p w14:paraId="04B148E5" w14:textId="0D3BF400" w:rsidR="00A56223" w:rsidRDefault="00D34435" w:rsidP="00D34435">
      <w:pPr>
        <w:pStyle w:val="LabStepScreenshotLevel2"/>
      </w:pPr>
      <w:r>
        <w:drawing>
          <wp:inline distT="0" distB="0" distL="0" distR="0" wp14:anchorId="27B55E17" wp14:editId="583C6D45">
            <wp:extent cx="5119254" cy="1485623"/>
            <wp:effectExtent l="19050" t="19050" r="2476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63448" cy="1498448"/>
                    </a:xfrm>
                    <a:prstGeom prst="rect">
                      <a:avLst/>
                    </a:prstGeom>
                    <a:noFill/>
                    <a:ln>
                      <a:solidFill>
                        <a:schemeClr val="tx1"/>
                      </a:solidFill>
                    </a:ln>
                  </pic:spPr>
                </pic:pic>
              </a:graphicData>
            </a:graphic>
          </wp:inline>
        </w:drawing>
      </w:r>
    </w:p>
    <w:p w14:paraId="6D3A141D" w14:textId="502575B8" w:rsidR="001F6DF8" w:rsidRDefault="00F84F63" w:rsidP="00A87C13">
      <w:pPr>
        <w:pStyle w:val="LabStepNumberedLevel2"/>
        <w:numPr>
          <w:ilvl w:val="1"/>
          <w:numId w:val="46"/>
        </w:numPr>
      </w:pPr>
      <w:r>
        <w:t xml:space="preserve">In the </w:t>
      </w:r>
      <w:r w:rsidRPr="00F84F63">
        <w:rPr>
          <w:b/>
        </w:rPr>
        <w:t>Merge</w:t>
      </w:r>
      <w:r>
        <w:t xml:space="preserve"> dialog, select </w:t>
      </w:r>
      <w:proofErr w:type="spellStart"/>
      <w:r w:rsidRPr="00F84F63">
        <w:rPr>
          <w:b/>
        </w:rPr>
        <w:t>SalesRegionSort</w:t>
      </w:r>
      <w:proofErr w:type="spellEnd"/>
      <w:r>
        <w:t xml:space="preserve"> from the dropdown menu.</w:t>
      </w:r>
    </w:p>
    <w:p w14:paraId="43E97E8F" w14:textId="77777777" w:rsidR="001F6DF8" w:rsidRDefault="001F6DF8" w:rsidP="00A87C13">
      <w:pPr>
        <w:pStyle w:val="LabStepNumberedLevel2"/>
        <w:numPr>
          <w:ilvl w:val="1"/>
          <w:numId w:val="46"/>
        </w:numPr>
      </w:pPr>
      <w:r>
        <w:t>S</w:t>
      </w:r>
      <w:r w:rsidR="00F84F63">
        <w:t xml:space="preserve">elect the </w:t>
      </w:r>
      <w:proofErr w:type="spellStart"/>
      <w:r w:rsidR="00F84F63" w:rsidRPr="00F84F63">
        <w:rPr>
          <w:b/>
        </w:rPr>
        <w:t>SalesRegion</w:t>
      </w:r>
      <w:proofErr w:type="spellEnd"/>
      <w:r w:rsidR="00F84F63">
        <w:t xml:space="preserve"> column for both the </w:t>
      </w:r>
      <w:proofErr w:type="spellStart"/>
      <w:r w:rsidR="00F84F63" w:rsidRPr="00F84F63">
        <w:rPr>
          <w:b/>
        </w:rPr>
        <w:t>SalesRegions</w:t>
      </w:r>
      <w:proofErr w:type="spellEnd"/>
      <w:r w:rsidR="00F84F63">
        <w:t xml:space="preserve"> query results and the </w:t>
      </w:r>
      <w:proofErr w:type="spellStart"/>
      <w:r w:rsidR="00F84F63" w:rsidRPr="00F84F63">
        <w:rPr>
          <w:b/>
        </w:rPr>
        <w:t>SalesRegionsSort</w:t>
      </w:r>
      <w:proofErr w:type="spellEnd"/>
      <w:r w:rsidR="00F84F63">
        <w:t xml:space="preserve"> query results.</w:t>
      </w:r>
    </w:p>
    <w:p w14:paraId="465C99D0" w14:textId="5534915E" w:rsidR="00A87C13" w:rsidRDefault="001F6DF8" w:rsidP="00A87C13">
      <w:pPr>
        <w:pStyle w:val="LabStepNumberedLevel2"/>
        <w:numPr>
          <w:ilvl w:val="1"/>
          <w:numId w:val="46"/>
        </w:numPr>
      </w:pPr>
      <w:r>
        <w:t>C</w:t>
      </w:r>
      <w:r w:rsidR="00F84F63">
        <w:t xml:space="preserve">lick </w:t>
      </w:r>
      <w:r w:rsidR="00F84F63" w:rsidRPr="00F84F63">
        <w:rPr>
          <w:b/>
        </w:rPr>
        <w:t>OK</w:t>
      </w:r>
      <w:r w:rsidR="00F84F63">
        <w:t>.to complete the merge operation.</w:t>
      </w:r>
    </w:p>
    <w:p w14:paraId="698596CE" w14:textId="678151D6" w:rsidR="00A87C13" w:rsidRDefault="00A87C13" w:rsidP="00A87C13">
      <w:pPr>
        <w:pStyle w:val="LabStepScreenshotLevel2"/>
      </w:pPr>
      <w:r>
        <w:lastRenderedPageBreak/>
        <w:drawing>
          <wp:inline distT="0" distB="0" distL="0" distR="0" wp14:anchorId="738D1F89" wp14:editId="137C9EDF">
            <wp:extent cx="2653145" cy="2273295"/>
            <wp:effectExtent l="19050" t="19050" r="1397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0180" cy="2296459"/>
                    </a:xfrm>
                    <a:prstGeom prst="rect">
                      <a:avLst/>
                    </a:prstGeom>
                    <a:noFill/>
                    <a:ln>
                      <a:solidFill>
                        <a:schemeClr val="tx1"/>
                      </a:solidFill>
                    </a:ln>
                  </pic:spPr>
                </pic:pic>
              </a:graphicData>
            </a:graphic>
          </wp:inline>
        </w:drawing>
      </w:r>
    </w:p>
    <w:p w14:paraId="5B5DF7FE" w14:textId="7BF0EDF7" w:rsidR="00A87C13" w:rsidRDefault="001F6DF8" w:rsidP="001F6DF8">
      <w:pPr>
        <w:pStyle w:val="LabExerciseCallout"/>
      </w:pPr>
      <w:r>
        <w:t xml:space="preserve">Now you should see a new column named </w:t>
      </w:r>
      <w:proofErr w:type="spellStart"/>
      <w:r w:rsidRPr="001F6DF8">
        <w:rPr>
          <w:b/>
        </w:rPr>
        <w:t>NewColumn</w:t>
      </w:r>
      <w:proofErr w:type="spellEnd"/>
      <w:r>
        <w:t xml:space="preserve"> in the results of the </w:t>
      </w:r>
      <w:proofErr w:type="spellStart"/>
      <w:r w:rsidRPr="001F6DF8">
        <w:rPr>
          <w:b/>
        </w:rPr>
        <w:t>SalesRegion</w:t>
      </w:r>
      <w:proofErr w:type="spellEnd"/>
      <w:r>
        <w:t xml:space="preserve"> query.</w:t>
      </w:r>
    </w:p>
    <w:p w14:paraId="41A58342" w14:textId="230B6DAE" w:rsidR="00A87C13" w:rsidRDefault="001F6DF8" w:rsidP="00A87C13">
      <w:pPr>
        <w:pStyle w:val="LabStepNumberedLevel2"/>
        <w:numPr>
          <w:ilvl w:val="1"/>
          <w:numId w:val="46"/>
        </w:numPr>
      </w:pPr>
      <w:r>
        <w:t xml:space="preserve">Click the button on the right side of the column header for the </w:t>
      </w:r>
      <w:proofErr w:type="spellStart"/>
      <w:r w:rsidRPr="001F6DF8">
        <w:rPr>
          <w:b/>
        </w:rPr>
        <w:t>NewColumn</w:t>
      </w:r>
      <w:proofErr w:type="spellEnd"/>
      <w:r>
        <w:t xml:space="preserve"> column.</w:t>
      </w:r>
    </w:p>
    <w:p w14:paraId="05A9581E" w14:textId="751366DD" w:rsidR="00A87C13" w:rsidRDefault="000B6503" w:rsidP="00A87C13">
      <w:pPr>
        <w:pStyle w:val="LabStepScreenshotLevel2"/>
      </w:pPr>
      <w:r>
        <w:drawing>
          <wp:inline distT="0" distB="0" distL="0" distR="0" wp14:anchorId="605B0DDF" wp14:editId="08035063">
            <wp:extent cx="5585111" cy="1489364"/>
            <wp:effectExtent l="19050" t="19050" r="1587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3098" cy="1502160"/>
                    </a:xfrm>
                    <a:prstGeom prst="rect">
                      <a:avLst/>
                    </a:prstGeom>
                    <a:noFill/>
                    <a:ln>
                      <a:solidFill>
                        <a:schemeClr val="bg1">
                          <a:lumMod val="50000"/>
                        </a:schemeClr>
                      </a:solidFill>
                    </a:ln>
                  </pic:spPr>
                </pic:pic>
              </a:graphicData>
            </a:graphic>
          </wp:inline>
        </w:drawing>
      </w:r>
    </w:p>
    <w:p w14:paraId="3738A599" w14:textId="77777777" w:rsidR="001F6DF8" w:rsidRDefault="001F6DF8" w:rsidP="00A87C13">
      <w:pPr>
        <w:pStyle w:val="LabStepNumberedLevel2"/>
        <w:numPr>
          <w:ilvl w:val="1"/>
          <w:numId w:val="46"/>
        </w:numPr>
      </w:pPr>
      <w:r>
        <w:t xml:space="preserve">In the next dialog, select the </w:t>
      </w:r>
      <w:r w:rsidRPr="001F6DF8">
        <w:rPr>
          <w:b/>
        </w:rPr>
        <w:t>Expand</w:t>
      </w:r>
      <w:r>
        <w:t xml:space="preserve"> option.</w:t>
      </w:r>
    </w:p>
    <w:p w14:paraId="4CA621E8" w14:textId="5864B902" w:rsidR="00A87C13" w:rsidRDefault="001F6DF8" w:rsidP="00A87C13">
      <w:pPr>
        <w:pStyle w:val="LabStepNumberedLevel2"/>
        <w:numPr>
          <w:ilvl w:val="1"/>
          <w:numId w:val="46"/>
        </w:numPr>
      </w:pPr>
      <w:r>
        <w:t xml:space="preserve">Select only the one column named </w:t>
      </w:r>
      <w:proofErr w:type="spellStart"/>
      <w:r w:rsidRPr="001F6DF8">
        <w:rPr>
          <w:b/>
        </w:rPr>
        <w:t>SalesRegionSortOrder</w:t>
      </w:r>
      <w:proofErr w:type="spellEnd"/>
      <w:r>
        <w:t>.</w:t>
      </w:r>
    </w:p>
    <w:p w14:paraId="2B1A629C" w14:textId="00354953" w:rsidR="001F6DF8" w:rsidRDefault="001F6DF8" w:rsidP="00A87C13">
      <w:pPr>
        <w:pStyle w:val="LabStepNumberedLevel2"/>
        <w:numPr>
          <w:ilvl w:val="1"/>
          <w:numId w:val="46"/>
        </w:numPr>
      </w:pPr>
      <w:r>
        <w:t xml:space="preserve">Uncheck the checkbox with the caption </w:t>
      </w:r>
      <w:r w:rsidRPr="001F6DF8">
        <w:rPr>
          <w:b/>
        </w:rPr>
        <w:t>Use original column name as prefix</w:t>
      </w:r>
      <w:r>
        <w:t>.</w:t>
      </w:r>
    </w:p>
    <w:p w14:paraId="174AAC01" w14:textId="7AABC981" w:rsidR="001F6DF8" w:rsidRDefault="001F6DF8" w:rsidP="00A87C13">
      <w:pPr>
        <w:pStyle w:val="LabStepNumberedLevel2"/>
        <w:numPr>
          <w:ilvl w:val="1"/>
          <w:numId w:val="46"/>
        </w:numPr>
      </w:pPr>
      <w:r>
        <w:t xml:space="preserve">Click </w:t>
      </w:r>
      <w:r w:rsidRPr="001F6DF8">
        <w:rPr>
          <w:b/>
        </w:rPr>
        <w:t>OK</w:t>
      </w:r>
      <w:r>
        <w:t xml:space="preserve"> to complete the expand operation.</w:t>
      </w:r>
    </w:p>
    <w:p w14:paraId="1C6FA52A" w14:textId="2B29C06B" w:rsidR="00A87C13" w:rsidRDefault="000B6503" w:rsidP="000B6503">
      <w:pPr>
        <w:pStyle w:val="LabStepScreenshotLevel2"/>
      </w:pPr>
      <w:r>
        <w:drawing>
          <wp:inline distT="0" distB="0" distL="0" distR="0" wp14:anchorId="2411FBCE" wp14:editId="7E71EC03">
            <wp:extent cx="2244436" cy="1649129"/>
            <wp:effectExtent l="19050" t="19050" r="2286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6100" cy="1657699"/>
                    </a:xfrm>
                    <a:prstGeom prst="rect">
                      <a:avLst/>
                    </a:prstGeom>
                    <a:noFill/>
                    <a:ln>
                      <a:solidFill>
                        <a:schemeClr val="tx1"/>
                      </a:solidFill>
                    </a:ln>
                  </pic:spPr>
                </pic:pic>
              </a:graphicData>
            </a:graphic>
          </wp:inline>
        </w:drawing>
      </w:r>
    </w:p>
    <w:p w14:paraId="6879CF06" w14:textId="5FB77E52" w:rsidR="00A87C13" w:rsidRDefault="001F6DF8" w:rsidP="00A87C13">
      <w:pPr>
        <w:pStyle w:val="LabStepNumberedLevel2"/>
        <w:numPr>
          <w:ilvl w:val="1"/>
          <w:numId w:val="46"/>
        </w:numPr>
      </w:pPr>
      <w:r>
        <w:t xml:space="preserve">You should be able to verify that the results of the </w:t>
      </w:r>
      <w:proofErr w:type="spellStart"/>
      <w:r w:rsidRPr="001F6DF8">
        <w:rPr>
          <w:b/>
        </w:rPr>
        <w:t>SalesRegions</w:t>
      </w:r>
      <w:proofErr w:type="spellEnd"/>
      <w:r>
        <w:t xml:space="preserve"> query now contain the </w:t>
      </w:r>
      <w:proofErr w:type="spellStart"/>
      <w:r w:rsidRPr="001F6DF8">
        <w:rPr>
          <w:b/>
        </w:rPr>
        <w:t>SalesRegionSortOrder</w:t>
      </w:r>
      <w:proofErr w:type="spellEnd"/>
      <w:r>
        <w:t xml:space="preserve"> column.</w:t>
      </w:r>
    </w:p>
    <w:p w14:paraId="2407FEA2" w14:textId="7D4B2434" w:rsidR="00A87C13" w:rsidRDefault="000B6503" w:rsidP="00A87C13">
      <w:pPr>
        <w:pStyle w:val="LabStepScreenshotLevel2"/>
      </w:pPr>
      <w:r>
        <w:lastRenderedPageBreak/>
        <w:drawing>
          <wp:inline distT="0" distB="0" distL="0" distR="0" wp14:anchorId="7FF127CB" wp14:editId="1A2855A3">
            <wp:extent cx="4496142" cy="1503218"/>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21269" cy="1511619"/>
                    </a:xfrm>
                    <a:prstGeom prst="rect">
                      <a:avLst/>
                    </a:prstGeom>
                    <a:noFill/>
                    <a:ln>
                      <a:solidFill>
                        <a:schemeClr val="tx1"/>
                      </a:solidFill>
                    </a:ln>
                  </pic:spPr>
                </pic:pic>
              </a:graphicData>
            </a:graphic>
          </wp:inline>
        </w:drawing>
      </w:r>
    </w:p>
    <w:p w14:paraId="61C06471" w14:textId="76A7790F" w:rsidR="00A87C13" w:rsidRDefault="001F6DF8" w:rsidP="00A87C13">
      <w:pPr>
        <w:pStyle w:val="LabStepNumberedLevel2"/>
        <w:numPr>
          <w:ilvl w:val="1"/>
          <w:numId w:val="46"/>
        </w:numPr>
      </w:pPr>
      <w:r>
        <w:t xml:space="preserve">Click the </w:t>
      </w:r>
      <w:r w:rsidRPr="001F6DF8">
        <w:rPr>
          <w:b/>
        </w:rPr>
        <w:t>Close and Apply</w:t>
      </w:r>
      <w:r>
        <w:t xml:space="preserve"> button to execute the </w:t>
      </w:r>
      <w:proofErr w:type="spellStart"/>
      <w:r w:rsidRPr="000D04AA">
        <w:rPr>
          <w:b/>
        </w:rPr>
        <w:t>SalesRegions</w:t>
      </w:r>
      <w:proofErr w:type="spellEnd"/>
      <w:r>
        <w:t xml:space="preserve"> query which will update the data in the project’s data model.</w:t>
      </w:r>
    </w:p>
    <w:p w14:paraId="2CDA29DB" w14:textId="70B93AD0" w:rsidR="00A87C13" w:rsidRDefault="000B6503" w:rsidP="000B6503">
      <w:pPr>
        <w:pStyle w:val="LabStepScreenshotLevel2"/>
      </w:pPr>
      <w:r>
        <w:drawing>
          <wp:inline distT="0" distB="0" distL="0" distR="0" wp14:anchorId="35212FDF" wp14:editId="228FB192">
            <wp:extent cx="2299854" cy="931772"/>
            <wp:effectExtent l="19050" t="19050" r="2476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12692" cy="936973"/>
                    </a:xfrm>
                    <a:prstGeom prst="rect">
                      <a:avLst/>
                    </a:prstGeom>
                    <a:noFill/>
                    <a:ln>
                      <a:solidFill>
                        <a:schemeClr val="tx1"/>
                      </a:solidFill>
                    </a:ln>
                  </pic:spPr>
                </pic:pic>
              </a:graphicData>
            </a:graphic>
          </wp:inline>
        </w:drawing>
      </w:r>
    </w:p>
    <w:p w14:paraId="5AC9FE27" w14:textId="37E1676C" w:rsidR="00A87C13" w:rsidRDefault="001F6DF8" w:rsidP="001F6DF8">
      <w:pPr>
        <w:pStyle w:val="LabStepNumbered"/>
        <w:numPr>
          <w:ilvl w:val="0"/>
          <w:numId w:val="46"/>
        </w:numPr>
      </w:pPr>
      <w:r>
        <w:t xml:space="preserve">Add the </w:t>
      </w:r>
      <w:proofErr w:type="spellStart"/>
      <w:r w:rsidRPr="001F6DF8">
        <w:rPr>
          <w:b/>
        </w:rPr>
        <w:t>SalesRegionSortOrder</w:t>
      </w:r>
      <w:proofErr w:type="spellEnd"/>
      <w:r>
        <w:t xml:space="preserve"> column to the </w:t>
      </w:r>
      <w:r w:rsidRPr="001F6DF8">
        <w:rPr>
          <w:b/>
        </w:rPr>
        <w:t>Customers</w:t>
      </w:r>
      <w:r>
        <w:t xml:space="preserve"> table as a calculated field.</w:t>
      </w:r>
    </w:p>
    <w:p w14:paraId="5D497977" w14:textId="46A64645" w:rsidR="00F10A16" w:rsidRDefault="00F10A16" w:rsidP="00F10A16">
      <w:pPr>
        <w:pStyle w:val="LabStepNumberedLevel2"/>
        <w:numPr>
          <w:ilvl w:val="1"/>
          <w:numId w:val="46"/>
        </w:numPr>
      </w:pPr>
      <w:r>
        <w:t>Navigate to Data view mode in the Power BI Desktop application window.</w:t>
      </w:r>
    </w:p>
    <w:p w14:paraId="73E2A905" w14:textId="3F5E4085" w:rsidR="00F10A16" w:rsidRDefault="00F10A16" w:rsidP="00F10A16">
      <w:pPr>
        <w:pStyle w:val="LabStepNumberedLevel2"/>
        <w:numPr>
          <w:ilvl w:val="1"/>
          <w:numId w:val="46"/>
        </w:numPr>
      </w:pPr>
      <w:r>
        <w:t xml:space="preserve">Select the </w:t>
      </w:r>
      <w:r w:rsidRPr="00F10A16">
        <w:rPr>
          <w:b/>
        </w:rPr>
        <w:t>Customers</w:t>
      </w:r>
      <w:r>
        <w:t xml:space="preserve"> table in the </w:t>
      </w:r>
      <w:r w:rsidRPr="00F10A16">
        <w:rPr>
          <w:b/>
        </w:rPr>
        <w:t>Fields</w:t>
      </w:r>
      <w:r>
        <w:t xml:space="preserve"> list.</w:t>
      </w:r>
    </w:p>
    <w:p w14:paraId="1DDE02D7" w14:textId="1B02F476" w:rsidR="00F10A16" w:rsidRDefault="00F10A16" w:rsidP="00F10A16">
      <w:pPr>
        <w:pStyle w:val="LabStepNumberedLevel2"/>
        <w:numPr>
          <w:ilvl w:val="1"/>
          <w:numId w:val="46"/>
        </w:numPr>
      </w:pPr>
      <w:r>
        <w:t xml:space="preserve">Click the </w:t>
      </w:r>
      <w:r w:rsidRPr="00F10A16">
        <w:rPr>
          <w:b/>
        </w:rPr>
        <w:t>New Column</w:t>
      </w:r>
      <w:r>
        <w:t xml:space="preserve"> button in the ribbon to create a new calculate column.</w:t>
      </w:r>
    </w:p>
    <w:p w14:paraId="12281528" w14:textId="44B4B38E" w:rsidR="00A87C13" w:rsidRDefault="000B6503" w:rsidP="00A87C13">
      <w:pPr>
        <w:pStyle w:val="LabStepScreenshotLevel2"/>
      </w:pPr>
      <w:r>
        <w:drawing>
          <wp:inline distT="0" distB="0" distL="0" distR="0" wp14:anchorId="1399C8F2" wp14:editId="517CA8CA">
            <wp:extent cx="5932712" cy="2318197"/>
            <wp:effectExtent l="19050" t="19050" r="1143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4325" cy="2334457"/>
                    </a:xfrm>
                    <a:prstGeom prst="rect">
                      <a:avLst/>
                    </a:prstGeom>
                    <a:noFill/>
                    <a:ln>
                      <a:solidFill>
                        <a:schemeClr val="tx1"/>
                      </a:solidFill>
                    </a:ln>
                  </pic:spPr>
                </pic:pic>
              </a:graphicData>
            </a:graphic>
          </wp:inline>
        </w:drawing>
      </w:r>
    </w:p>
    <w:p w14:paraId="5FBEF588" w14:textId="1AA450A6" w:rsidR="00273D7C" w:rsidRDefault="00F10A16" w:rsidP="000B6503">
      <w:pPr>
        <w:pStyle w:val="LabStepNumberedLevel2"/>
        <w:numPr>
          <w:ilvl w:val="1"/>
          <w:numId w:val="46"/>
        </w:numPr>
      </w:pPr>
      <w:r>
        <w:t xml:space="preserve">Type in the following DAX expression to create a new calculated column named </w:t>
      </w:r>
      <w:proofErr w:type="spellStart"/>
      <w:r w:rsidRPr="00F10A16">
        <w:rPr>
          <w:b/>
        </w:rPr>
        <w:t>SalesRegionSort</w:t>
      </w:r>
      <w:proofErr w:type="spellEnd"/>
      <w:r>
        <w:t>.</w:t>
      </w:r>
    </w:p>
    <w:p w14:paraId="4DE73547" w14:textId="2E433260" w:rsidR="00273D7C" w:rsidRDefault="00CC1CBE" w:rsidP="000B6503">
      <w:pPr>
        <w:pStyle w:val="LabStepCodeBlockLevel2"/>
      </w:pPr>
      <w:r w:rsidRPr="00CC1CBE">
        <w:t>SalesRegionSort = RELATED(SalesRegions[SalesRegionSortOrder])</w:t>
      </w:r>
    </w:p>
    <w:p w14:paraId="7DF2DA3A" w14:textId="4801A640" w:rsidR="000B6503" w:rsidRDefault="00F10A16" w:rsidP="00F10A16">
      <w:pPr>
        <w:pStyle w:val="LabStepNumbered"/>
      </w:pPr>
      <w:r>
        <w:t xml:space="preserve">Configure a custom sort column for the </w:t>
      </w:r>
      <w:r w:rsidRPr="00F10A16">
        <w:rPr>
          <w:b/>
        </w:rPr>
        <w:t>Sales Region</w:t>
      </w:r>
      <w:r>
        <w:t xml:space="preserve"> field.</w:t>
      </w:r>
    </w:p>
    <w:p w14:paraId="1472ECE9" w14:textId="48B87CE4" w:rsidR="00F10A16" w:rsidRDefault="00F10A16" w:rsidP="00F10A16">
      <w:pPr>
        <w:pStyle w:val="LabStepNumberedLevel2"/>
      </w:pPr>
      <w:r>
        <w:t xml:space="preserve">Select the </w:t>
      </w:r>
      <w:r w:rsidRPr="00F10A16">
        <w:rPr>
          <w:b/>
        </w:rPr>
        <w:t>Sales Region</w:t>
      </w:r>
      <w:r>
        <w:t xml:space="preserve"> field from the </w:t>
      </w:r>
      <w:r w:rsidRPr="00F10A16">
        <w:rPr>
          <w:b/>
        </w:rPr>
        <w:t>Fields</w:t>
      </w:r>
      <w:r>
        <w:t xml:space="preserve"> list.</w:t>
      </w:r>
    </w:p>
    <w:p w14:paraId="689C14B6" w14:textId="117E8773" w:rsidR="00F10A16" w:rsidRDefault="00F10A16" w:rsidP="00F10A16">
      <w:pPr>
        <w:pStyle w:val="LabStepNumberedLevel2"/>
      </w:pPr>
      <w:r>
        <w:t xml:space="preserve">Drop by the </w:t>
      </w:r>
      <w:r w:rsidRPr="00F10A16">
        <w:rPr>
          <w:b/>
        </w:rPr>
        <w:t>Sort By Column</w:t>
      </w:r>
      <w:r>
        <w:t xml:space="preserve"> menu in the ribbon and select the </w:t>
      </w:r>
      <w:proofErr w:type="spellStart"/>
      <w:r w:rsidRPr="00F10A16">
        <w:rPr>
          <w:b/>
        </w:rPr>
        <w:t>SalesRegionSort</w:t>
      </w:r>
      <w:proofErr w:type="spellEnd"/>
      <w:r>
        <w:t xml:space="preserve"> column.</w:t>
      </w:r>
    </w:p>
    <w:p w14:paraId="06A52161" w14:textId="23458D2D" w:rsidR="000B6503" w:rsidRDefault="000B6503" w:rsidP="000B6503">
      <w:pPr>
        <w:pStyle w:val="LabStepScreenshotLevel2"/>
      </w:pPr>
      <w:r>
        <w:lastRenderedPageBreak/>
        <w:drawing>
          <wp:inline distT="0" distB="0" distL="0" distR="0" wp14:anchorId="5DC5E2CD" wp14:editId="160B686E">
            <wp:extent cx="6000715" cy="3593206"/>
            <wp:effectExtent l="19050" t="19050" r="1968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21277" cy="3605518"/>
                    </a:xfrm>
                    <a:prstGeom prst="rect">
                      <a:avLst/>
                    </a:prstGeom>
                    <a:noFill/>
                    <a:ln>
                      <a:solidFill>
                        <a:schemeClr val="tx1"/>
                      </a:solidFill>
                    </a:ln>
                  </pic:spPr>
                </pic:pic>
              </a:graphicData>
            </a:graphic>
          </wp:inline>
        </w:drawing>
      </w:r>
    </w:p>
    <w:p w14:paraId="6C408090" w14:textId="3D13B42A" w:rsidR="000B6503" w:rsidRDefault="00F10A16" w:rsidP="00F10A16">
      <w:pPr>
        <w:pStyle w:val="LabStepNumbered"/>
      </w:pPr>
      <w:r>
        <w:t xml:space="preserve">In the </w:t>
      </w:r>
      <w:r w:rsidRPr="00F10A16">
        <w:rPr>
          <w:b/>
        </w:rPr>
        <w:t>Fields</w:t>
      </w:r>
      <w:r>
        <w:t xml:space="preserve"> list, right click the </w:t>
      </w:r>
      <w:proofErr w:type="spellStart"/>
      <w:r w:rsidRPr="00F10A16">
        <w:rPr>
          <w:b/>
        </w:rPr>
        <w:t>SalesRegionSort</w:t>
      </w:r>
      <w:proofErr w:type="spellEnd"/>
      <w:r>
        <w:t xml:space="preserve"> column and select </w:t>
      </w:r>
      <w:r w:rsidRPr="00F10A16">
        <w:rPr>
          <w:b/>
        </w:rPr>
        <w:t>Hide in Report View</w:t>
      </w:r>
      <w:r>
        <w:t>.</w:t>
      </w:r>
    </w:p>
    <w:p w14:paraId="27FFF772" w14:textId="5017635C" w:rsidR="000B6503" w:rsidRDefault="00E4668A" w:rsidP="000B6503">
      <w:pPr>
        <w:pStyle w:val="LabStepScreenshotLevel2"/>
      </w:pPr>
      <w:r>
        <w:drawing>
          <wp:inline distT="0" distB="0" distL="0" distR="0" wp14:anchorId="20E4DFED" wp14:editId="108688B5">
            <wp:extent cx="2505151" cy="21529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10609" cy="2157687"/>
                    </a:xfrm>
                    <a:prstGeom prst="rect">
                      <a:avLst/>
                    </a:prstGeom>
                    <a:noFill/>
                    <a:ln>
                      <a:noFill/>
                    </a:ln>
                  </pic:spPr>
                </pic:pic>
              </a:graphicData>
            </a:graphic>
          </wp:inline>
        </w:drawing>
      </w:r>
    </w:p>
    <w:p w14:paraId="73B98751" w14:textId="163AABB3" w:rsidR="000B6503" w:rsidRDefault="00F10A16" w:rsidP="00F10A16">
      <w:pPr>
        <w:pStyle w:val="LabStepNumbered"/>
      </w:pPr>
      <w:r>
        <w:t xml:space="preserve">Return to Report View and examine the slicer which shows the sales regions. They should now be sorted </w:t>
      </w:r>
      <w:r w:rsidR="000D04AA">
        <w:t xml:space="preserve">in </w:t>
      </w:r>
      <w:r>
        <w:t>a custom sort order</w:t>
      </w:r>
      <w:r w:rsidR="000D04AA">
        <w:t xml:space="preserve"> with </w:t>
      </w:r>
      <w:r w:rsidR="000D04AA" w:rsidRPr="000D04AA">
        <w:rPr>
          <w:b/>
        </w:rPr>
        <w:t>Western Sales</w:t>
      </w:r>
      <w:r w:rsidR="000D04AA">
        <w:t xml:space="preserve"> first followed by </w:t>
      </w:r>
      <w:r w:rsidR="000D04AA" w:rsidRPr="000D04AA">
        <w:rPr>
          <w:b/>
        </w:rPr>
        <w:t>Central Region</w:t>
      </w:r>
      <w:r w:rsidR="000D04AA">
        <w:t xml:space="preserve"> and then </w:t>
      </w:r>
      <w:r w:rsidR="000D04AA" w:rsidRPr="000D04AA">
        <w:rPr>
          <w:b/>
        </w:rPr>
        <w:t>Eastern Region</w:t>
      </w:r>
      <w:r>
        <w:t>.</w:t>
      </w:r>
    </w:p>
    <w:p w14:paraId="5B4C01A5" w14:textId="02304DE1" w:rsidR="00F8311C" w:rsidRDefault="00F8311C" w:rsidP="00F8311C">
      <w:pPr>
        <w:pStyle w:val="LabStepScreenshotLevel2"/>
      </w:pPr>
      <w:r>
        <w:lastRenderedPageBreak/>
        <w:drawing>
          <wp:inline distT="0" distB="0" distL="0" distR="0" wp14:anchorId="7332A13E" wp14:editId="3F60442B">
            <wp:extent cx="2992582" cy="1612926"/>
            <wp:effectExtent l="19050" t="19050" r="1778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1971" cy="1617987"/>
                    </a:xfrm>
                    <a:prstGeom prst="rect">
                      <a:avLst/>
                    </a:prstGeom>
                    <a:noFill/>
                    <a:ln>
                      <a:solidFill>
                        <a:schemeClr val="bg1">
                          <a:lumMod val="65000"/>
                        </a:schemeClr>
                      </a:solidFill>
                    </a:ln>
                  </pic:spPr>
                </pic:pic>
              </a:graphicData>
            </a:graphic>
          </wp:inline>
        </w:drawing>
      </w:r>
    </w:p>
    <w:p w14:paraId="096F5412" w14:textId="6DF61636" w:rsidR="00F8311C" w:rsidRDefault="00F10A16" w:rsidP="00F10A16">
      <w:pPr>
        <w:pStyle w:val="LabStepNumbered"/>
      </w:pPr>
      <w:r>
        <w:t xml:space="preserve">Configure Geolocation Metadata for the </w:t>
      </w:r>
      <w:r w:rsidRPr="000D04AA">
        <w:rPr>
          <w:b/>
        </w:rPr>
        <w:t>State</w:t>
      </w:r>
      <w:r>
        <w:t xml:space="preserve"> field in the </w:t>
      </w:r>
      <w:r w:rsidRPr="000D04AA">
        <w:rPr>
          <w:b/>
        </w:rPr>
        <w:t>Customers</w:t>
      </w:r>
      <w:r>
        <w:t xml:space="preserve"> table.</w:t>
      </w:r>
    </w:p>
    <w:p w14:paraId="553B9841" w14:textId="4A0BA180" w:rsidR="00F10A16" w:rsidRDefault="00F10A16" w:rsidP="00F10A16">
      <w:pPr>
        <w:pStyle w:val="LabStepNumberedLevel2"/>
      </w:pPr>
      <w:r>
        <w:t>Return to Data View.</w:t>
      </w:r>
    </w:p>
    <w:p w14:paraId="14BEFDFF" w14:textId="400BE7F8" w:rsidR="00F10A16" w:rsidRDefault="00F10A16" w:rsidP="00F10A16">
      <w:pPr>
        <w:pStyle w:val="LabStepNumberedLevel2"/>
      </w:pPr>
      <w:r>
        <w:t xml:space="preserve">From the </w:t>
      </w:r>
      <w:r w:rsidRPr="00F10A16">
        <w:rPr>
          <w:b/>
        </w:rPr>
        <w:t>Fields</w:t>
      </w:r>
      <w:r>
        <w:t xml:space="preserve"> list on the right, select the </w:t>
      </w:r>
      <w:r w:rsidRPr="00F10A16">
        <w:rPr>
          <w:b/>
        </w:rPr>
        <w:t>State</w:t>
      </w:r>
      <w:r>
        <w:t xml:space="preserve"> field from the </w:t>
      </w:r>
      <w:r w:rsidRPr="00F10A16">
        <w:rPr>
          <w:b/>
        </w:rPr>
        <w:t>Customers</w:t>
      </w:r>
      <w:r>
        <w:t xml:space="preserve"> table.</w:t>
      </w:r>
    </w:p>
    <w:p w14:paraId="23CEDBC1" w14:textId="719C695B" w:rsidR="00F10A16" w:rsidRDefault="00D7607E" w:rsidP="00F10A16">
      <w:pPr>
        <w:pStyle w:val="LabStepNumberedLevel2"/>
      </w:pPr>
      <w:r>
        <w:t xml:space="preserve">Drop down the </w:t>
      </w:r>
      <w:r w:rsidRPr="00D7607E">
        <w:rPr>
          <w:b/>
        </w:rPr>
        <w:t>Data Category</w:t>
      </w:r>
      <w:r>
        <w:t xml:space="preserve"> menu from the ribbon and select </w:t>
      </w:r>
      <w:r w:rsidRPr="00D7607E">
        <w:rPr>
          <w:b/>
        </w:rPr>
        <w:t>State or Province</w:t>
      </w:r>
      <w:r>
        <w:t>.</w:t>
      </w:r>
    </w:p>
    <w:p w14:paraId="0442AF67" w14:textId="0C546D56" w:rsidR="00E4668A" w:rsidRDefault="00F8311C" w:rsidP="00E4668A">
      <w:pPr>
        <w:pStyle w:val="LabStepScreenshotLevel2"/>
      </w:pPr>
      <w:r>
        <w:drawing>
          <wp:inline distT="0" distB="0" distL="0" distR="0" wp14:anchorId="15865116" wp14:editId="5402241D">
            <wp:extent cx="5178829" cy="2384911"/>
            <wp:effectExtent l="19050" t="19050" r="2222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86517" cy="2388451"/>
                    </a:xfrm>
                    <a:prstGeom prst="rect">
                      <a:avLst/>
                    </a:prstGeom>
                    <a:noFill/>
                    <a:ln>
                      <a:solidFill>
                        <a:schemeClr val="tx1"/>
                      </a:solidFill>
                    </a:ln>
                  </pic:spPr>
                </pic:pic>
              </a:graphicData>
            </a:graphic>
          </wp:inline>
        </w:drawing>
      </w:r>
    </w:p>
    <w:p w14:paraId="5EA762E2" w14:textId="2D214365" w:rsidR="00E4668A" w:rsidRDefault="00D7607E" w:rsidP="00D7607E">
      <w:pPr>
        <w:pStyle w:val="LabStepNumbered"/>
      </w:pPr>
      <w:r>
        <w:t xml:space="preserve">Modify the </w:t>
      </w:r>
      <w:r w:rsidRPr="00D7607E">
        <w:rPr>
          <w:b/>
        </w:rPr>
        <w:t>City</w:t>
      </w:r>
      <w:r>
        <w:t xml:space="preserve"> column to contain the state as well as the city to remove ambiguity </w:t>
      </w:r>
      <w:r w:rsidR="000D04AA">
        <w:t xml:space="preserve">when determining </w:t>
      </w:r>
      <w:r>
        <w:t>geographic locations.</w:t>
      </w:r>
    </w:p>
    <w:p w14:paraId="1F386B02" w14:textId="77777777" w:rsidR="00D7607E" w:rsidRDefault="00D7607E" w:rsidP="00D7607E">
      <w:pPr>
        <w:pStyle w:val="LabStepNumberedLevel2"/>
      </w:pPr>
      <w:r>
        <w:t xml:space="preserve">Select the </w:t>
      </w:r>
      <w:r w:rsidRPr="00D7607E">
        <w:rPr>
          <w:b/>
        </w:rPr>
        <w:t>Customers</w:t>
      </w:r>
      <w:r>
        <w:t xml:space="preserve"> table in the </w:t>
      </w:r>
      <w:r w:rsidRPr="00D7607E">
        <w:rPr>
          <w:b/>
        </w:rPr>
        <w:t>Fields</w:t>
      </w:r>
      <w:r>
        <w:t xml:space="preserve"> list.</w:t>
      </w:r>
    </w:p>
    <w:p w14:paraId="765B8081" w14:textId="6D52DDEE" w:rsidR="00D7607E" w:rsidRDefault="00D7607E" w:rsidP="00D7607E">
      <w:pPr>
        <w:pStyle w:val="LabStepNumberedLevel2"/>
      </w:pPr>
      <w:r>
        <w:t xml:space="preserve">Right-click on the column header for the </w:t>
      </w:r>
      <w:r w:rsidRPr="00D7607E">
        <w:rPr>
          <w:b/>
        </w:rPr>
        <w:t>City</w:t>
      </w:r>
      <w:r>
        <w:t xml:space="preserve"> column and select the </w:t>
      </w:r>
      <w:r w:rsidRPr="00D7607E">
        <w:rPr>
          <w:b/>
        </w:rPr>
        <w:t>Rename</w:t>
      </w:r>
      <w:r>
        <w:t xml:space="preserve"> command. </w:t>
      </w:r>
    </w:p>
    <w:p w14:paraId="5DDE6DE7" w14:textId="2C899726" w:rsidR="00F8311C" w:rsidRDefault="00F8311C" w:rsidP="00F8311C">
      <w:pPr>
        <w:pStyle w:val="LabStepScreenshotLevel2"/>
      </w:pPr>
      <w:r>
        <w:drawing>
          <wp:inline distT="0" distB="0" distL="0" distR="0" wp14:anchorId="071BFC5A" wp14:editId="49B12F85">
            <wp:extent cx="1963812" cy="1923457"/>
            <wp:effectExtent l="19050" t="19050" r="17780" b="196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87695" cy="1946849"/>
                    </a:xfrm>
                    <a:prstGeom prst="rect">
                      <a:avLst/>
                    </a:prstGeom>
                    <a:noFill/>
                    <a:ln>
                      <a:solidFill>
                        <a:schemeClr val="bg1">
                          <a:lumMod val="50000"/>
                        </a:schemeClr>
                      </a:solidFill>
                    </a:ln>
                  </pic:spPr>
                </pic:pic>
              </a:graphicData>
            </a:graphic>
          </wp:inline>
        </w:drawing>
      </w:r>
    </w:p>
    <w:p w14:paraId="77CD967A" w14:textId="303E6D7D" w:rsidR="00F8311C" w:rsidRDefault="00D7607E" w:rsidP="000B6503">
      <w:pPr>
        <w:pStyle w:val="LabStepNumberedLevel2"/>
      </w:pPr>
      <w:r>
        <w:t xml:space="preserve">Rename the column to </w:t>
      </w:r>
      <w:r w:rsidRPr="00D7607E">
        <w:rPr>
          <w:b/>
        </w:rPr>
        <w:t>City Name</w:t>
      </w:r>
      <w:r>
        <w:t>.</w:t>
      </w:r>
    </w:p>
    <w:p w14:paraId="51D17FDA" w14:textId="33676DFA" w:rsidR="00F8311C" w:rsidRDefault="00F8311C" w:rsidP="00F8311C">
      <w:pPr>
        <w:pStyle w:val="LabStepScreenshotLevel2"/>
      </w:pPr>
      <w:r>
        <w:lastRenderedPageBreak/>
        <w:drawing>
          <wp:inline distT="0" distB="0" distL="0" distR="0" wp14:anchorId="3DB00075" wp14:editId="3B3F97E3">
            <wp:extent cx="3009265" cy="1229995"/>
            <wp:effectExtent l="19050" t="19050" r="19685"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9265" cy="1229995"/>
                    </a:xfrm>
                    <a:prstGeom prst="rect">
                      <a:avLst/>
                    </a:prstGeom>
                    <a:noFill/>
                    <a:ln>
                      <a:solidFill>
                        <a:schemeClr val="tx1"/>
                      </a:solidFill>
                    </a:ln>
                  </pic:spPr>
                </pic:pic>
              </a:graphicData>
            </a:graphic>
          </wp:inline>
        </w:drawing>
      </w:r>
    </w:p>
    <w:p w14:paraId="548ACE9B" w14:textId="5C36251A" w:rsidR="00F8311C" w:rsidRDefault="00D7607E" w:rsidP="000B6503">
      <w:pPr>
        <w:pStyle w:val="LabStepNumberedLevel2"/>
      </w:pPr>
      <w:r>
        <w:t xml:space="preserve">Navigate to the </w:t>
      </w:r>
      <w:r w:rsidRPr="00D7607E">
        <w:rPr>
          <w:b/>
        </w:rPr>
        <w:t>Modeling</w:t>
      </w:r>
      <w:r>
        <w:t xml:space="preserve"> tab in the ribbon.</w:t>
      </w:r>
    </w:p>
    <w:p w14:paraId="243A3B27" w14:textId="12EE15CB" w:rsidR="00D7607E" w:rsidRDefault="00D7607E" w:rsidP="000B6503">
      <w:pPr>
        <w:pStyle w:val="LabStepNumberedLevel2"/>
      </w:pPr>
      <w:r>
        <w:t xml:space="preserve">Click the </w:t>
      </w:r>
      <w:r w:rsidRPr="00D7607E">
        <w:rPr>
          <w:b/>
        </w:rPr>
        <w:t>New Column</w:t>
      </w:r>
      <w:r>
        <w:t xml:space="preserve"> tab to create a new calculated column.</w:t>
      </w:r>
    </w:p>
    <w:p w14:paraId="7D418D13" w14:textId="5CA67F4E" w:rsidR="00F8311C" w:rsidRDefault="00F8311C" w:rsidP="00F8311C">
      <w:pPr>
        <w:pStyle w:val="LabStepScreenshotLevel2"/>
      </w:pPr>
      <w:r>
        <w:drawing>
          <wp:inline distT="0" distB="0" distL="0" distR="0" wp14:anchorId="1ED11A55" wp14:editId="47BB5B17">
            <wp:extent cx="3219718" cy="1052600"/>
            <wp:effectExtent l="19050" t="19050" r="1905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67426" cy="1068197"/>
                    </a:xfrm>
                    <a:prstGeom prst="rect">
                      <a:avLst/>
                    </a:prstGeom>
                    <a:noFill/>
                    <a:ln>
                      <a:solidFill>
                        <a:schemeClr val="tx1"/>
                      </a:solidFill>
                    </a:ln>
                  </pic:spPr>
                </pic:pic>
              </a:graphicData>
            </a:graphic>
          </wp:inline>
        </w:drawing>
      </w:r>
    </w:p>
    <w:p w14:paraId="5352E585" w14:textId="0D7B3AF0" w:rsidR="00F8311C" w:rsidRDefault="00D7607E" w:rsidP="000B6503">
      <w:pPr>
        <w:pStyle w:val="LabStepNumberedLevel2"/>
      </w:pPr>
      <w:r>
        <w:t xml:space="preserve">Add in the following DAX expression to create a new column named </w:t>
      </w:r>
      <w:r w:rsidRPr="00D7607E">
        <w:rPr>
          <w:b/>
        </w:rPr>
        <w:t>City</w:t>
      </w:r>
      <w:r>
        <w:t>.</w:t>
      </w:r>
    </w:p>
    <w:p w14:paraId="5EFF0354" w14:textId="58E33B8C" w:rsidR="00F8311C" w:rsidRDefault="000A1FFD" w:rsidP="000A1FFD">
      <w:pPr>
        <w:pStyle w:val="LabStepCodeBlockLevel2"/>
      </w:pPr>
      <w:r w:rsidRPr="000A1FFD">
        <w:t>City = [City Name] &amp; ", " &amp; [State]</w:t>
      </w:r>
    </w:p>
    <w:p w14:paraId="1849C9A7" w14:textId="0A76CDC5" w:rsidR="00D7607E" w:rsidRDefault="00D7607E" w:rsidP="00D7607E">
      <w:pPr>
        <w:pStyle w:val="LabStepNumberedLevel2"/>
      </w:pPr>
      <w:r>
        <w:t xml:space="preserve">The </w:t>
      </w:r>
      <w:r w:rsidRPr="00D7607E">
        <w:rPr>
          <w:b/>
        </w:rPr>
        <w:t>City</w:t>
      </w:r>
      <w:r>
        <w:t xml:space="preserve"> column should display the city and the state which will remove ambiguity when used as a geolocation field.</w:t>
      </w:r>
    </w:p>
    <w:p w14:paraId="118A3B29" w14:textId="4B28D068" w:rsidR="000A1FFD" w:rsidRDefault="000A1FFD" w:rsidP="000A1FFD">
      <w:pPr>
        <w:pStyle w:val="LabStepScreenshotLevel2"/>
      </w:pPr>
      <w:r>
        <w:drawing>
          <wp:inline distT="0" distB="0" distL="0" distR="0" wp14:anchorId="469BEE06" wp14:editId="0539A874">
            <wp:extent cx="5182226" cy="1528092"/>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518" cy="1539383"/>
                    </a:xfrm>
                    <a:prstGeom prst="rect">
                      <a:avLst/>
                    </a:prstGeom>
                    <a:noFill/>
                    <a:ln>
                      <a:solidFill>
                        <a:schemeClr val="tx1"/>
                      </a:solidFill>
                    </a:ln>
                  </pic:spPr>
                </pic:pic>
              </a:graphicData>
            </a:graphic>
          </wp:inline>
        </w:drawing>
      </w:r>
    </w:p>
    <w:p w14:paraId="0D89C779" w14:textId="0E6BB4CA" w:rsidR="00D7607E" w:rsidRDefault="00D7607E" w:rsidP="00D7607E">
      <w:pPr>
        <w:pStyle w:val="LabStepNumbered"/>
      </w:pPr>
      <w:r>
        <w:t xml:space="preserve">Configure geolocation metadata for the </w:t>
      </w:r>
      <w:r w:rsidRPr="00D7607E">
        <w:rPr>
          <w:b/>
        </w:rPr>
        <w:t>City</w:t>
      </w:r>
      <w:r>
        <w:t xml:space="preserve"> field in the </w:t>
      </w:r>
      <w:r w:rsidRPr="00D7607E">
        <w:rPr>
          <w:b/>
        </w:rPr>
        <w:t>Customers</w:t>
      </w:r>
      <w:r>
        <w:t xml:space="preserve"> table.</w:t>
      </w:r>
    </w:p>
    <w:p w14:paraId="79B61484" w14:textId="77777777" w:rsidR="00D7607E" w:rsidRDefault="00D7607E" w:rsidP="00D7607E">
      <w:pPr>
        <w:pStyle w:val="LabStepNumberedLevel2"/>
      </w:pPr>
      <w:r>
        <w:t>Return to Data View.</w:t>
      </w:r>
    </w:p>
    <w:p w14:paraId="593E088F" w14:textId="41527DD1" w:rsidR="00D7607E" w:rsidRDefault="00D7607E" w:rsidP="00D7607E">
      <w:pPr>
        <w:pStyle w:val="LabStepNumberedLevel2"/>
      </w:pPr>
      <w:r>
        <w:t xml:space="preserve">From the </w:t>
      </w:r>
      <w:r w:rsidRPr="00F10A16">
        <w:rPr>
          <w:b/>
        </w:rPr>
        <w:t>Fields</w:t>
      </w:r>
      <w:r>
        <w:t xml:space="preserve"> list on the right, select the </w:t>
      </w:r>
      <w:r>
        <w:rPr>
          <w:b/>
        </w:rPr>
        <w:t xml:space="preserve">City </w:t>
      </w:r>
      <w:r>
        <w:t xml:space="preserve">field from the </w:t>
      </w:r>
      <w:r w:rsidRPr="00F10A16">
        <w:rPr>
          <w:b/>
        </w:rPr>
        <w:t>Customers</w:t>
      </w:r>
      <w:r>
        <w:t xml:space="preserve"> table.</w:t>
      </w:r>
    </w:p>
    <w:p w14:paraId="77D00D41" w14:textId="5E56656C" w:rsidR="00D7607E" w:rsidRDefault="00D7607E" w:rsidP="00D7607E">
      <w:pPr>
        <w:pStyle w:val="LabStepNumberedLevel2"/>
      </w:pPr>
      <w:r>
        <w:t xml:space="preserve">Drop down the </w:t>
      </w:r>
      <w:r w:rsidRPr="00D7607E">
        <w:rPr>
          <w:b/>
        </w:rPr>
        <w:t>Data Category</w:t>
      </w:r>
      <w:r>
        <w:t xml:space="preserve"> menu from the ribbon and select </w:t>
      </w:r>
      <w:r w:rsidR="00CC1CBE">
        <w:rPr>
          <w:b/>
        </w:rPr>
        <w:t>Place</w:t>
      </w:r>
      <w:r>
        <w:t>.</w:t>
      </w:r>
    </w:p>
    <w:p w14:paraId="50106612" w14:textId="20291FC0" w:rsidR="000A1FFD" w:rsidRDefault="00CC1CBE" w:rsidP="000A1FFD">
      <w:pPr>
        <w:pStyle w:val="LabStepScreenshotLevel2"/>
      </w:pPr>
      <w:r>
        <w:drawing>
          <wp:inline distT="0" distB="0" distL="0" distR="0" wp14:anchorId="198A203D" wp14:editId="137902FF">
            <wp:extent cx="4459641" cy="1553228"/>
            <wp:effectExtent l="19050" t="19050" r="17145" b="279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70486" cy="1557005"/>
                    </a:xfrm>
                    <a:prstGeom prst="rect">
                      <a:avLst/>
                    </a:prstGeom>
                    <a:noFill/>
                    <a:ln>
                      <a:solidFill>
                        <a:schemeClr val="tx1"/>
                      </a:solidFill>
                    </a:ln>
                  </pic:spPr>
                </pic:pic>
              </a:graphicData>
            </a:graphic>
          </wp:inline>
        </w:drawing>
      </w:r>
    </w:p>
    <w:p w14:paraId="77057557" w14:textId="402CF8AB" w:rsidR="008F6865" w:rsidRDefault="008F6865" w:rsidP="008F6865">
      <w:pPr>
        <w:pStyle w:val="LabStepNumbered"/>
      </w:pPr>
      <w:r>
        <w:lastRenderedPageBreak/>
        <w:t xml:space="preserve">Configure geolocation metadata for the </w:t>
      </w:r>
      <w:proofErr w:type="spellStart"/>
      <w:r w:rsidRPr="008F6865">
        <w:rPr>
          <w:b/>
        </w:rPr>
        <w:t>Zipcode</w:t>
      </w:r>
      <w:proofErr w:type="spellEnd"/>
      <w:r>
        <w:t xml:space="preserve"> field in the </w:t>
      </w:r>
      <w:r w:rsidRPr="008F6865">
        <w:rPr>
          <w:b/>
        </w:rPr>
        <w:t>Customers</w:t>
      </w:r>
      <w:r>
        <w:t xml:space="preserve"> table.</w:t>
      </w:r>
    </w:p>
    <w:p w14:paraId="27738B7C" w14:textId="77777777" w:rsidR="008F6865" w:rsidRDefault="008F6865" w:rsidP="008F6865">
      <w:pPr>
        <w:pStyle w:val="LabStepNumberedLevel2"/>
      </w:pPr>
      <w:r>
        <w:t>Return to Data View.</w:t>
      </w:r>
    </w:p>
    <w:p w14:paraId="16BAD7B6" w14:textId="0BEAC98D" w:rsidR="008F6865" w:rsidRDefault="008F6865" w:rsidP="008F6865">
      <w:pPr>
        <w:pStyle w:val="LabStepNumberedLevel2"/>
      </w:pPr>
      <w:r>
        <w:t xml:space="preserve">From the </w:t>
      </w:r>
      <w:r w:rsidRPr="00F10A16">
        <w:rPr>
          <w:b/>
        </w:rPr>
        <w:t>Fields</w:t>
      </w:r>
      <w:r>
        <w:t xml:space="preserve"> list on the right, select the </w:t>
      </w:r>
      <w:proofErr w:type="spellStart"/>
      <w:r>
        <w:rPr>
          <w:b/>
        </w:rPr>
        <w:t>Zipcode</w:t>
      </w:r>
      <w:proofErr w:type="spellEnd"/>
      <w:r>
        <w:rPr>
          <w:b/>
        </w:rPr>
        <w:t xml:space="preserve"> </w:t>
      </w:r>
      <w:r>
        <w:t xml:space="preserve">field from the </w:t>
      </w:r>
      <w:r w:rsidRPr="00F10A16">
        <w:rPr>
          <w:b/>
        </w:rPr>
        <w:t>Customers</w:t>
      </w:r>
      <w:r>
        <w:t xml:space="preserve"> table.</w:t>
      </w:r>
    </w:p>
    <w:p w14:paraId="7DF9D687" w14:textId="43320127" w:rsidR="000A1FFD" w:rsidRDefault="008F6865" w:rsidP="008F6865">
      <w:pPr>
        <w:pStyle w:val="LabStepNumberedLevel2"/>
      </w:pPr>
      <w:r>
        <w:t xml:space="preserve">Drop down the </w:t>
      </w:r>
      <w:r w:rsidRPr="00D7607E">
        <w:rPr>
          <w:b/>
        </w:rPr>
        <w:t>Data Category</w:t>
      </w:r>
      <w:r>
        <w:t xml:space="preserve"> menu from the ribbon and select </w:t>
      </w:r>
      <w:r>
        <w:rPr>
          <w:b/>
        </w:rPr>
        <w:t>Postal Code</w:t>
      </w:r>
      <w:r>
        <w:t>.</w:t>
      </w:r>
    </w:p>
    <w:p w14:paraId="2DDACC8F" w14:textId="7263AA19" w:rsidR="000A1FFD" w:rsidRDefault="000A1FFD" w:rsidP="000A1FFD">
      <w:pPr>
        <w:pStyle w:val="LabStepScreenshotLevel2"/>
      </w:pPr>
      <w:r>
        <w:drawing>
          <wp:inline distT="0" distB="0" distL="0" distR="0" wp14:anchorId="05E154BF" wp14:editId="4A16FED8">
            <wp:extent cx="4804756" cy="1852055"/>
            <wp:effectExtent l="19050" t="19050" r="1524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4202" cy="1859551"/>
                    </a:xfrm>
                    <a:prstGeom prst="rect">
                      <a:avLst/>
                    </a:prstGeom>
                    <a:noFill/>
                    <a:ln>
                      <a:solidFill>
                        <a:schemeClr val="tx1"/>
                      </a:solidFill>
                    </a:ln>
                  </pic:spPr>
                </pic:pic>
              </a:graphicData>
            </a:graphic>
          </wp:inline>
        </w:drawing>
      </w:r>
    </w:p>
    <w:p w14:paraId="5353A25A" w14:textId="772AB3C8" w:rsidR="000A1FFD" w:rsidRDefault="00ED35F5" w:rsidP="00ED35F5">
      <w:pPr>
        <w:pStyle w:val="LabExerciseCallout"/>
      </w:pPr>
      <w:r>
        <w:t xml:space="preserve">Now that you have configured fields in the </w:t>
      </w:r>
      <w:r w:rsidRPr="00ED35F5">
        <w:rPr>
          <w:b/>
        </w:rPr>
        <w:t>Customers</w:t>
      </w:r>
      <w:r>
        <w:t xml:space="preserve"> table with geolocation metadata, it’s time to put this </w:t>
      </w:r>
      <w:r w:rsidR="000D04AA">
        <w:t xml:space="preserve">metadata </w:t>
      </w:r>
      <w:r>
        <w:t>to use by creating a new report page with a map visual to visualize how sales revenue is distributed over geographic regions.</w:t>
      </w:r>
    </w:p>
    <w:p w14:paraId="16CDCC44" w14:textId="513A5EA4" w:rsidR="00ED35F5" w:rsidRDefault="00ED35F5" w:rsidP="00ED35F5">
      <w:pPr>
        <w:pStyle w:val="LabStepNumbered"/>
      </w:pPr>
      <w:r>
        <w:t>Create a new report page.</w:t>
      </w:r>
    </w:p>
    <w:p w14:paraId="474D91FE" w14:textId="4D6732B9" w:rsidR="00ED35F5" w:rsidRDefault="00ED35F5" w:rsidP="00ED35F5">
      <w:pPr>
        <w:pStyle w:val="LabStepNumberedLevel2"/>
      </w:pPr>
      <w:r>
        <w:t>Return to Report View.</w:t>
      </w:r>
    </w:p>
    <w:p w14:paraId="0B11CE36" w14:textId="5D930AF5" w:rsidR="00ED35F5" w:rsidRDefault="00ED35F5" w:rsidP="00ED35F5">
      <w:pPr>
        <w:pStyle w:val="LabStepNumberedLevel2"/>
      </w:pPr>
      <w:r>
        <w:t xml:space="preserve">Click on the </w:t>
      </w:r>
      <w:r w:rsidR="000D04AA">
        <w:t>(</w:t>
      </w:r>
      <w:r w:rsidRPr="00ED35F5">
        <w:rPr>
          <w:b/>
          <w:sz w:val="20"/>
        </w:rPr>
        <w:t>+</w:t>
      </w:r>
      <w:r w:rsidR="000D04AA" w:rsidRPr="000D04AA">
        <w:t>)</w:t>
      </w:r>
      <w:r>
        <w:t xml:space="preserve"> button on the page navigation tab to create a new page.</w:t>
      </w:r>
    </w:p>
    <w:p w14:paraId="6CD543AA" w14:textId="0F5F8493" w:rsidR="00ED35F5" w:rsidRDefault="00ED35F5" w:rsidP="00ED35F5">
      <w:pPr>
        <w:pStyle w:val="LabStepNumberedLevel2"/>
      </w:pPr>
      <w:r>
        <w:t xml:space="preserve">Rename the new page to </w:t>
      </w:r>
      <w:r w:rsidRPr="00ED35F5">
        <w:rPr>
          <w:b/>
        </w:rPr>
        <w:t>Sales by Geography</w:t>
      </w:r>
      <w:r>
        <w:t>.</w:t>
      </w:r>
    </w:p>
    <w:p w14:paraId="70F9B517" w14:textId="580CE127" w:rsidR="000A1FFD" w:rsidRDefault="000A1FFD" w:rsidP="000A1FFD">
      <w:pPr>
        <w:pStyle w:val="LabStepScreenshotLevel2"/>
      </w:pPr>
      <w:r>
        <w:drawing>
          <wp:inline distT="0" distB="0" distL="0" distR="0" wp14:anchorId="5D072EE5" wp14:editId="59054DD6">
            <wp:extent cx="3017520" cy="481965"/>
            <wp:effectExtent l="19050" t="19050" r="11430"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17520" cy="481965"/>
                    </a:xfrm>
                    <a:prstGeom prst="rect">
                      <a:avLst/>
                    </a:prstGeom>
                    <a:noFill/>
                    <a:ln>
                      <a:solidFill>
                        <a:schemeClr val="tx1"/>
                      </a:solidFill>
                    </a:ln>
                  </pic:spPr>
                </pic:pic>
              </a:graphicData>
            </a:graphic>
          </wp:inline>
        </w:drawing>
      </w:r>
    </w:p>
    <w:p w14:paraId="01596AC5" w14:textId="6B29BAC0" w:rsidR="000A1FFD" w:rsidRDefault="00ED35F5" w:rsidP="00ED35F5">
      <w:pPr>
        <w:pStyle w:val="LabStepNumbered"/>
      </w:pPr>
      <w:r>
        <w:t xml:space="preserve">Add a background </w:t>
      </w:r>
      <w:r w:rsidRPr="00ED35F5">
        <w:rPr>
          <w:b/>
        </w:rPr>
        <w:t>Rectangle</w:t>
      </w:r>
      <w:r>
        <w:t xml:space="preserve"> shape to the report for formatting purposes.</w:t>
      </w:r>
    </w:p>
    <w:p w14:paraId="3AEE381C" w14:textId="45622951" w:rsidR="00ED35F5" w:rsidRDefault="00ED35F5" w:rsidP="00ED35F5">
      <w:pPr>
        <w:pStyle w:val="LabStepNumberedLevel2"/>
      </w:pPr>
      <w:r>
        <w:t xml:space="preserve">Navigate to the </w:t>
      </w:r>
      <w:r w:rsidRPr="00ED35F5">
        <w:rPr>
          <w:b/>
        </w:rPr>
        <w:t>Home</w:t>
      </w:r>
      <w:r>
        <w:t xml:space="preserve"> tab in the ribbon.</w:t>
      </w:r>
    </w:p>
    <w:p w14:paraId="61D7D96C" w14:textId="6CE26B40" w:rsidR="00ED35F5" w:rsidRDefault="00ED35F5" w:rsidP="00ED35F5">
      <w:pPr>
        <w:pStyle w:val="LabStepNumberedLevel2"/>
      </w:pPr>
      <w:r>
        <w:t>Drop down the Shapes menu in the ribbon and select Rectangle to add a new rectangle shape to the report.</w:t>
      </w:r>
    </w:p>
    <w:p w14:paraId="5499C71B" w14:textId="7BA8382E" w:rsidR="000A1FFD" w:rsidRDefault="000A1FFD" w:rsidP="000A1FFD">
      <w:pPr>
        <w:pStyle w:val="LabStepScreenshotLevel2"/>
      </w:pPr>
      <w:r>
        <w:drawing>
          <wp:inline distT="0" distB="0" distL="0" distR="0" wp14:anchorId="103B8FCA" wp14:editId="224B392D">
            <wp:extent cx="3072922" cy="940158"/>
            <wp:effectExtent l="19050" t="19050" r="13335"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95784" cy="947153"/>
                    </a:xfrm>
                    <a:prstGeom prst="rect">
                      <a:avLst/>
                    </a:prstGeom>
                    <a:noFill/>
                    <a:ln>
                      <a:solidFill>
                        <a:schemeClr val="tx1"/>
                      </a:solidFill>
                    </a:ln>
                  </pic:spPr>
                </pic:pic>
              </a:graphicData>
            </a:graphic>
          </wp:inline>
        </w:drawing>
      </w:r>
    </w:p>
    <w:p w14:paraId="0A648B85" w14:textId="25A6C51D" w:rsidR="000A1FFD" w:rsidRDefault="00ED35F5" w:rsidP="000B6503">
      <w:pPr>
        <w:pStyle w:val="LabStepNumberedLevel2"/>
      </w:pPr>
      <w:r>
        <w:t xml:space="preserve">Using the mouse, reposition the rectangle shape so it takes up the full height of the report page </w:t>
      </w:r>
      <w:r w:rsidR="00863888">
        <w:t>and about 20% of the width as shown in the following screenshot.</w:t>
      </w:r>
    </w:p>
    <w:p w14:paraId="7E37059D" w14:textId="33B24063" w:rsidR="000A1FFD" w:rsidRDefault="0051760C" w:rsidP="000A1FFD">
      <w:pPr>
        <w:pStyle w:val="LabStepScreenshotLevel2"/>
      </w:pPr>
      <w:r>
        <w:lastRenderedPageBreak/>
        <w:drawing>
          <wp:inline distT="0" distB="0" distL="0" distR="0" wp14:anchorId="5A0FFFFB" wp14:editId="39CA0BE3">
            <wp:extent cx="3072765" cy="2035706"/>
            <wp:effectExtent l="19050" t="19050" r="1333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20701" cy="2067463"/>
                    </a:xfrm>
                    <a:prstGeom prst="rect">
                      <a:avLst/>
                    </a:prstGeom>
                    <a:noFill/>
                    <a:ln>
                      <a:solidFill>
                        <a:schemeClr val="tx1"/>
                      </a:solidFill>
                    </a:ln>
                  </pic:spPr>
                </pic:pic>
              </a:graphicData>
            </a:graphic>
          </wp:inline>
        </w:drawing>
      </w:r>
    </w:p>
    <w:p w14:paraId="278F9450" w14:textId="47E53661" w:rsidR="00863888" w:rsidRDefault="00863888" w:rsidP="00863888">
      <w:pPr>
        <w:pStyle w:val="LabStepNumbered"/>
      </w:pPr>
      <w:r>
        <w:t>Create a new slicer visual to filter by sales region.</w:t>
      </w:r>
    </w:p>
    <w:p w14:paraId="0F615F69" w14:textId="5045F9DE" w:rsidR="000A1FFD" w:rsidRDefault="00863888" w:rsidP="000B6503">
      <w:pPr>
        <w:pStyle w:val="LabStepNumberedLevel2"/>
      </w:pPr>
      <w:r>
        <w:t xml:space="preserve">Click the </w:t>
      </w:r>
      <w:r w:rsidRPr="00863888">
        <w:rPr>
          <w:b/>
        </w:rPr>
        <w:t>Slicer</w:t>
      </w:r>
      <w:r>
        <w:t xml:space="preserve"> button in the </w:t>
      </w:r>
      <w:r w:rsidRPr="00863888">
        <w:rPr>
          <w:b/>
        </w:rPr>
        <w:t>Visualizations</w:t>
      </w:r>
      <w:r>
        <w:t xml:space="preserve"> list to add a new slicer visual to the report.</w:t>
      </w:r>
    </w:p>
    <w:p w14:paraId="75B957CF" w14:textId="7D8C0079" w:rsidR="0051760C" w:rsidRDefault="0051760C" w:rsidP="0051760C">
      <w:pPr>
        <w:pStyle w:val="LabStepScreenshotLevel2"/>
      </w:pPr>
      <w:r>
        <w:drawing>
          <wp:inline distT="0" distB="0" distL="0" distR="0" wp14:anchorId="619C2D84" wp14:editId="1D679991">
            <wp:extent cx="1379913" cy="1007361"/>
            <wp:effectExtent l="19050" t="19050" r="10795" b="21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84300" cy="1010564"/>
                    </a:xfrm>
                    <a:prstGeom prst="rect">
                      <a:avLst/>
                    </a:prstGeom>
                    <a:noFill/>
                    <a:ln>
                      <a:solidFill>
                        <a:schemeClr val="bg1">
                          <a:lumMod val="50000"/>
                        </a:schemeClr>
                      </a:solidFill>
                    </a:ln>
                  </pic:spPr>
                </pic:pic>
              </a:graphicData>
            </a:graphic>
          </wp:inline>
        </w:drawing>
      </w:r>
    </w:p>
    <w:p w14:paraId="1F70C527" w14:textId="3FB8AD24" w:rsidR="0051760C" w:rsidRDefault="00863888" w:rsidP="000B6503">
      <w:pPr>
        <w:pStyle w:val="LabStepNumberedLevel2"/>
      </w:pPr>
      <w:r>
        <w:t xml:space="preserve">Add the </w:t>
      </w:r>
      <w:r w:rsidRPr="000D04AA">
        <w:rPr>
          <w:b/>
        </w:rPr>
        <w:t>Sales Region</w:t>
      </w:r>
      <w:r>
        <w:t xml:space="preserve"> field from the </w:t>
      </w:r>
      <w:r w:rsidRPr="000D04AA">
        <w:rPr>
          <w:b/>
        </w:rPr>
        <w:t>Customers</w:t>
      </w:r>
      <w:r>
        <w:t xml:space="preserve"> table into the </w:t>
      </w:r>
      <w:r w:rsidRPr="000D04AA">
        <w:rPr>
          <w:b/>
        </w:rPr>
        <w:t>Field</w:t>
      </w:r>
      <w:r>
        <w:t xml:space="preserve"> well for the slicer.</w:t>
      </w:r>
    </w:p>
    <w:p w14:paraId="2AD718BE" w14:textId="1FEED7EE" w:rsidR="00863888" w:rsidRDefault="00863888" w:rsidP="000B6503">
      <w:pPr>
        <w:pStyle w:val="LabStepNumberedLevel2"/>
      </w:pPr>
      <w:r>
        <w:t>Reposition the slicer so it sits on top of the rectangle shape as shown in the following screenshot.</w:t>
      </w:r>
    </w:p>
    <w:p w14:paraId="5CA4D3A7" w14:textId="09647B5E" w:rsidR="0051760C" w:rsidRDefault="0051760C" w:rsidP="0051760C">
      <w:pPr>
        <w:pStyle w:val="LabStepScreenshotLevel2"/>
      </w:pPr>
      <w:r>
        <w:drawing>
          <wp:inline distT="0" distB="0" distL="0" distR="0" wp14:anchorId="7DEFFC02" wp14:editId="512A80A7">
            <wp:extent cx="3541690" cy="1606450"/>
            <wp:effectExtent l="19050" t="19050" r="20955"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341" cy="1624435"/>
                    </a:xfrm>
                    <a:prstGeom prst="rect">
                      <a:avLst/>
                    </a:prstGeom>
                    <a:noFill/>
                    <a:ln>
                      <a:solidFill>
                        <a:schemeClr val="tx1"/>
                      </a:solidFill>
                    </a:ln>
                  </pic:spPr>
                </pic:pic>
              </a:graphicData>
            </a:graphic>
          </wp:inline>
        </w:drawing>
      </w:r>
    </w:p>
    <w:p w14:paraId="0421F5B9" w14:textId="77CDBC68" w:rsidR="0051760C" w:rsidRDefault="00863888" w:rsidP="000B6503">
      <w:pPr>
        <w:pStyle w:val="LabStepNumberedLevel2"/>
      </w:pPr>
      <w:r>
        <w:t xml:space="preserve">With the slicer selected, navigate to the </w:t>
      </w:r>
      <w:r w:rsidRPr="00863888">
        <w:rPr>
          <w:b/>
        </w:rPr>
        <w:t>Selection Controls</w:t>
      </w:r>
      <w:r>
        <w:t xml:space="preserve"> sections in the </w:t>
      </w:r>
      <w:r w:rsidRPr="000D04AA">
        <w:rPr>
          <w:b/>
        </w:rPr>
        <w:t>Format</w:t>
      </w:r>
      <w:r>
        <w:t xml:space="preserve"> properties pane and set </w:t>
      </w:r>
      <w:r w:rsidRPr="00863888">
        <w:rPr>
          <w:b/>
        </w:rPr>
        <w:t>Select All</w:t>
      </w:r>
      <w:r>
        <w:t xml:space="preserve"> to </w:t>
      </w:r>
      <w:r w:rsidRPr="00863888">
        <w:rPr>
          <w:b/>
        </w:rPr>
        <w:t>On</w:t>
      </w:r>
      <w:r>
        <w:t>.</w:t>
      </w:r>
    </w:p>
    <w:p w14:paraId="1811130C" w14:textId="6BBE4241" w:rsidR="0051760C" w:rsidRDefault="0051760C" w:rsidP="0051760C">
      <w:pPr>
        <w:pStyle w:val="LabStepScreenshotLevel2"/>
      </w:pPr>
      <w:r>
        <w:drawing>
          <wp:inline distT="0" distB="0" distL="0" distR="0" wp14:anchorId="53A33B3E" wp14:editId="026EDCB8">
            <wp:extent cx="1509080" cy="1246631"/>
            <wp:effectExtent l="19050" t="19050" r="15240"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2592" cy="1249532"/>
                    </a:xfrm>
                    <a:prstGeom prst="rect">
                      <a:avLst/>
                    </a:prstGeom>
                    <a:noFill/>
                    <a:ln>
                      <a:solidFill>
                        <a:schemeClr val="tx1"/>
                      </a:solidFill>
                    </a:ln>
                  </pic:spPr>
                </pic:pic>
              </a:graphicData>
            </a:graphic>
          </wp:inline>
        </w:drawing>
      </w:r>
    </w:p>
    <w:p w14:paraId="2EAE4E74" w14:textId="17674D90" w:rsidR="0051760C" w:rsidRDefault="00863888" w:rsidP="00863888">
      <w:pPr>
        <w:pStyle w:val="LabStepNumbered"/>
      </w:pPr>
      <w:r>
        <w:t>Add a new Map visual to display sales revenue by state.</w:t>
      </w:r>
    </w:p>
    <w:p w14:paraId="71174103" w14:textId="23C01AAD" w:rsidR="00863888" w:rsidRDefault="000D04AA" w:rsidP="00863888">
      <w:pPr>
        <w:pStyle w:val="LabStepNumberedLevel2"/>
      </w:pPr>
      <w:r>
        <w:t xml:space="preserve">Click the New Visual button on the ribbon to create a new </w:t>
      </w:r>
      <w:r w:rsidR="002C4944">
        <w:t>visual</w:t>
      </w:r>
      <w:r>
        <w:t>.</w:t>
      </w:r>
    </w:p>
    <w:p w14:paraId="181543F8" w14:textId="41692E28" w:rsidR="000D04AA" w:rsidRDefault="002C4944" w:rsidP="00863888">
      <w:pPr>
        <w:pStyle w:val="LabStepNumberedLevel2"/>
      </w:pPr>
      <w:r>
        <w:lastRenderedPageBreak/>
        <w:t xml:space="preserve">Click the </w:t>
      </w:r>
      <w:r w:rsidRPr="002C4944">
        <w:rPr>
          <w:b/>
        </w:rPr>
        <w:t>Map</w:t>
      </w:r>
      <w:r>
        <w:t xml:space="preserve"> button in the </w:t>
      </w:r>
      <w:r w:rsidRPr="002C4944">
        <w:rPr>
          <w:b/>
        </w:rPr>
        <w:t>Visualizations</w:t>
      </w:r>
      <w:r>
        <w:t xml:space="preserve"> list to change the visual into a Map visual.</w:t>
      </w:r>
    </w:p>
    <w:p w14:paraId="7A2F654E" w14:textId="5B1856C5" w:rsidR="002C4944" w:rsidRDefault="002C4944" w:rsidP="002C4944">
      <w:pPr>
        <w:pStyle w:val="LabStepScreenshotLevel2"/>
      </w:pPr>
      <w:r>
        <w:drawing>
          <wp:inline distT="0" distB="0" distL="0" distR="0" wp14:anchorId="4892BCC9" wp14:editId="2F0FBC12">
            <wp:extent cx="1221331" cy="1191741"/>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24353" cy="1194690"/>
                    </a:xfrm>
                    <a:prstGeom prst="rect">
                      <a:avLst/>
                    </a:prstGeom>
                    <a:noFill/>
                    <a:ln>
                      <a:noFill/>
                    </a:ln>
                  </pic:spPr>
                </pic:pic>
              </a:graphicData>
            </a:graphic>
          </wp:inline>
        </w:drawing>
      </w:r>
    </w:p>
    <w:p w14:paraId="27145D0A" w14:textId="63BC3D21" w:rsidR="002C4944" w:rsidRDefault="002C4944" w:rsidP="00863888">
      <w:pPr>
        <w:pStyle w:val="LabStepNumberedLevel2"/>
      </w:pPr>
      <w:r>
        <w:t xml:space="preserve">Configure the fields for the </w:t>
      </w:r>
      <w:r w:rsidRPr="002C4944">
        <w:rPr>
          <w:b/>
        </w:rPr>
        <w:t>Map</w:t>
      </w:r>
      <w:r>
        <w:t xml:space="preserve"> visual by adding the </w:t>
      </w:r>
      <w:r w:rsidRPr="002C4944">
        <w:rPr>
          <w:b/>
        </w:rPr>
        <w:t>State</w:t>
      </w:r>
      <w:r>
        <w:t xml:space="preserve"> field from the </w:t>
      </w:r>
      <w:r w:rsidRPr="002C4944">
        <w:rPr>
          <w:b/>
        </w:rPr>
        <w:t>Customers</w:t>
      </w:r>
      <w:r>
        <w:t xml:space="preserve"> table into the </w:t>
      </w:r>
      <w:r w:rsidRPr="002C4944">
        <w:rPr>
          <w:b/>
        </w:rPr>
        <w:t>Location</w:t>
      </w:r>
      <w:r>
        <w:t xml:space="preserve"> well and the </w:t>
      </w:r>
      <w:r w:rsidRPr="002C4944">
        <w:rPr>
          <w:b/>
        </w:rPr>
        <w:t>Sales Revenue</w:t>
      </w:r>
      <w:r>
        <w:t xml:space="preserve"> field from the </w:t>
      </w:r>
      <w:r w:rsidRPr="002C4944">
        <w:rPr>
          <w:b/>
        </w:rPr>
        <w:t>Sales</w:t>
      </w:r>
      <w:r>
        <w:t xml:space="preserve"> table into the </w:t>
      </w:r>
      <w:r w:rsidRPr="002C4944">
        <w:rPr>
          <w:b/>
        </w:rPr>
        <w:t>Size</w:t>
      </w:r>
      <w:r>
        <w:t xml:space="preserve"> well.</w:t>
      </w:r>
    </w:p>
    <w:p w14:paraId="3E3CE629" w14:textId="5067792B" w:rsidR="0051760C" w:rsidRDefault="0051760C" w:rsidP="0051760C">
      <w:pPr>
        <w:pStyle w:val="LabStepScreenshotLevel2"/>
      </w:pPr>
      <w:r>
        <w:drawing>
          <wp:inline distT="0" distB="0" distL="0" distR="0" wp14:anchorId="14E3BC40" wp14:editId="7548F5E8">
            <wp:extent cx="4540028" cy="1966770"/>
            <wp:effectExtent l="19050" t="19050" r="1333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6753" cy="1978348"/>
                    </a:xfrm>
                    <a:prstGeom prst="rect">
                      <a:avLst/>
                    </a:prstGeom>
                    <a:noFill/>
                    <a:ln>
                      <a:solidFill>
                        <a:schemeClr val="tx1"/>
                      </a:solidFill>
                    </a:ln>
                  </pic:spPr>
                </pic:pic>
              </a:graphicData>
            </a:graphic>
          </wp:inline>
        </w:drawing>
      </w:r>
    </w:p>
    <w:p w14:paraId="7CB6F82B" w14:textId="5C29352F" w:rsidR="0051760C" w:rsidRDefault="002C4944" w:rsidP="000B6503">
      <w:pPr>
        <w:pStyle w:val="LabStepNumberedLevel2"/>
      </w:pPr>
      <w:r>
        <w:t xml:space="preserve">Add the </w:t>
      </w:r>
      <w:r w:rsidRPr="002C4944">
        <w:rPr>
          <w:b/>
        </w:rPr>
        <w:t>Units Sold</w:t>
      </w:r>
      <w:r>
        <w:t xml:space="preserve"> field from the </w:t>
      </w:r>
      <w:r w:rsidRPr="002C4944">
        <w:rPr>
          <w:b/>
        </w:rPr>
        <w:t>Sales</w:t>
      </w:r>
      <w:r>
        <w:t xml:space="preserve"> table and the </w:t>
      </w:r>
      <w:r w:rsidRPr="002C4944">
        <w:rPr>
          <w:b/>
        </w:rPr>
        <w:t>Customer Count</w:t>
      </w:r>
      <w:r>
        <w:t xml:space="preserve"> field from the </w:t>
      </w:r>
      <w:r w:rsidRPr="002C4944">
        <w:rPr>
          <w:b/>
        </w:rPr>
        <w:t>Customers</w:t>
      </w:r>
      <w:r>
        <w:t xml:space="preserve"> table into the </w:t>
      </w:r>
      <w:r w:rsidRPr="002C4944">
        <w:rPr>
          <w:b/>
        </w:rPr>
        <w:t>Tooltips</w:t>
      </w:r>
      <w:r>
        <w:t xml:space="preserve"> well.</w:t>
      </w:r>
    </w:p>
    <w:p w14:paraId="4EEA1C1F" w14:textId="7528AEEC" w:rsidR="002F725C" w:rsidRDefault="002F725C" w:rsidP="002F725C">
      <w:pPr>
        <w:pStyle w:val="LabStepScreenshotLevel2"/>
      </w:pPr>
      <w:r>
        <w:drawing>
          <wp:inline distT="0" distB="0" distL="0" distR="0" wp14:anchorId="0099181A" wp14:editId="006E8099">
            <wp:extent cx="1170176" cy="1637243"/>
            <wp:effectExtent l="19050" t="19050" r="11430"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77825" cy="1647945"/>
                    </a:xfrm>
                    <a:prstGeom prst="rect">
                      <a:avLst/>
                    </a:prstGeom>
                    <a:noFill/>
                    <a:ln>
                      <a:solidFill>
                        <a:schemeClr val="tx1"/>
                      </a:solidFill>
                    </a:ln>
                  </pic:spPr>
                </pic:pic>
              </a:graphicData>
            </a:graphic>
          </wp:inline>
        </w:drawing>
      </w:r>
    </w:p>
    <w:p w14:paraId="085BBF88" w14:textId="6F5F2BEE" w:rsidR="002F725C" w:rsidRDefault="002C4944" w:rsidP="000B6503">
      <w:pPr>
        <w:pStyle w:val="LabStepNumberedLevel2"/>
      </w:pPr>
      <w:r>
        <w:t xml:space="preserve">With the Map visual selected, navigate to the </w:t>
      </w:r>
      <w:r w:rsidRPr="002C4944">
        <w:rPr>
          <w:b/>
        </w:rPr>
        <w:t>Data Colors</w:t>
      </w:r>
      <w:r>
        <w:t xml:space="preserve"> section in the </w:t>
      </w:r>
      <w:r w:rsidRPr="002C4944">
        <w:rPr>
          <w:b/>
        </w:rPr>
        <w:t>Format</w:t>
      </w:r>
      <w:r>
        <w:t xml:space="preserve"> properties pane and change the default color to a dark red to it stands out more clearly on the map visual.</w:t>
      </w:r>
    </w:p>
    <w:p w14:paraId="16A5A58D" w14:textId="06CC5292" w:rsidR="0051760C" w:rsidRDefault="0051760C" w:rsidP="0051760C">
      <w:pPr>
        <w:pStyle w:val="LabStepScreenshotLevel2"/>
      </w:pPr>
      <w:r>
        <w:lastRenderedPageBreak/>
        <w:drawing>
          <wp:inline distT="0" distB="0" distL="0" distR="0" wp14:anchorId="048E5BB4" wp14:editId="1D3FD2AD">
            <wp:extent cx="5112327" cy="2150491"/>
            <wp:effectExtent l="19050" t="19050" r="1270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22903" cy="2154940"/>
                    </a:xfrm>
                    <a:prstGeom prst="rect">
                      <a:avLst/>
                    </a:prstGeom>
                    <a:noFill/>
                    <a:ln>
                      <a:solidFill>
                        <a:schemeClr val="tx1"/>
                      </a:solidFill>
                    </a:ln>
                  </pic:spPr>
                </pic:pic>
              </a:graphicData>
            </a:graphic>
          </wp:inline>
        </w:drawing>
      </w:r>
    </w:p>
    <w:p w14:paraId="5FC60EBA" w14:textId="7499FC90" w:rsidR="0051760C" w:rsidRDefault="002C4944" w:rsidP="002F725C">
      <w:pPr>
        <w:pStyle w:val="LabStepNumberedLevel2"/>
      </w:pPr>
      <w:r>
        <w:t xml:space="preserve">Test out the </w:t>
      </w:r>
      <w:r w:rsidRPr="002C4944">
        <w:rPr>
          <w:b/>
        </w:rPr>
        <w:t>Tooltips</w:t>
      </w:r>
      <w:r>
        <w:t xml:space="preserve"> setting by hovering the mouse over a red dot for a specific state. You should see that the </w:t>
      </w:r>
      <w:r w:rsidRPr="002C4944">
        <w:rPr>
          <w:b/>
        </w:rPr>
        <w:t>Tooltips</w:t>
      </w:r>
      <w:r>
        <w:t xml:space="preserve"> setting displays </w:t>
      </w:r>
      <w:r w:rsidRPr="002C4944">
        <w:rPr>
          <w:b/>
        </w:rPr>
        <w:t>State</w:t>
      </w:r>
      <w:r>
        <w:t xml:space="preserve">, </w:t>
      </w:r>
      <w:r w:rsidRPr="002C4944">
        <w:rPr>
          <w:b/>
        </w:rPr>
        <w:t>Sales Revenue</w:t>
      </w:r>
      <w:r>
        <w:t xml:space="preserve">, </w:t>
      </w:r>
      <w:r w:rsidRPr="002C4944">
        <w:rPr>
          <w:b/>
        </w:rPr>
        <w:t>Units Sold</w:t>
      </w:r>
      <w:r>
        <w:t xml:space="preserve"> and </w:t>
      </w:r>
      <w:r w:rsidRPr="002C4944">
        <w:rPr>
          <w:b/>
        </w:rPr>
        <w:t>Customer Count</w:t>
      </w:r>
      <w:r>
        <w:t>.</w:t>
      </w:r>
    </w:p>
    <w:p w14:paraId="34180247" w14:textId="1162B35A" w:rsidR="002F725C" w:rsidRDefault="002F725C" w:rsidP="002F725C">
      <w:pPr>
        <w:pStyle w:val="LabStepScreenshotLevel2"/>
      </w:pPr>
      <w:r>
        <w:drawing>
          <wp:inline distT="0" distB="0" distL="0" distR="0" wp14:anchorId="411569F0" wp14:editId="267ABECF">
            <wp:extent cx="3459284" cy="2035480"/>
            <wp:effectExtent l="19050" t="19050" r="2730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89188" cy="2053076"/>
                    </a:xfrm>
                    <a:prstGeom prst="rect">
                      <a:avLst/>
                    </a:prstGeom>
                    <a:noFill/>
                    <a:ln>
                      <a:solidFill>
                        <a:schemeClr val="tx1"/>
                      </a:solidFill>
                    </a:ln>
                  </pic:spPr>
                </pic:pic>
              </a:graphicData>
            </a:graphic>
          </wp:inline>
        </w:drawing>
      </w:r>
    </w:p>
    <w:p w14:paraId="25A5FCAC" w14:textId="782E7023" w:rsidR="002F725C" w:rsidRDefault="002C4944" w:rsidP="002F725C">
      <w:pPr>
        <w:pStyle w:val="LabStepNumberedLevel2"/>
      </w:pPr>
      <w:r>
        <w:t xml:space="preserve">Try out the slicer. You should be able to </w:t>
      </w:r>
      <w:r w:rsidR="006777FA">
        <w:t xml:space="preserve">select </w:t>
      </w:r>
      <w:r>
        <w:t xml:space="preserve">a single sales region and see the map update to reflect the </w:t>
      </w:r>
      <w:r w:rsidR="006777FA">
        <w:t xml:space="preserve">new </w:t>
      </w:r>
      <w:r>
        <w:t>filtering.</w:t>
      </w:r>
    </w:p>
    <w:p w14:paraId="3FE8B58D" w14:textId="3F5F1BF0" w:rsidR="008B0560" w:rsidRDefault="008B0560" w:rsidP="008B0560">
      <w:pPr>
        <w:pStyle w:val="LabStepScreenshotLevel2"/>
      </w:pPr>
      <w:r>
        <w:drawing>
          <wp:inline distT="0" distB="0" distL="0" distR="0" wp14:anchorId="079952D1" wp14:editId="67EB5D9C">
            <wp:extent cx="4506473" cy="2660072"/>
            <wp:effectExtent l="19050" t="19050" r="27940"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31644" cy="2674930"/>
                    </a:xfrm>
                    <a:prstGeom prst="rect">
                      <a:avLst/>
                    </a:prstGeom>
                    <a:noFill/>
                    <a:ln>
                      <a:solidFill>
                        <a:schemeClr val="tx1"/>
                      </a:solidFill>
                    </a:ln>
                  </pic:spPr>
                </pic:pic>
              </a:graphicData>
            </a:graphic>
          </wp:inline>
        </w:drawing>
      </w:r>
    </w:p>
    <w:p w14:paraId="1EA0DE91" w14:textId="66EA7814" w:rsidR="002F725C" w:rsidRDefault="006777FA" w:rsidP="002F725C">
      <w:pPr>
        <w:pStyle w:val="LabStepNumberedLevel2"/>
      </w:pPr>
      <w:r>
        <w:lastRenderedPageBreak/>
        <w:t xml:space="preserve">With the </w:t>
      </w:r>
      <w:r w:rsidRPr="006777FA">
        <w:rPr>
          <w:b/>
        </w:rPr>
        <w:t>Map</w:t>
      </w:r>
      <w:r>
        <w:t xml:space="preserve"> visual select, navigate to the </w:t>
      </w:r>
      <w:r w:rsidRPr="006777FA">
        <w:rPr>
          <w:b/>
        </w:rPr>
        <w:t>Field</w:t>
      </w:r>
      <w:r>
        <w:t xml:space="preserve"> properties pane. Remove the </w:t>
      </w:r>
      <w:r w:rsidRPr="006777FA">
        <w:rPr>
          <w:b/>
        </w:rPr>
        <w:t>State</w:t>
      </w:r>
      <w:r>
        <w:t xml:space="preserve"> field from the </w:t>
      </w:r>
      <w:r w:rsidRPr="006777FA">
        <w:rPr>
          <w:b/>
        </w:rPr>
        <w:t>Location</w:t>
      </w:r>
      <w:r>
        <w:t xml:space="preserve"> well and replace it with the </w:t>
      </w:r>
      <w:r w:rsidRPr="006777FA">
        <w:rPr>
          <w:b/>
        </w:rPr>
        <w:t>City</w:t>
      </w:r>
      <w:r>
        <w:t xml:space="preserve"> field from the </w:t>
      </w:r>
      <w:r w:rsidRPr="006777FA">
        <w:rPr>
          <w:b/>
        </w:rPr>
        <w:t>Customers</w:t>
      </w:r>
      <w:r>
        <w:t xml:space="preserve"> table. Now the red dots are more granular because they represent cities not states.</w:t>
      </w:r>
    </w:p>
    <w:p w14:paraId="725D0BB6" w14:textId="5C84FF85" w:rsidR="008B0560" w:rsidRDefault="008B0560" w:rsidP="008B0560">
      <w:pPr>
        <w:pStyle w:val="LabStepScreenshotLevel2"/>
      </w:pPr>
      <w:r>
        <w:drawing>
          <wp:inline distT="0" distB="0" distL="0" distR="0" wp14:anchorId="52EB285C" wp14:editId="47286022">
            <wp:extent cx="5095702" cy="2168032"/>
            <wp:effectExtent l="19050" t="19050" r="1016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8694" cy="2173560"/>
                    </a:xfrm>
                    <a:prstGeom prst="rect">
                      <a:avLst/>
                    </a:prstGeom>
                    <a:noFill/>
                    <a:ln>
                      <a:solidFill>
                        <a:schemeClr val="tx1"/>
                      </a:solidFill>
                    </a:ln>
                  </pic:spPr>
                </pic:pic>
              </a:graphicData>
            </a:graphic>
          </wp:inline>
        </w:drawing>
      </w:r>
    </w:p>
    <w:p w14:paraId="240E46DB" w14:textId="4FCBD1A2" w:rsidR="002F725C" w:rsidRDefault="006777FA" w:rsidP="006777FA">
      <w:pPr>
        <w:pStyle w:val="LabStepNumbered"/>
      </w:pPr>
      <w:r>
        <w:t xml:space="preserve">Add a second slicer below the first slicer to filter by </w:t>
      </w:r>
      <w:r w:rsidRPr="006777FA">
        <w:rPr>
          <w:b/>
        </w:rPr>
        <w:t>State</w:t>
      </w:r>
      <w:r>
        <w:t>.</w:t>
      </w:r>
    </w:p>
    <w:p w14:paraId="173CC9D9" w14:textId="77777777" w:rsidR="006777FA" w:rsidRDefault="006777FA" w:rsidP="006777FA">
      <w:pPr>
        <w:pStyle w:val="LabStepNumberedLevel2"/>
      </w:pPr>
      <w:r>
        <w:t xml:space="preserve">Click the </w:t>
      </w:r>
      <w:r w:rsidRPr="006777FA">
        <w:rPr>
          <w:b/>
        </w:rPr>
        <w:t>New Visual</w:t>
      </w:r>
      <w:r>
        <w:t xml:space="preserve"> button on the ribbon to create a new visual.</w:t>
      </w:r>
    </w:p>
    <w:p w14:paraId="12184DA5" w14:textId="4C05BF8F" w:rsidR="006777FA" w:rsidRDefault="006777FA" w:rsidP="006777FA">
      <w:pPr>
        <w:pStyle w:val="LabStepNumberedLevel2"/>
      </w:pPr>
      <w:r>
        <w:t xml:space="preserve">Click the </w:t>
      </w:r>
      <w:r>
        <w:rPr>
          <w:b/>
        </w:rPr>
        <w:t xml:space="preserve">Slicer </w:t>
      </w:r>
      <w:r>
        <w:t xml:space="preserve">button in the </w:t>
      </w:r>
      <w:r w:rsidRPr="002C4944">
        <w:rPr>
          <w:b/>
        </w:rPr>
        <w:t>Visualizations</w:t>
      </w:r>
      <w:r>
        <w:t xml:space="preserve"> list to change the visual into a slicer visual.</w:t>
      </w:r>
    </w:p>
    <w:p w14:paraId="1392A7B8" w14:textId="104068B9" w:rsidR="006777FA" w:rsidRDefault="006777FA" w:rsidP="006777FA">
      <w:pPr>
        <w:pStyle w:val="LabStepNumberedLevel2"/>
      </w:pPr>
      <w:r>
        <w:t xml:space="preserve">Configure the new slicer by adding the </w:t>
      </w:r>
      <w:r w:rsidRPr="006777FA">
        <w:rPr>
          <w:b/>
        </w:rPr>
        <w:t>State Name</w:t>
      </w:r>
      <w:r>
        <w:t xml:space="preserve"> field from the </w:t>
      </w:r>
      <w:r w:rsidRPr="006777FA">
        <w:rPr>
          <w:b/>
        </w:rPr>
        <w:t>Customers</w:t>
      </w:r>
      <w:r>
        <w:t xml:space="preserve"> table into the </w:t>
      </w:r>
      <w:r w:rsidRPr="006777FA">
        <w:rPr>
          <w:b/>
        </w:rPr>
        <w:t>Field</w:t>
      </w:r>
      <w:r>
        <w:t xml:space="preserve"> well.</w:t>
      </w:r>
    </w:p>
    <w:p w14:paraId="5D313D23" w14:textId="18448F26" w:rsidR="006777FA" w:rsidRDefault="006777FA" w:rsidP="006777FA">
      <w:pPr>
        <w:pStyle w:val="LabStepScreenshotLevel2"/>
      </w:pPr>
      <w:r>
        <w:drawing>
          <wp:inline distT="0" distB="0" distL="0" distR="0" wp14:anchorId="1F847E5C" wp14:editId="7D2DB90A">
            <wp:extent cx="1386205" cy="713740"/>
            <wp:effectExtent l="19050" t="19050" r="23495"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86205" cy="713740"/>
                    </a:xfrm>
                    <a:prstGeom prst="rect">
                      <a:avLst/>
                    </a:prstGeom>
                    <a:noFill/>
                    <a:ln>
                      <a:solidFill>
                        <a:schemeClr val="tx1"/>
                      </a:solidFill>
                    </a:ln>
                  </pic:spPr>
                </pic:pic>
              </a:graphicData>
            </a:graphic>
          </wp:inline>
        </w:drawing>
      </w:r>
    </w:p>
    <w:p w14:paraId="5936036D" w14:textId="48C9BDA6" w:rsidR="006777FA" w:rsidRDefault="006777FA" w:rsidP="006777FA">
      <w:pPr>
        <w:pStyle w:val="LabStepNumberedLevel2"/>
      </w:pPr>
      <w:r>
        <w:t>Reposition the new slicer to it appears just below the first slicer as shown in the following screenshot.</w:t>
      </w:r>
    </w:p>
    <w:p w14:paraId="2FC3461B" w14:textId="31AD5F29" w:rsidR="008B0560" w:rsidRDefault="008B0560" w:rsidP="008B0560">
      <w:pPr>
        <w:pStyle w:val="LabStepScreenshotLevel2"/>
      </w:pPr>
      <w:r>
        <w:drawing>
          <wp:inline distT="0" distB="0" distL="0" distR="0" wp14:anchorId="3869402E" wp14:editId="37A6AE35">
            <wp:extent cx="1171184" cy="2833516"/>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09760" cy="2926845"/>
                    </a:xfrm>
                    <a:prstGeom prst="rect">
                      <a:avLst/>
                    </a:prstGeom>
                    <a:noFill/>
                    <a:ln>
                      <a:noFill/>
                    </a:ln>
                  </pic:spPr>
                </pic:pic>
              </a:graphicData>
            </a:graphic>
          </wp:inline>
        </w:drawing>
      </w:r>
    </w:p>
    <w:p w14:paraId="0C078A07" w14:textId="26BC8922" w:rsidR="006777FA" w:rsidRDefault="006777FA" w:rsidP="006777FA">
      <w:pPr>
        <w:pStyle w:val="LabExerciseCallout"/>
      </w:pPr>
      <w:r>
        <w:t>In the next step you will configure the edit interactions between the two slicer visuals. In particular, you do not want the button slider to place a filter on the top slicer.</w:t>
      </w:r>
    </w:p>
    <w:p w14:paraId="138EB072" w14:textId="1305E364" w:rsidR="006777FA" w:rsidRDefault="006777FA" w:rsidP="002F725C">
      <w:pPr>
        <w:pStyle w:val="LabStepNumberedLevel2"/>
      </w:pPr>
      <w:r>
        <w:lastRenderedPageBreak/>
        <w:t>Make sure the bottom slicer is selected.</w:t>
      </w:r>
    </w:p>
    <w:p w14:paraId="743EC648" w14:textId="77777777" w:rsidR="006777FA" w:rsidRDefault="006777FA" w:rsidP="006777FA">
      <w:pPr>
        <w:pStyle w:val="LabStepNumberedLevel2"/>
      </w:pPr>
      <w:r>
        <w:t xml:space="preserve">Navigate to the </w:t>
      </w:r>
      <w:r w:rsidRPr="006777FA">
        <w:rPr>
          <w:b/>
        </w:rPr>
        <w:t>Format</w:t>
      </w:r>
      <w:r>
        <w:t xml:space="preserve"> tab in the ribbon.</w:t>
      </w:r>
    </w:p>
    <w:p w14:paraId="14EBBFFB" w14:textId="777FD6DB" w:rsidR="006777FA" w:rsidRDefault="006777FA" w:rsidP="002F725C">
      <w:pPr>
        <w:pStyle w:val="LabStepNumberedLevel2"/>
      </w:pPr>
      <w:r>
        <w:t xml:space="preserve">Click the </w:t>
      </w:r>
      <w:r w:rsidR="008E3A50" w:rsidRPr="008E3A50">
        <w:rPr>
          <w:b/>
        </w:rPr>
        <w:t>Edit Interactions</w:t>
      </w:r>
      <w:r w:rsidR="008E3A50">
        <w:t xml:space="preserve"> button in the ribbon to enter edit interaction mode.</w:t>
      </w:r>
    </w:p>
    <w:p w14:paraId="7E62887D" w14:textId="05D7AA15" w:rsidR="008E3A50" w:rsidRDefault="008E3A50" w:rsidP="002F725C">
      <w:pPr>
        <w:pStyle w:val="LabStepNumberedLevel2"/>
      </w:pPr>
      <w:r>
        <w:t xml:space="preserve">In the </w:t>
      </w:r>
      <w:r w:rsidRPr="008E3A50">
        <w:rPr>
          <w:b/>
        </w:rPr>
        <w:t>Sales Region</w:t>
      </w:r>
      <w:r>
        <w:t xml:space="preserve"> slicer, click the circle icon with the line through it to prevent the other slicer from affecting this slicer.</w:t>
      </w:r>
    </w:p>
    <w:p w14:paraId="3156641B" w14:textId="239E233C" w:rsidR="008B0560" w:rsidRDefault="008E3A50" w:rsidP="008B0560">
      <w:pPr>
        <w:pStyle w:val="LabStepScreenshotLevel2"/>
      </w:pPr>
      <w:r>
        <w:drawing>
          <wp:inline distT="0" distB="0" distL="0" distR="0" wp14:anchorId="159BA8C7" wp14:editId="0E799251">
            <wp:extent cx="2224411" cy="2253803"/>
            <wp:effectExtent l="19050" t="19050" r="2349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32768" cy="2262271"/>
                    </a:xfrm>
                    <a:prstGeom prst="rect">
                      <a:avLst/>
                    </a:prstGeom>
                    <a:noFill/>
                    <a:ln>
                      <a:solidFill>
                        <a:schemeClr val="tx1"/>
                      </a:solidFill>
                    </a:ln>
                  </pic:spPr>
                </pic:pic>
              </a:graphicData>
            </a:graphic>
          </wp:inline>
        </w:drawing>
      </w:r>
    </w:p>
    <w:p w14:paraId="7925F6A7" w14:textId="7194C094" w:rsidR="008B0560" w:rsidRDefault="008E3A50" w:rsidP="002F725C">
      <w:pPr>
        <w:pStyle w:val="LabStepNumberedLevel2"/>
      </w:pPr>
      <w:r>
        <w:t>Test out the finished report page. You should be able to select a sales region from the top slicer which filters the set of states available in the bottom slicer. You should then be able to select a state and see its cities in the Map visual.</w:t>
      </w:r>
    </w:p>
    <w:p w14:paraId="1B55FEBD" w14:textId="6004F485" w:rsidR="003435A6" w:rsidRPr="003435A6" w:rsidRDefault="003435A6" w:rsidP="003435A6">
      <w:pPr>
        <w:pStyle w:val="LabStepScreenshotLevel2"/>
      </w:pPr>
      <w:r>
        <w:drawing>
          <wp:inline distT="0" distB="0" distL="0" distR="0" wp14:anchorId="52B3F949" wp14:editId="4C7434E4">
            <wp:extent cx="5220393" cy="3034865"/>
            <wp:effectExtent l="19050" t="19050" r="18415"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28623" cy="3039649"/>
                    </a:xfrm>
                    <a:prstGeom prst="rect">
                      <a:avLst/>
                    </a:prstGeom>
                    <a:noFill/>
                    <a:ln>
                      <a:solidFill>
                        <a:schemeClr val="tx1"/>
                      </a:solidFill>
                    </a:ln>
                  </pic:spPr>
                </pic:pic>
              </a:graphicData>
            </a:graphic>
          </wp:inline>
        </w:drawing>
      </w:r>
    </w:p>
    <w:p w14:paraId="507C4E82" w14:textId="03692270" w:rsidR="000B6503" w:rsidRDefault="008E3A50" w:rsidP="008E3A50">
      <w:pPr>
        <w:pStyle w:val="LabExerciseCallout"/>
      </w:pPr>
      <w:r>
        <w:t>Congratulations. You have now completed this lab.</w:t>
      </w:r>
    </w:p>
    <w:sectPr w:rsidR="000B6503" w:rsidSect="00487314">
      <w:headerReference w:type="default" r:id="rId137"/>
      <w:footerReference w:type="default" r:id="rId138"/>
      <w:headerReference w:type="first" r:id="rId139"/>
      <w:footerReference w:type="first" r:id="rId14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A456E8" w14:textId="77777777" w:rsidR="007378E6" w:rsidRDefault="007378E6" w:rsidP="005F53BE">
      <w:pPr>
        <w:spacing w:before="0" w:after="0"/>
      </w:pPr>
      <w:r>
        <w:separator/>
      </w:r>
    </w:p>
  </w:endnote>
  <w:endnote w:type="continuationSeparator" w:id="0">
    <w:p w14:paraId="14234E3F" w14:textId="77777777" w:rsidR="007378E6" w:rsidRDefault="007378E6"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AD704" w14:textId="189E45D0" w:rsidR="00B17661" w:rsidRDefault="00B17661" w:rsidP="0020611D">
    <w:pPr>
      <w:pStyle w:val="Footer"/>
      <w:pBdr>
        <w:top w:val="single" w:sz="4" w:space="0" w:color="auto"/>
      </w:pBdr>
    </w:pPr>
    <w:r>
      <w:t>© Critical Path Training. 2017. All Rights Reserved</w:t>
    </w:r>
    <w:r>
      <w:tab/>
    </w:r>
    <w:r>
      <w:tab/>
    </w:r>
    <w:r>
      <w:fldChar w:fldCharType="begin"/>
    </w:r>
    <w:r>
      <w:instrText xml:space="preserve"> PAGE  \* MERGEFORMAT </w:instrText>
    </w:r>
    <w:r>
      <w:fldChar w:fldCharType="separate"/>
    </w:r>
    <w:r w:rsidR="00FB0245">
      <w:rPr>
        <w:noProof/>
      </w:rPr>
      <w:t>20</w:t>
    </w:r>
    <w:r>
      <w:fldChar w:fldCharType="end"/>
    </w:r>
  </w:p>
  <w:p w14:paraId="4FCAA96B" w14:textId="7909F493" w:rsidR="00B17661" w:rsidRPr="0020611D" w:rsidRDefault="00B17661" w:rsidP="0020611D">
    <w:pPr>
      <w:pStyle w:val="Footer"/>
      <w:pBdr>
        <w:top w:val="single" w:sz="4" w:space="0" w:color="auto"/>
      </w:pBdr>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A034C" w14:textId="146432EC" w:rsidR="00B17661" w:rsidRDefault="00B17661" w:rsidP="0020611D">
    <w:pPr>
      <w:pStyle w:val="Footer"/>
      <w:pBdr>
        <w:top w:val="single" w:sz="4" w:space="0" w:color="auto"/>
      </w:pBdr>
    </w:pPr>
    <w:r>
      <w:t>© Critical Path Training. 2017. All Rights Reserved</w:t>
    </w:r>
    <w:r>
      <w:tab/>
    </w:r>
    <w:r>
      <w:tab/>
    </w:r>
    <w:r>
      <w:fldChar w:fldCharType="begin"/>
    </w:r>
    <w:r>
      <w:instrText xml:space="preserve"> PAGE  \* MERGEFORMAT </w:instrText>
    </w:r>
    <w:r>
      <w:fldChar w:fldCharType="separate"/>
    </w:r>
    <w:r w:rsidR="00FB0245">
      <w:rPr>
        <w:noProof/>
      </w:rPr>
      <w:t>1</w:t>
    </w:r>
    <w:r>
      <w:fldChar w:fldCharType="end"/>
    </w:r>
  </w:p>
  <w:p w14:paraId="6C229EA0" w14:textId="1D1483AF" w:rsidR="00B17661" w:rsidRPr="0020611D" w:rsidRDefault="00B17661" w:rsidP="0020611D">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B8135A" w14:textId="77777777" w:rsidR="007378E6" w:rsidRDefault="007378E6" w:rsidP="005F53BE">
      <w:pPr>
        <w:spacing w:before="0" w:after="0"/>
      </w:pPr>
      <w:r>
        <w:separator/>
      </w:r>
    </w:p>
  </w:footnote>
  <w:footnote w:type="continuationSeparator" w:id="0">
    <w:p w14:paraId="60C4EE44" w14:textId="77777777" w:rsidR="007378E6" w:rsidRDefault="007378E6"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4FD83" w14:textId="77777777" w:rsidR="00B17661" w:rsidRDefault="00B17661" w:rsidP="008860C6">
    <w:pPr>
      <w:pStyle w:val="Header"/>
      <w:pBdr>
        <w:bottom w:val="single" w:sz="4" w:space="0" w:color="auto"/>
      </w:pBdr>
      <w:spacing w:before="240"/>
    </w:pPr>
    <w:r>
      <w:t>PBI365: Power BI Bootcamp</w:t>
    </w:r>
  </w:p>
  <w:p w14:paraId="52070944" w14:textId="1F42C126" w:rsidR="00B17661" w:rsidRPr="008860C6" w:rsidRDefault="00B17661" w:rsidP="008860C6">
    <w:pPr>
      <w:pStyle w:val="Header"/>
      <w:pBdr>
        <w:bottom w:val="single" w:sz="4" w:space="0" w:color="auto"/>
      </w:pBdr>
      <w:spacing w:before="240"/>
    </w:pPr>
    <w:r>
      <w:t>Module 03 Lab: Designing a Data Model in Power BI Desktop</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FB0245">
      <w:rPr>
        <w:rFonts w:cs="Arial"/>
        <w:noProof/>
      </w:rPr>
      <w:t>Dec 17, 2017</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CFCB7" w14:textId="77777777" w:rsidR="00B17661" w:rsidRDefault="00B17661"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4"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5"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6"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7"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8" w15:restartNumberingAfterBreak="0">
    <w:nsid w:val="14F53A8E"/>
    <w:multiLevelType w:val="hybridMultilevel"/>
    <w:tmpl w:val="CAB04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10"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11"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2"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3" w15:restartNumberingAfterBreak="0">
    <w:nsid w:val="2946127D"/>
    <w:multiLevelType w:val="multilevel"/>
    <w:tmpl w:val="A70A9C82"/>
    <w:numStyleLink w:val="LabStepsTemplate"/>
  </w:abstractNum>
  <w:abstractNum w:abstractNumId="14"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5"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6"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8"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9"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20"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3"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4" w15:restartNumberingAfterBreak="0">
    <w:nsid w:val="39B05BA9"/>
    <w:multiLevelType w:val="multilevel"/>
    <w:tmpl w:val="914CB7EA"/>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5"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6"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7" w15:restartNumberingAfterBreak="0">
    <w:nsid w:val="43600E02"/>
    <w:multiLevelType w:val="hybridMultilevel"/>
    <w:tmpl w:val="1292E5C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9"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30"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32"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33"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34"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5"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6"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7"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40"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41"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4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4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45"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46"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47"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abstractNum w:abstractNumId="48"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6"/>
  </w:num>
  <w:num w:numId="2">
    <w:abstractNumId w:val="30"/>
  </w:num>
  <w:num w:numId="3">
    <w:abstractNumId w:val="34"/>
  </w:num>
  <w:num w:numId="4">
    <w:abstractNumId w:val="20"/>
  </w:num>
  <w:num w:numId="5">
    <w:abstractNumId w:val="21"/>
  </w:num>
  <w:num w:numId="6">
    <w:abstractNumId w:val="27"/>
  </w:num>
  <w:num w:numId="7">
    <w:abstractNumId w:val="43"/>
  </w:num>
  <w:num w:numId="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num>
  <w:num w:numId="12">
    <w:abstractNumId w:val="5"/>
  </w:num>
  <w:num w:numId="13">
    <w:abstractNumId w:val="37"/>
  </w:num>
  <w:num w:numId="14">
    <w:abstractNumId w:val="13"/>
  </w:num>
  <w:num w:numId="15">
    <w:abstractNumId w:val="2"/>
  </w:num>
  <w:num w:numId="16">
    <w:abstractNumId w:val="42"/>
  </w:num>
  <w:num w:numId="17">
    <w:abstractNumId w:val="38"/>
  </w:num>
  <w:num w:numId="18">
    <w:abstractNumId w:val="48"/>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30"/>
  </w:num>
  <w:num w:numId="27">
    <w:abstractNumId w:val="34"/>
  </w:num>
  <w:num w:numId="28">
    <w:abstractNumId w:val="43"/>
  </w:num>
  <w:num w:numId="29">
    <w:abstractNumId w:val="43"/>
  </w:num>
  <w:num w:numId="30">
    <w:abstractNumId w:val="43"/>
  </w:num>
  <w:num w:numId="31">
    <w:abstractNumId w:val="43"/>
  </w:num>
  <w:num w:numId="32">
    <w:abstractNumId w:val="20"/>
  </w:num>
  <w:num w:numId="33">
    <w:abstractNumId w:val="27"/>
  </w:num>
  <w:num w:numId="34">
    <w:abstractNumId w:val="21"/>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30"/>
  </w:num>
  <w:num w:numId="39">
    <w:abstractNumId w:val="34"/>
  </w:num>
  <w:num w:numId="40">
    <w:abstractNumId w:val="43"/>
  </w:num>
  <w:num w:numId="41">
    <w:abstractNumId w:val="43"/>
  </w:num>
  <w:num w:numId="42">
    <w:abstractNumId w:val="43"/>
  </w:num>
  <w:num w:numId="43">
    <w:abstractNumId w:val="43"/>
  </w:num>
  <w:num w:numId="44">
    <w:abstractNumId w:val="20"/>
  </w:num>
  <w:num w:numId="45">
    <w:abstractNumId w:val="21"/>
  </w:num>
  <w:num w:numId="4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34"/>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431"/>
    <w:rsid w:val="00000423"/>
    <w:rsid w:val="0000677C"/>
    <w:rsid w:val="000073FA"/>
    <w:rsid w:val="00007CDF"/>
    <w:rsid w:val="0001334B"/>
    <w:rsid w:val="00016725"/>
    <w:rsid w:val="00031E18"/>
    <w:rsid w:val="00033651"/>
    <w:rsid w:val="00044BD1"/>
    <w:rsid w:val="00045945"/>
    <w:rsid w:val="0005266B"/>
    <w:rsid w:val="00052D45"/>
    <w:rsid w:val="00057F97"/>
    <w:rsid w:val="00065B9E"/>
    <w:rsid w:val="00067C20"/>
    <w:rsid w:val="00072406"/>
    <w:rsid w:val="00092B50"/>
    <w:rsid w:val="000A0F33"/>
    <w:rsid w:val="000A14CA"/>
    <w:rsid w:val="000A1FFD"/>
    <w:rsid w:val="000A7D90"/>
    <w:rsid w:val="000B6503"/>
    <w:rsid w:val="000B666F"/>
    <w:rsid w:val="000C17C7"/>
    <w:rsid w:val="000C3850"/>
    <w:rsid w:val="000C7F80"/>
    <w:rsid w:val="000D04AA"/>
    <w:rsid w:val="000D2D5C"/>
    <w:rsid w:val="000D4582"/>
    <w:rsid w:val="000F1143"/>
    <w:rsid w:val="000F18E2"/>
    <w:rsid w:val="000F2399"/>
    <w:rsid w:val="000F559D"/>
    <w:rsid w:val="00100429"/>
    <w:rsid w:val="00103E6B"/>
    <w:rsid w:val="00112856"/>
    <w:rsid w:val="001170EA"/>
    <w:rsid w:val="0012036A"/>
    <w:rsid w:val="00125E3E"/>
    <w:rsid w:val="00127274"/>
    <w:rsid w:val="00133BED"/>
    <w:rsid w:val="00134B8A"/>
    <w:rsid w:val="00135C06"/>
    <w:rsid w:val="00135C15"/>
    <w:rsid w:val="00136B0C"/>
    <w:rsid w:val="0014787D"/>
    <w:rsid w:val="0015183C"/>
    <w:rsid w:val="00155501"/>
    <w:rsid w:val="00160993"/>
    <w:rsid w:val="00163233"/>
    <w:rsid w:val="00167370"/>
    <w:rsid w:val="00167FC0"/>
    <w:rsid w:val="00175465"/>
    <w:rsid w:val="00180351"/>
    <w:rsid w:val="0018401B"/>
    <w:rsid w:val="001869FD"/>
    <w:rsid w:val="001940C9"/>
    <w:rsid w:val="00194663"/>
    <w:rsid w:val="001A07AE"/>
    <w:rsid w:val="001A6CB3"/>
    <w:rsid w:val="001B13A6"/>
    <w:rsid w:val="001B6534"/>
    <w:rsid w:val="001C0F48"/>
    <w:rsid w:val="001C292C"/>
    <w:rsid w:val="001C2F6C"/>
    <w:rsid w:val="001C66E3"/>
    <w:rsid w:val="001D1A82"/>
    <w:rsid w:val="001D2760"/>
    <w:rsid w:val="001E27A9"/>
    <w:rsid w:val="001E3210"/>
    <w:rsid w:val="001E488A"/>
    <w:rsid w:val="001E777D"/>
    <w:rsid w:val="001F46E0"/>
    <w:rsid w:val="001F6DF8"/>
    <w:rsid w:val="001F7C43"/>
    <w:rsid w:val="0020611D"/>
    <w:rsid w:val="00214A4D"/>
    <w:rsid w:val="00221E8A"/>
    <w:rsid w:val="002221C2"/>
    <w:rsid w:val="00222B3F"/>
    <w:rsid w:val="00223B5C"/>
    <w:rsid w:val="00233079"/>
    <w:rsid w:val="00233912"/>
    <w:rsid w:val="00234496"/>
    <w:rsid w:val="00234E10"/>
    <w:rsid w:val="00234FBA"/>
    <w:rsid w:val="00243876"/>
    <w:rsid w:val="002445ED"/>
    <w:rsid w:val="00253255"/>
    <w:rsid w:val="00256003"/>
    <w:rsid w:val="002605D2"/>
    <w:rsid w:val="00272913"/>
    <w:rsid w:val="00272957"/>
    <w:rsid w:val="00273D7C"/>
    <w:rsid w:val="00273F87"/>
    <w:rsid w:val="00274B27"/>
    <w:rsid w:val="00274E71"/>
    <w:rsid w:val="00280D44"/>
    <w:rsid w:val="00280F36"/>
    <w:rsid w:val="00284833"/>
    <w:rsid w:val="00290C85"/>
    <w:rsid w:val="00293D68"/>
    <w:rsid w:val="00295853"/>
    <w:rsid w:val="00296466"/>
    <w:rsid w:val="0029655E"/>
    <w:rsid w:val="002976FE"/>
    <w:rsid w:val="002A797A"/>
    <w:rsid w:val="002B18C8"/>
    <w:rsid w:val="002B5291"/>
    <w:rsid w:val="002B7B62"/>
    <w:rsid w:val="002C045F"/>
    <w:rsid w:val="002C0B0A"/>
    <w:rsid w:val="002C3831"/>
    <w:rsid w:val="002C4944"/>
    <w:rsid w:val="002C61FB"/>
    <w:rsid w:val="002C7BD9"/>
    <w:rsid w:val="002E3A4F"/>
    <w:rsid w:val="002E3E93"/>
    <w:rsid w:val="002E5D9C"/>
    <w:rsid w:val="002E792F"/>
    <w:rsid w:val="002F2315"/>
    <w:rsid w:val="002F38B2"/>
    <w:rsid w:val="002F3DA6"/>
    <w:rsid w:val="002F725C"/>
    <w:rsid w:val="002F751D"/>
    <w:rsid w:val="0030386E"/>
    <w:rsid w:val="00304755"/>
    <w:rsid w:val="00305C45"/>
    <w:rsid w:val="00305FB6"/>
    <w:rsid w:val="00307E96"/>
    <w:rsid w:val="00311E80"/>
    <w:rsid w:val="00313222"/>
    <w:rsid w:val="00315C40"/>
    <w:rsid w:val="003177C6"/>
    <w:rsid w:val="00320354"/>
    <w:rsid w:val="00320B47"/>
    <w:rsid w:val="00320F52"/>
    <w:rsid w:val="00326F8D"/>
    <w:rsid w:val="00335AB6"/>
    <w:rsid w:val="003419B7"/>
    <w:rsid w:val="003435A6"/>
    <w:rsid w:val="00343BF4"/>
    <w:rsid w:val="00344B71"/>
    <w:rsid w:val="00344C5A"/>
    <w:rsid w:val="00350B1D"/>
    <w:rsid w:val="00352060"/>
    <w:rsid w:val="00356EC4"/>
    <w:rsid w:val="00357410"/>
    <w:rsid w:val="00357A71"/>
    <w:rsid w:val="00363DF6"/>
    <w:rsid w:val="003646EE"/>
    <w:rsid w:val="00364F73"/>
    <w:rsid w:val="00366378"/>
    <w:rsid w:val="00370154"/>
    <w:rsid w:val="0037581C"/>
    <w:rsid w:val="003770A6"/>
    <w:rsid w:val="0038219D"/>
    <w:rsid w:val="003871BA"/>
    <w:rsid w:val="003911B8"/>
    <w:rsid w:val="00391C37"/>
    <w:rsid w:val="0039236A"/>
    <w:rsid w:val="0039422F"/>
    <w:rsid w:val="0039423D"/>
    <w:rsid w:val="003A0E6B"/>
    <w:rsid w:val="003A11ED"/>
    <w:rsid w:val="003A1501"/>
    <w:rsid w:val="003A2FEB"/>
    <w:rsid w:val="003B1E26"/>
    <w:rsid w:val="003B2402"/>
    <w:rsid w:val="003C675A"/>
    <w:rsid w:val="003C6DDF"/>
    <w:rsid w:val="003D2578"/>
    <w:rsid w:val="003D263C"/>
    <w:rsid w:val="003D6ED3"/>
    <w:rsid w:val="003E0FC7"/>
    <w:rsid w:val="003E5485"/>
    <w:rsid w:val="003E5D15"/>
    <w:rsid w:val="003E77A9"/>
    <w:rsid w:val="003F284D"/>
    <w:rsid w:val="003F299C"/>
    <w:rsid w:val="003F3C48"/>
    <w:rsid w:val="003F433C"/>
    <w:rsid w:val="003F5BBD"/>
    <w:rsid w:val="0040266D"/>
    <w:rsid w:val="00405126"/>
    <w:rsid w:val="00427863"/>
    <w:rsid w:val="00446CC9"/>
    <w:rsid w:val="00465CDF"/>
    <w:rsid w:val="00465F95"/>
    <w:rsid w:val="004669B1"/>
    <w:rsid w:val="00470A70"/>
    <w:rsid w:val="0048025F"/>
    <w:rsid w:val="00484A8B"/>
    <w:rsid w:val="00487314"/>
    <w:rsid w:val="0048779F"/>
    <w:rsid w:val="004951A6"/>
    <w:rsid w:val="004976B0"/>
    <w:rsid w:val="004A225A"/>
    <w:rsid w:val="004A4B67"/>
    <w:rsid w:val="004A53A4"/>
    <w:rsid w:val="004A7251"/>
    <w:rsid w:val="004B10B1"/>
    <w:rsid w:val="004B1EC9"/>
    <w:rsid w:val="004C054C"/>
    <w:rsid w:val="004C3A93"/>
    <w:rsid w:val="004C7C0D"/>
    <w:rsid w:val="004D14AF"/>
    <w:rsid w:val="004D23C6"/>
    <w:rsid w:val="004D525D"/>
    <w:rsid w:val="004E098D"/>
    <w:rsid w:val="00501C61"/>
    <w:rsid w:val="00504F6D"/>
    <w:rsid w:val="00510744"/>
    <w:rsid w:val="0051304B"/>
    <w:rsid w:val="0051760C"/>
    <w:rsid w:val="0052025B"/>
    <w:rsid w:val="00530EF9"/>
    <w:rsid w:val="00537C98"/>
    <w:rsid w:val="00537FB3"/>
    <w:rsid w:val="005410FB"/>
    <w:rsid w:val="005474DB"/>
    <w:rsid w:val="005505A0"/>
    <w:rsid w:val="0055214C"/>
    <w:rsid w:val="00552FF2"/>
    <w:rsid w:val="00553655"/>
    <w:rsid w:val="00557EE4"/>
    <w:rsid w:val="0056217D"/>
    <w:rsid w:val="00564002"/>
    <w:rsid w:val="0056484F"/>
    <w:rsid w:val="00565F86"/>
    <w:rsid w:val="0056793F"/>
    <w:rsid w:val="0057121D"/>
    <w:rsid w:val="00575E20"/>
    <w:rsid w:val="00582F55"/>
    <w:rsid w:val="00587247"/>
    <w:rsid w:val="00587F73"/>
    <w:rsid w:val="0059578F"/>
    <w:rsid w:val="00595D24"/>
    <w:rsid w:val="00595DB6"/>
    <w:rsid w:val="005A5648"/>
    <w:rsid w:val="005B07AE"/>
    <w:rsid w:val="005B2A46"/>
    <w:rsid w:val="005B372E"/>
    <w:rsid w:val="005B4437"/>
    <w:rsid w:val="005B51DA"/>
    <w:rsid w:val="005B6596"/>
    <w:rsid w:val="005C074B"/>
    <w:rsid w:val="005C1A66"/>
    <w:rsid w:val="005C71B1"/>
    <w:rsid w:val="005D0755"/>
    <w:rsid w:val="005D3776"/>
    <w:rsid w:val="005D7005"/>
    <w:rsid w:val="005E443E"/>
    <w:rsid w:val="005E49E8"/>
    <w:rsid w:val="005E5442"/>
    <w:rsid w:val="005F4595"/>
    <w:rsid w:val="005F53BE"/>
    <w:rsid w:val="005F549E"/>
    <w:rsid w:val="005F7A5E"/>
    <w:rsid w:val="0060682E"/>
    <w:rsid w:val="00607112"/>
    <w:rsid w:val="0061366A"/>
    <w:rsid w:val="0062297B"/>
    <w:rsid w:val="00625B6E"/>
    <w:rsid w:val="00631DAC"/>
    <w:rsid w:val="00636E53"/>
    <w:rsid w:val="00637517"/>
    <w:rsid w:val="00641FA4"/>
    <w:rsid w:val="006453D2"/>
    <w:rsid w:val="0064753C"/>
    <w:rsid w:val="00655150"/>
    <w:rsid w:val="006556A5"/>
    <w:rsid w:val="00656405"/>
    <w:rsid w:val="00661895"/>
    <w:rsid w:val="00662F8A"/>
    <w:rsid w:val="00671A71"/>
    <w:rsid w:val="00671C3D"/>
    <w:rsid w:val="00671F0E"/>
    <w:rsid w:val="00674E89"/>
    <w:rsid w:val="006777FA"/>
    <w:rsid w:val="00677D21"/>
    <w:rsid w:val="00686BCB"/>
    <w:rsid w:val="00686E09"/>
    <w:rsid w:val="006871D2"/>
    <w:rsid w:val="0069419C"/>
    <w:rsid w:val="00694648"/>
    <w:rsid w:val="00697EBD"/>
    <w:rsid w:val="006A12E6"/>
    <w:rsid w:val="006A2726"/>
    <w:rsid w:val="006A48B0"/>
    <w:rsid w:val="006B188E"/>
    <w:rsid w:val="006B370B"/>
    <w:rsid w:val="006B6F65"/>
    <w:rsid w:val="006C2A77"/>
    <w:rsid w:val="006C350B"/>
    <w:rsid w:val="006C3B3B"/>
    <w:rsid w:val="006C4415"/>
    <w:rsid w:val="006D0366"/>
    <w:rsid w:val="006D38C1"/>
    <w:rsid w:val="006D7E5E"/>
    <w:rsid w:val="006E0000"/>
    <w:rsid w:val="006E0D86"/>
    <w:rsid w:val="006E113F"/>
    <w:rsid w:val="006E643C"/>
    <w:rsid w:val="006F14C1"/>
    <w:rsid w:val="00703148"/>
    <w:rsid w:val="00705D38"/>
    <w:rsid w:val="00707872"/>
    <w:rsid w:val="00731095"/>
    <w:rsid w:val="00734B9D"/>
    <w:rsid w:val="007378E6"/>
    <w:rsid w:val="00745729"/>
    <w:rsid w:val="00745DCA"/>
    <w:rsid w:val="0074632B"/>
    <w:rsid w:val="0074666B"/>
    <w:rsid w:val="0075197F"/>
    <w:rsid w:val="00754325"/>
    <w:rsid w:val="00754E80"/>
    <w:rsid w:val="00756057"/>
    <w:rsid w:val="00756EBC"/>
    <w:rsid w:val="0075750B"/>
    <w:rsid w:val="00757E25"/>
    <w:rsid w:val="00761DDC"/>
    <w:rsid w:val="00764353"/>
    <w:rsid w:val="0077495E"/>
    <w:rsid w:val="00776B5F"/>
    <w:rsid w:val="007778F1"/>
    <w:rsid w:val="007806AC"/>
    <w:rsid w:val="00783430"/>
    <w:rsid w:val="00784633"/>
    <w:rsid w:val="007936E8"/>
    <w:rsid w:val="00794178"/>
    <w:rsid w:val="00794FD1"/>
    <w:rsid w:val="00795368"/>
    <w:rsid w:val="007959B4"/>
    <w:rsid w:val="00795BC4"/>
    <w:rsid w:val="007A4E47"/>
    <w:rsid w:val="007B3FFA"/>
    <w:rsid w:val="007C0D6F"/>
    <w:rsid w:val="007C111F"/>
    <w:rsid w:val="007C6886"/>
    <w:rsid w:val="007C6964"/>
    <w:rsid w:val="007D0DEC"/>
    <w:rsid w:val="007D2024"/>
    <w:rsid w:val="007D4F50"/>
    <w:rsid w:val="007E3B2D"/>
    <w:rsid w:val="007E4AE2"/>
    <w:rsid w:val="007E72F5"/>
    <w:rsid w:val="007F0072"/>
    <w:rsid w:val="007F254C"/>
    <w:rsid w:val="007F508E"/>
    <w:rsid w:val="007F76AE"/>
    <w:rsid w:val="008018D6"/>
    <w:rsid w:val="0080273E"/>
    <w:rsid w:val="008028B6"/>
    <w:rsid w:val="00805E0B"/>
    <w:rsid w:val="0080788B"/>
    <w:rsid w:val="00817D56"/>
    <w:rsid w:val="008211E3"/>
    <w:rsid w:val="008443F8"/>
    <w:rsid w:val="00844D91"/>
    <w:rsid w:val="00847551"/>
    <w:rsid w:val="0085274C"/>
    <w:rsid w:val="008535D6"/>
    <w:rsid w:val="00857428"/>
    <w:rsid w:val="00860153"/>
    <w:rsid w:val="00863888"/>
    <w:rsid w:val="00865A1F"/>
    <w:rsid w:val="00871259"/>
    <w:rsid w:val="008760CA"/>
    <w:rsid w:val="0088119A"/>
    <w:rsid w:val="008829C1"/>
    <w:rsid w:val="008860C6"/>
    <w:rsid w:val="008862EA"/>
    <w:rsid w:val="008902CB"/>
    <w:rsid w:val="008928BF"/>
    <w:rsid w:val="00893173"/>
    <w:rsid w:val="008A0998"/>
    <w:rsid w:val="008A4D31"/>
    <w:rsid w:val="008A5115"/>
    <w:rsid w:val="008A59E1"/>
    <w:rsid w:val="008B03BE"/>
    <w:rsid w:val="008B0560"/>
    <w:rsid w:val="008B10EE"/>
    <w:rsid w:val="008B4A63"/>
    <w:rsid w:val="008C2D08"/>
    <w:rsid w:val="008C3ADB"/>
    <w:rsid w:val="008C4422"/>
    <w:rsid w:val="008C5C8B"/>
    <w:rsid w:val="008D1233"/>
    <w:rsid w:val="008D6D59"/>
    <w:rsid w:val="008E3A50"/>
    <w:rsid w:val="008E6E53"/>
    <w:rsid w:val="008F5BD6"/>
    <w:rsid w:val="008F6865"/>
    <w:rsid w:val="008F7D47"/>
    <w:rsid w:val="008F7F45"/>
    <w:rsid w:val="00900F55"/>
    <w:rsid w:val="00917ED4"/>
    <w:rsid w:val="00925599"/>
    <w:rsid w:val="00927992"/>
    <w:rsid w:val="0093380E"/>
    <w:rsid w:val="0093401C"/>
    <w:rsid w:val="00934039"/>
    <w:rsid w:val="00936A8E"/>
    <w:rsid w:val="00940711"/>
    <w:rsid w:val="00941D1D"/>
    <w:rsid w:val="0094230C"/>
    <w:rsid w:val="00954CD4"/>
    <w:rsid w:val="0096127C"/>
    <w:rsid w:val="009742DC"/>
    <w:rsid w:val="00985BB4"/>
    <w:rsid w:val="00991568"/>
    <w:rsid w:val="009954B6"/>
    <w:rsid w:val="00995967"/>
    <w:rsid w:val="00997933"/>
    <w:rsid w:val="009A401E"/>
    <w:rsid w:val="009A7A4A"/>
    <w:rsid w:val="009B0D83"/>
    <w:rsid w:val="009B14A5"/>
    <w:rsid w:val="009B5421"/>
    <w:rsid w:val="009C0979"/>
    <w:rsid w:val="009C4109"/>
    <w:rsid w:val="009C5BB8"/>
    <w:rsid w:val="009C6B7C"/>
    <w:rsid w:val="009D1890"/>
    <w:rsid w:val="009D1AAB"/>
    <w:rsid w:val="009D69D8"/>
    <w:rsid w:val="009E07D7"/>
    <w:rsid w:val="009E65AB"/>
    <w:rsid w:val="009F48C2"/>
    <w:rsid w:val="009F4D25"/>
    <w:rsid w:val="009F502F"/>
    <w:rsid w:val="00A01BC1"/>
    <w:rsid w:val="00A11E74"/>
    <w:rsid w:val="00A16BB6"/>
    <w:rsid w:val="00A32200"/>
    <w:rsid w:val="00A3486A"/>
    <w:rsid w:val="00A41735"/>
    <w:rsid w:val="00A41939"/>
    <w:rsid w:val="00A42CA4"/>
    <w:rsid w:val="00A435CE"/>
    <w:rsid w:val="00A45974"/>
    <w:rsid w:val="00A51292"/>
    <w:rsid w:val="00A52083"/>
    <w:rsid w:val="00A52343"/>
    <w:rsid w:val="00A534E5"/>
    <w:rsid w:val="00A54DC8"/>
    <w:rsid w:val="00A56223"/>
    <w:rsid w:val="00A60336"/>
    <w:rsid w:val="00A64DBC"/>
    <w:rsid w:val="00A737F5"/>
    <w:rsid w:val="00A7393C"/>
    <w:rsid w:val="00A82A2A"/>
    <w:rsid w:val="00A838BA"/>
    <w:rsid w:val="00A86A3B"/>
    <w:rsid w:val="00A876F8"/>
    <w:rsid w:val="00A87C13"/>
    <w:rsid w:val="00A9087F"/>
    <w:rsid w:val="00A95EC0"/>
    <w:rsid w:val="00A961BF"/>
    <w:rsid w:val="00AA106B"/>
    <w:rsid w:val="00AA3B09"/>
    <w:rsid w:val="00AA5D4C"/>
    <w:rsid w:val="00AA7458"/>
    <w:rsid w:val="00AC2892"/>
    <w:rsid w:val="00AC351E"/>
    <w:rsid w:val="00AC6D9A"/>
    <w:rsid w:val="00AD14CD"/>
    <w:rsid w:val="00AD6580"/>
    <w:rsid w:val="00AE10EF"/>
    <w:rsid w:val="00AE29AF"/>
    <w:rsid w:val="00AE4F3E"/>
    <w:rsid w:val="00AE639B"/>
    <w:rsid w:val="00AE666A"/>
    <w:rsid w:val="00AF05F5"/>
    <w:rsid w:val="00AF1955"/>
    <w:rsid w:val="00AF3249"/>
    <w:rsid w:val="00AF35A9"/>
    <w:rsid w:val="00AF60D6"/>
    <w:rsid w:val="00B0049B"/>
    <w:rsid w:val="00B01BA7"/>
    <w:rsid w:val="00B02251"/>
    <w:rsid w:val="00B062D6"/>
    <w:rsid w:val="00B06A8B"/>
    <w:rsid w:val="00B071EE"/>
    <w:rsid w:val="00B141A2"/>
    <w:rsid w:val="00B17661"/>
    <w:rsid w:val="00B33570"/>
    <w:rsid w:val="00B336AF"/>
    <w:rsid w:val="00B344CD"/>
    <w:rsid w:val="00B500BA"/>
    <w:rsid w:val="00B522BD"/>
    <w:rsid w:val="00B53526"/>
    <w:rsid w:val="00B61071"/>
    <w:rsid w:val="00B621B4"/>
    <w:rsid w:val="00B706A1"/>
    <w:rsid w:val="00B7272F"/>
    <w:rsid w:val="00B75206"/>
    <w:rsid w:val="00B83FCF"/>
    <w:rsid w:val="00B945EC"/>
    <w:rsid w:val="00B9531E"/>
    <w:rsid w:val="00B95D4B"/>
    <w:rsid w:val="00B963E6"/>
    <w:rsid w:val="00B970FD"/>
    <w:rsid w:val="00BA1350"/>
    <w:rsid w:val="00BA5C90"/>
    <w:rsid w:val="00BA718B"/>
    <w:rsid w:val="00BA7382"/>
    <w:rsid w:val="00BB3F71"/>
    <w:rsid w:val="00BB4431"/>
    <w:rsid w:val="00BB6924"/>
    <w:rsid w:val="00BB719D"/>
    <w:rsid w:val="00BB74ED"/>
    <w:rsid w:val="00BC0B6A"/>
    <w:rsid w:val="00BC1583"/>
    <w:rsid w:val="00BC20D8"/>
    <w:rsid w:val="00BC537F"/>
    <w:rsid w:val="00BD4336"/>
    <w:rsid w:val="00BD7FCE"/>
    <w:rsid w:val="00BE0E1A"/>
    <w:rsid w:val="00BE4121"/>
    <w:rsid w:val="00BE4E45"/>
    <w:rsid w:val="00BF2C95"/>
    <w:rsid w:val="00C00CE5"/>
    <w:rsid w:val="00C042F5"/>
    <w:rsid w:val="00C07879"/>
    <w:rsid w:val="00C07EB9"/>
    <w:rsid w:val="00C12496"/>
    <w:rsid w:val="00C14275"/>
    <w:rsid w:val="00C214EE"/>
    <w:rsid w:val="00C24390"/>
    <w:rsid w:val="00C27295"/>
    <w:rsid w:val="00C320AB"/>
    <w:rsid w:val="00C33891"/>
    <w:rsid w:val="00C33B29"/>
    <w:rsid w:val="00C36410"/>
    <w:rsid w:val="00C3765B"/>
    <w:rsid w:val="00C405C0"/>
    <w:rsid w:val="00C43F70"/>
    <w:rsid w:val="00C447EC"/>
    <w:rsid w:val="00C47A4F"/>
    <w:rsid w:val="00C51168"/>
    <w:rsid w:val="00C60C28"/>
    <w:rsid w:val="00C62F04"/>
    <w:rsid w:val="00C63473"/>
    <w:rsid w:val="00C63780"/>
    <w:rsid w:val="00C66628"/>
    <w:rsid w:val="00C72D5D"/>
    <w:rsid w:val="00C72D83"/>
    <w:rsid w:val="00C74449"/>
    <w:rsid w:val="00C763A4"/>
    <w:rsid w:val="00C83DA4"/>
    <w:rsid w:val="00C90D96"/>
    <w:rsid w:val="00C916DC"/>
    <w:rsid w:val="00C92674"/>
    <w:rsid w:val="00CA03C2"/>
    <w:rsid w:val="00CA3B23"/>
    <w:rsid w:val="00CA7474"/>
    <w:rsid w:val="00CB5C8E"/>
    <w:rsid w:val="00CC07BA"/>
    <w:rsid w:val="00CC11E1"/>
    <w:rsid w:val="00CC1574"/>
    <w:rsid w:val="00CC1CBE"/>
    <w:rsid w:val="00CC1FF8"/>
    <w:rsid w:val="00CC30B3"/>
    <w:rsid w:val="00CC5AB0"/>
    <w:rsid w:val="00CC604A"/>
    <w:rsid w:val="00CC75C9"/>
    <w:rsid w:val="00CD162A"/>
    <w:rsid w:val="00CD4C8D"/>
    <w:rsid w:val="00CD56C1"/>
    <w:rsid w:val="00CD6AAB"/>
    <w:rsid w:val="00CD6D7B"/>
    <w:rsid w:val="00CE28B8"/>
    <w:rsid w:val="00CF0C54"/>
    <w:rsid w:val="00CF1C0E"/>
    <w:rsid w:val="00CF38E9"/>
    <w:rsid w:val="00CF4601"/>
    <w:rsid w:val="00CF5399"/>
    <w:rsid w:val="00CF6AF2"/>
    <w:rsid w:val="00D0197E"/>
    <w:rsid w:val="00D029BA"/>
    <w:rsid w:val="00D030E5"/>
    <w:rsid w:val="00D049BB"/>
    <w:rsid w:val="00D0590E"/>
    <w:rsid w:val="00D13F3B"/>
    <w:rsid w:val="00D23A4F"/>
    <w:rsid w:val="00D23E85"/>
    <w:rsid w:val="00D279EF"/>
    <w:rsid w:val="00D31BE2"/>
    <w:rsid w:val="00D32E4A"/>
    <w:rsid w:val="00D33D19"/>
    <w:rsid w:val="00D341D3"/>
    <w:rsid w:val="00D34435"/>
    <w:rsid w:val="00D37D88"/>
    <w:rsid w:val="00D43642"/>
    <w:rsid w:val="00D5436D"/>
    <w:rsid w:val="00D635DA"/>
    <w:rsid w:val="00D7241C"/>
    <w:rsid w:val="00D73447"/>
    <w:rsid w:val="00D7607E"/>
    <w:rsid w:val="00D77AB1"/>
    <w:rsid w:val="00D8077D"/>
    <w:rsid w:val="00D81CFE"/>
    <w:rsid w:val="00D9035F"/>
    <w:rsid w:val="00D9217D"/>
    <w:rsid w:val="00D965C7"/>
    <w:rsid w:val="00D974B9"/>
    <w:rsid w:val="00D97AA9"/>
    <w:rsid w:val="00DA55D5"/>
    <w:rsid w:val="00DA731D"/>
    <w:rsid w:val="00DB429A"/>
    <w:rsid w:val="00DD3378"/>
    <w:rsid w:val="00DD7A95"/>
    <w:rsid w:val="00DF26AD"/>
    <w:rsid w:val="00DF604C"/>
    <w:rsid w:val="00DF63D9"/>
    <w:rsid w:val="00E0072D"/>
    <w:rsid w:val="00E00875"/>
    <w:rsid w:val="00E07604"/>
    <w:rsid w:val="00E11A72"/>
    <w:rsid w:val="00E1209A"/>
    <w:rsid w:val="00E2339B"/>
    <w:rsid w:val="00E243D4"/>
    <w:rsid w:val="00E30C4D"/>
    <w:rsid w:val="00E37AFA"/>
    <w:rsid w:val="00E37CA2"/>
    <w:rsid w:val="00E45D41"/>
    <w:rsid w:val="00E4668A"/>
    <w:rsid w:val="00E46F12"/>
    <w:rsid w:val="00E63391"/>
    <w:rsid w:val="00E6397A"/>
    <w:rsid w:val="00E66D0E"/>
    <w:rsid w:val="00E70172"/>
    <w:rsid w:val="00E7017E"/>
    <w:rsid w:val="00E72431"/>
    <w:rsid w:val="00E734A6"/>
    <w:rsid w:val="00E742AA"/>
    <w:rsid w:val="00E7613E"/>
    <w:rsid w:val="00E81111"/>
    <w:rsid w:val="00E816B6"/>
    <w:rsid w:val="00E81BDA"/>
    <w:rsid w:val="00E83114"/>
    <w:rsid w:val="00E84255"/>
    <w:rsid w:val="00E84D1A"/>
    <w:rsid w:val="00E91320"/>
    <w:rsid w:val="00E92846"/>
    <w:rsid w:val="00EA153E"/>
    <w:rsid w:val="00EA77D4"/>
    <w:rsid w:val="00EA7F11"/>
    <w:rsid w:val="00EB1ADF"/>
    <w:rsid w:val="00EB3415"/>
    <w:rsid w:val="00EC0A91"/>
    <w:rsid w:val="00EC2D16"/>
    <w:rsid w:val="00EC421C"/>
    <w:rsid w:val="00EC6462"/>
    <w:rsid w:val="00EC77A0"/>
    <w:rsid w:val="00ED27C5"/>
    <w:rsid w:val="00ED35F5"/>
    <w:rsid w:val="00ED4047"/>
    <w:rsid w:val="00ED5701"/>
    <w:rsid w:val="00EE11D5"/>
    <w:rsid w:val="00EE208D"/>
    <w:rsid w:val="00EE2D6F"/>
    <w:rsid w:val="00EE446C"/>
    <w:rsid w:val="00EE5825"/>
    <w:rsid w:val="00EE6F2C"/>
    <w:rsid w:val="00EE7D78"/>
    <w:rsid w:val="00EF56FF"/>
    <w:rsid w:val="00EF5DC8"/>
    <w:rsid w:val="00F06E6A"/>
    <w:rsid w:val="00F06EB7"/>
    <w:rsid w:val="00F07303"/>
    <w:rsid w:val="00F0755F"/>
    <w:rsid w:val="00F10A16"/>
    <w:rsid w:val="00F14A4D"/>
    <w:rsid w:val="00F167A6"/>
    <w:rsid w:val="00F1739B"/>
    <w:rsid w:val="00F17A8C"/>
    <w:rsid w:val="00F268FD"/>
    <w:rsid w:val="00F31EB8"/>
    <w:rsid w:val="00F32FAE"/>
    <w:rsid w:val="00F36458"/>
    <w:rsid w:val="00F379C4"/>
    <w:rsid w:val="00F46C5D"/>
    <w:rsid w:val="00F505A2"/>
    <w:rsid w:val="00F50C69"/>
    <w:rsid w:val="00F52447"/>
    <w:rsid w:val="00F535DE"/>
    <w:rsid w:val="00F55B29"/>
    <w:rsid w:val="00F56899"/>
    <w:rsid w:val="00F60E51"/>
    <w:rsid w:val="00F61610"/>
    <w:rsid w:val="00F660D2"/>
    <w:rsid w:val="00F66EDC"/>
    <w:rsid w:val="00F73EB0"/>
    <w:rsid w:val="00F80AAF"/>
    <w:rsid w:val="00F80D95"/>
    <w:rsid w:val="00F82D61"/>
    <w:rsid w:val="00F8311C"/>
    <w:rsid w:val="00F84F63"/>
    <w:rsid w:val="00F879B7"/>
    <w:rsid w:val="00F923E3"/>
    <w:rsid w:val="00F94B74"/>
    <w:rsid w:val="00FA6F0B"/>
    <w:rsid w:val="00FA7997"/>
    <w:rsid w:val="00FB0245"/>
    <w:rsid w:val="00FB2916"/>
    <w:rsid w:val="00FB57A6"/>
    <w:rsid w:val="00FC25EB"/>
    <w:rsid w:val="00FD045E"/>
    <w:rsid w:val="00FD38D0"/>
    <w:rsid w:val="00FD6B8E"/>
    <w:rsid w:val="00FE2D37"/>
    <w:rsid w:val="00FE5512"/>
    <w:rsid w:val="00FE631F"/>
    <w:rsid w:val="00FE639A"/>
    <w:rsid w:val="00FF111D"/>
    <w:rsid w:val="00FF11B8"/>
    <w:rsid w:val="00FF7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75F60C26-B2DC-486D-BDB0-23C754D5C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0153"/>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860153"/>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860153"/>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860153"/>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860153"/>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860153"/>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153"/>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860153"/>
    <w:rPr>
      <w:rFonts w:ascii="Arial Black" w:hAnsi="Arial Black"/>
      <w:sz w:val="28"/>
    </w:rPr>
  </w:style>
  <w:style w:type="character" w:customStyle="1" w:styleId="Heading3Char">
    <w:name w:val="Heading 3 Char"/>
    <w:basedOn w:val="DefaultParagraphFont"/>
    <w:link w:val="Heading3"/>
    <w:rsid w:val="00860153"/>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860153"/>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860153"/>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86015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53"/>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860153"/>
    <w:pPr>
      <w:tabs>
        <w:tab w:val="right" w:leader="dot" w:pos="10786"/>
      </w:tabs>
      <w:spacing w:before="80" w:after="0"/>
      <w:ind w:left="144"/>
    </w:pPr>
    <w:rPr>
      <w:b/>
    </w:rPr>
  </w:style>
  <w:style w:type="paragraph" w:styleId="TOC2">
    <w:name w:val="toc 2"/>
    <w:basedOn w:val="Normal"/>
    <w:next w:val="Normal"/>
    <w:autoRedefine/>
    <w:uiPriority w:val="39"/>
    <w:unhideWhenUsed/>
    <w:rsid w:val="00860153"/>
    <w:pPr>
      <w:tabs>
        <w:tab w:val="right" w:leader="dot" w:pos="10790"/>
      </w:tabs>
      <w:spacing w:before="40" w:after="40"/>
      <w:ind w:left="288"/>
    </w:pPr>
    <w:rPr>
      <w:sz w:val="18"/>
    </w:rPr>
  </w:style>
  <w:style w:type="character" w:styleId="Hyperlink">
    <w:name w:val="Hyperlink"/>
    <w:basedOn w:val="DefaultParagraphFont"/>
    <w:uiPriority w:val="99"/>
    <w:unhideWhenUsed/>
    <w:rsid w:val="00860153"/>
    <w:rPr>
      <w:color w:val="0000FF" w:themeColor="hyperlink"/>
      <w:u w:val="single"/>
    </w:rPr>
  </w:style>
  <w:style w:type="character" w:styleId="BookTitle">
    <w:name w:val="Book Title"/>
    <w:basedOn w:val="DefaultParagraphFont"/>
    <w:uiPriority w:val="33"/>
    <w:rsid w:val="00860153"/>
    <w:rPr>
      <w:b/>
      <w:bCs/>
      <w:smallCaps/>
      <w:spacing w:val="5"/>
      <w:sz w:val="48"/>
    </w:rPr>
  </w:style>
  <w:style w:type="paragraph" w:styleId="Title">
    <w:name w:val="Title"/>
    <w:basedOn w:val="Normal"/>
    <w:next w:val="Normal"/>
    <w:link w:val="TitleChar"/>
    <w:uiPriority w:val="10"/>
    <w:unhideWhenUsed/>
    <w:rsid w:val="00860153"/>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860153"/>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860153"/>
    <w:pPr>
      <w:spacing w:after="0" w:line="240" w:lineRule="auto"/>
    </w:pPr>
    <w:rPr>
      <w:rFonts w:eastAsiaTheme="minorEastAsia"/>
    </w:rPr>
  </w:style>
  <w:style w:type="character" w:customStyle="1" w:styleId="NoSpacingChar">
    <w:name w:val="No Spacing Char"/>
    <w:basedOn w:val="DefaultParagraphFont"/>
    <w:link w:val="NoSpacing"/>
    <w:uiPriority w:val="4"/>
    <w:rsid w:val="00860153"/>
    <w:rPr>
      <w:rFonts w:eastAsiaTheme="minorEastAsia"/>
    </w:rPr>
  </w:style>
  <w:style w:type="paragraph" w:styleId="Header">
    <w:name w:val="header"/>
    <w:basedOn w:val="Normal"/>
    <w:link w:val="HeaderChar"/>
    <w:uiPriority w:val="99"/>
    <w:unhideWhenUsed/>
    <w:rsid w:val="00860153"/>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860153"/>
    <w:rPr>
      <w:rFonts w:ascii="Arial" w:hAnsi="Arial"/>
      <w:color w:val="292929"/>
      <w:sz w:val="16"/>
    </w:rPr>
  </w:style>
  <w:style w:type="paragraph" w:styleId="Footer">
    <w:name w:val="footer"/>
    <w:basedOn w:val="Normal"/>
    <w:link w:val="FooterChar"/>
    <w:uiPriority w:val="99"/>
    <w:unhideWhenUsed/>
    <w:rsid w:val="00860153"/>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860153"/>
    <w:rPr>
      <w:rFonts w:ascii="Arial" w:hAnsi="Arial"/>
      <w:color w:val="292929"/>
      <w:sz w:val="16"/>
    </w:rPr>
  </w:style>
  <w:style w:type="paragraph" w:customStyle="1" w:styleId="LabExercise">
    <w:name w:val="Lab Exercise"/>
    <w:basedOn w:val="Normal"/>
    <w:next w:val="Normal"/>
    <w:qFormat/>
    <w:rsid w:val="00991568"/>
    <w:pPr>
      <w:spacing w:before="0" w:after="200" w:line="276" w:lineRule="auto"/>
    </w:pPr>
    <w:rPr>
      <w:b/>
    </w:rPr>
  </w:style>
  <w:style w:type="paragraph" w:styleId="ListParagraph">
    <w:name w:val="List Paragraph"/>
    <w:basedOn w:val="Normal"/>
    <w:next w:val="Normal"/>
    <w:uiPriority w:val="34"/>
    <w:rsid w:val="00860153"/>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860153"/>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860153"/>
    <w:rPr>
      <w:rFonts w:ascii="Lucida Console" w:hAnsi="Lucida Console" w:cs="Courier New"/>
      <w:b/>
      <w:spacing w:val="-6"/>
      <w:sz w:val="18"/>
    </w:rPr>
  </w:style>
  <w:style w:type="paragraph" w:customStyle="1" w:styleId="NumberedBullet">
    <w:name w:val="Numbered Bullet"/>
    <w:basedOn w:val="ListParagraph"/>
    <w:uiPriority w:val="5"/>
    <w:unhideWhenUsed/>
    <w:rsid w:val="00860153"/>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860153"/>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860153"/>
    <w:pPr>
      <w:spacing w:before="0" w:after="0"/>
    </w:pPr>
    <w:rPr>
      <w:szCs w:val="20"/>
    </w:rPr>
  </w:style>
  <w:style w:type="character" w:customStyle="1" w:styleId="FootnoteTextChar">
    <w:name w:val="Footnote Text Char"/>
    <w:basedOn w:val="DefaultParagraphFont"/>
    <w:link w:val="FootnoteText"/>
    <w:uiPriority w:val="99"/>
    <w:semiHidden/>
    <w:rsid w:val="00860153"/>
    <w:rPr>
      <w:rFonts w:ascii="Arial" w:hAnsi="Arial"/>
      <w:color w:val="262626" w:themeColor="text1" w:themeTint="D9"/>
      <w:sz w:val="20"/>
      <w:szCs w:val="20"/>
    </w:rPr>
  </w:style>
  <w:style w:type="table" w:styleId="LightShading-Accent4">
    <w:name w:val="Light Shading Accent 4"/>
    <w:basedOn w:val="TableNormal"/>
    <w:uiPriority w:val="60"/>
    <w:rsid w:val="00860153"/>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860153"/>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860153"/>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60153"/>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8601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860153"/>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860153"/>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860153"/>
    <w:pPr>
      <w:tabs>
        <w:tab w:val="num" w:pos="360"/>
      </w:tabs>
      <w:ind w:left="360" w:hanging="360"/>
      <w:contextualSpacing/>
    </w:pPr>
  </w:style>
  <w:style w:type="character" w:customStyle="1" w:styleId="InLineUrl">
    <w:name w:val="InLineUrl"/>
    <w:basedOn w:val="DefaultParagraphFont"/>
    <w:qFormat/>
    <w:rsid w:val="00860153"/>
    <w:rPr>
      <w:rFonts w:ascii="Arial" w:hAnsi="Arial"/>
      <w:b/>
      <w:sz w:val="18"/>
    </w:rPr>
  </w:style>
  <w:style w:type="paragraph" w:customStyle="1" w:styleId="LabStepNumbered">
    <w:name w:val="Lab Step Numbered"/>
    <w:link w:val="LabStepNumberedChar"/>
    <w:qFormat/>
    <w:rsid w:val="00860153"/>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860153"/>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9156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860153"/>
    <w:pPr>
      <w:numPr>
        <w:numId w:val="0"/>
      </w:numPr>
      <w:spacing w:before="40"/>
      <w:ind w:left="720"/>
    </w:pPr>
  </w:style>
  <w:style w:type="character" w:customStyle="1" w:styleId="LabStepScreenshotFrame">
    <w:name w:val="Lab Step Screenshot Frame"/>
    <w:basedOn w:val="DefaultParagraphFont"/>
    <w:uiPriority w:val="1"/>
    <w:qFormat/>
    <w:rsid w:val="00860153"/>
    <w:rPr>
      <w:noProof/>
      <w:bdr w:val="single" w:sz="2" w:space="0" w:color="DDDDDD"/>
    </w:rPr>
  </w:style>
  <w:style w:type="paragraph" w:customStyle="1" w:styleId="LabExerciseCallout">
    <w:name w:val="Lab Exercise Callout"/>
    <w:basedOn w:val="LabExerciseLeadIn"/>
    <w:qFormat/>
    <w:rsid w:val="00860153"/>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9156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860153"/>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860153"/>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860153"/>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860153"/>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860153"/>
    <w:rPr>
      <w:rFonts w:ascii="Arial" w:hAnsi="Arial"/>
      <w:b/>
      <w:iCs/>
      <w:sz w:val="16"/>
    </w:rPr>
  </w:style>
  <w:style w:type="character" w:customStyle="1" w:styleId="InlindeCode">
    <w:name w:val="InlindeCode"/>
    <w:basedOn w:val="DefaultParagraphFont"/>
    <w:qFormat/>
    <w:rsid w:val="00860153"/>
    <w:rPr>
      <w:rFonts w:ascii="Lucida Console" w:hAnsi="Lucida Console"/>
      <w:b/>
      <w:sz w:val="16"/>
    </w:rPr>
  </w:style>
  <w:style w:type="table" w:customStyle="1" w:styleId="LabStepTable">
    <w:name w:val="Lab Step Table"/>
    <w:basedOn w:val="TableGrid"/>
    <w:uiPriority w:val="99"/>
    <w:rsid w:val="00860153"/>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9156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860153"/>
    <w:pPr>
      <w:ind w:left="792"/>
    </w:pPr>
  </w:style>
  <w:style w:type="paragraph" w:customStyle="1" w:styleId="LabStepScreenshotLevel2">
    <w:name w:val="Lab Step Screenshot Level 2"/>
    <w:basedOn w:val="LabStepScreenshot"/>
    <w:uiPriority w:val="2"/>
    <w:qFormat/>
    <w:rsid w:val="00860153"/>
    <w:pPr>
      <w:ind w:left="720"/>
    </w:pPr>
    <w:rPr>
      <w:noProof/>
    </w:rPr>
  </w:style>
  <w:style w:type="paragraph" w:customStyle="1" w:styleId="LabStepTableTextHeader">
    <w:name w:val="Lab Step Table Text Header"/>
    <w:basedOn w:val="LabStepTableText"/>
    <w:next w:val="LabStepTableText"/>
    <w:qFormat/>
    <w:rsid w:val="00991568"/>
    <w:rPr>
      <w:b/>
    </w:rPr>
  </w:style>
  <w:style w:type="paragraph" w:customStyle="1" w:styleId="LabStepTableParagraph">
    <w:name w:val="Lab Step Table Paragraph"/>
    <w:basedOn w:val="LabStepNumbered"/>
    <w:qFormat/>
    <w:rsid w:val="00991568"/>
    <w:pPr>
      <w:numPr>
        <w:numId w:val="0"/>
      </w:numPr>
    </w:pPr>
  </w:style>
  <w:style w:type="paragraph" w:styleId="TOCHeading">
    <w:name w:val="TOC Heading"/>
    <w:basedOn w:val="Heading1"/>
    <w:next w:val="Normal"/>
    <w:uiPriority w:val="39"/>
    <w:semiHidden/>
    <w:unhideWhenUsed/>
    <w:qFormat/>
    <w:rsid w:val="00860153"/>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860153"/>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860153"/>
    <w:rPr>
      <w:sz w:val="16"/>
      <w:szCs w:val="16"/>
    </w:rPr>
  </w:style>
  <w:style w:type="paragraph" w:styleId="CommentText">
    <w:name w:val="annotation text"/>
    <w:basedOn w:val="Normal"/>
    <w:link w:val="CommentTextChar"/>
    <w:uiPriority w:val="99"/>
    <w:semiHidden/>
    <w:unhideWhenUsed/>
    <w:rsid w:val="00860153"/>
    <w:rPr>
      <w:szCs w:val="20"/>
    </w:rPr>
  </w:style>
  <w:style w:type="character" w:customStyle="1" w:styleId="CommentTextChar">
    <w:name w:val="Comment Text Char"/>
    <w:basedOn w:val="DefaultParagraphFont"/>
    <w:link w:val="CommentText"/>
    <w:uiPriority w:val="99"/>
    <w:semiHidden/>
    <w:rsid w:val="00860153"/>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860153"/>
    <w:rPr>
      <w:b/>
      <w:bCs/>
    </w:rPr>
  </w:style>
  <w:style w:type="character" w:customStyle="1" w:styleId="CommentSubjectChar">
    <w:name w:val="Comment Subject Char"/>
    <w:basedOn w:val="CommentTextChar"/>
    <w:link w:val="CommentSubject"/>
    <w:uiPriority w:val="99"/>
    <w:semiHidden/>
    <w:rsid w:val="00860153"/>
    <w:rPr>
      <w:rFonts w:ascii="Arial" w:hAnsi="Arial"/>
      <w:b/>
      <w:bCs/>
      <w:color w:val="262626" w:themeColor="text1" w:themeTint="D9"/>
      <w:sz w:val="20"/>
      <w:szCs w:val="20"/>
    </w:rPr>
  </w:style>
  <w:style w:type="character" w:styleId="Strong">
    <w:name w:val="Strong"/>
    <w:basedOn w:val="DefaultParagraphFont"/>
    <w:uiPriority w:val="23"/>
    <w:rsid w:val="00860153"/>
    <w:rPr>
      <w:b/>
      <w:bCs/>
    </w:rPr>
  </w:style>
  <w:style w:type="paragraph" w:styleId="NormalWeb">
    <w:name w:val="Normal (Web)"/>
    <w:basedOn w:val="Normal"/>
    <w:uiPriority w:val="99"/>
    <w:semiHidden/>
    <w:unhideWhenUsed/>
    <w:rsid w:val="00860153"/>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860153"/>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860153"/>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860153"/>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860153"/>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860153"/>
    <w:pPr>
      <w:spacing w:before="240"/>
      <w:ind w:left="720" w:right="720"/>
    </w:pPr>
    <w:rPr>
      <w:color w:val="1C1C1C"/>
    </w:rPr>
  </w:style>
  <w:style w:type="paragraph" w:customStyle="1" w:styleId="SlidesNotes">
    <w:name w:val="Slides Notes"/>
    <w:basedOn w:val="Normal"/>
    <w:uiPriority w:val="4"/>
    <w:rsid w:val="00860153"/>
    <w:pPr>
      <w:spacing w:before="240"/>
    </w:pPr>
  </w:style>
  <w:style w:type="paragraph" w:customStyle="1" w:styleId="LegalHeader">
    <w:name w:val="Legal Header"/>
    <w:basedOn w:val="Normal"/>
    <w:uiPriority w:val="3"/>
    <w:rsid w:val="00860153"/>
    <w:pPr>
      <w:spacing w:before="600"/>
    </w:pPr>
    <w:rPr>
      <w:b/>
      <w:color w:val="auto"/>
      <w:u w:val="single"/>
    </w:rPr>
  </w:style>
  <w:style w:type="paragraph" w:customStyle="1" w:styleId="LegalBody">
    <w:name w:val="Legal Body"/>
    <w:basedOn w:val="Normal"/>
    <w:uiPriority w:val="3"/>
    <w:rsid w:val="00860153"/>
    <w:rPr>
      <w:sz w:val="18"/>
    </w:rPr>
  </w:style>
  <w:style w:type="paragraph" w:customStyle="1" w:styleId="CourseInfo">
    <w:name w:val="Course Info"/>
    <w:basedOn w:val="Normal"/>
    <w:uiPriority w:val="4"/>
    <w:rsid w:val="00860153"/>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860153"/>
    <w:rPr>
      <w:rFonts w:ascii="Arial" w:hAnsi="Arial"/>
      <w:color w:val="262626" w:themeColor="text1" w:themeTint="D9"/>
      <w:sz w:val="18"/>
    </w:rPr>
  </w:style>
  <w:style w:type="paragraph" w:customStyle="1" w:styleId="Strong1">
    <w:name w:val="Strong1"/>
    <w:basedOn w:val="LabStepNumbered"/>
    <w:link w:val="strongChar"/>
    <w:uiPriority w:val="5"/>
    <w:rsid w:val="00860153"/>
    <w:pPr>
      <w:numPr>
        <w:numId w:val="0"/>
      </w:numPr>
      <w:ind w:left="757" w:hanging="360"/>
    </w:pPr>
    <w:rPr>
      <w:b/>
    </w:rPr>
  </w:style>
  <w:style w:type="character" w:customStyle="1" w:styleId="strongChar">
    <w:name w:val="strong Char"/>
    <w:basedOn w:val="LabStepNumberedChar"/>
    <w:link w:val="Strong1"/>
    <w:uiPriority w:val="5"/>
    <w:rsid w:val="00860153"/>
    <w:rPr>
      <w:rFonts w:ascii="Arial" w:hAnsi="Arial"/>
      <w:b/>
      <w:color w:val="262626" w:themeColor="text1" w:themeTint="D9"/>
      <w:sz w:val="18"/>
    </w:rPr>
  </w:style>
  <w:style w:type="paragraph" w:customStyle="1" w:styleId="CourseCode">
    <w:name w:val="Course Code"/>
    <w:basedOn w:val="Normal"/>
    <w:uiPriority w:val="4"/>
    <w:rsid w:val="00860153"/>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860153"/>
    <w:pPr>
      <w:tabs>
        <w:tab w:val="right" w:leader="dot" w:pos="10790"/>
      </w:tabs>
      <w:spacing w:before="40" w:after="0"/>
      <w:ind w:left="432"/>
    </w:pPr>
    <w:rPr>
      <w:sz w:val="16"/>
    </w:rPr>
  </w:style>
  <w:style w:type="numbering" w:customStyle="1" w:styleId="LabStepsTemplate">
    <w:name w:val="LabStepsTemplate"/>
    <w:uiPriority w:val="99"/>
    <w:rsid w:val="00860153"/>
    <w:pPr>
      <w:numPr>
        <w:numId w:val="4"/>
      </w:numPr>
    </w:pPr>
  </w:style>
  <w:style w:type="paragraph" w:customStyle="1" w:styleId="ModuleDescription">
    <w:name w:val="Module Description"/>
    <w:basedOn w:val="Normal"/>
    <w:uiPriority w:val="4"/>
    <w:rsid w:val="00860153"/>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860153"/>
    <w:pPr>
      <w:jc w:val="center"/>
    </w:pPr>
  </w:style>
  <w:style w:type="paragraph" w:customStyle="1" w:styleId="TopicsCoveredItem">
    <w:name w:val="Topics Covered Item"/>
    <w:basedOn w:val="Normal"/>
    <w:uiPriority w:val="4"/>
    <w:rsid w:val="00860153"/>
    <w:pPr>
      <w:numPr>
        <w:numId w:val="5"/>
      </w:numPr>
      <w:spacing w:before="0" w:after="0"/>
      <w:contextualSpacing/>
    </w:pPr>
  </w:style>
  <w:style w:type="paragraph" w:customStyle="1" w:styleId="ModuleIntroHeader">
    <w:name w:val="Module Intro Header"/>
    <w:basedOn w:val="Normal"/>
    <w:uiPriority w:val="4"/>
    <w:rsid w:val="00860153"/>
    <w:pPr>
      <w:pBdr>
        <w:bottom w:val="single" w:sz="8" w:space="1" w:color="auto"/>
      </w:pBdr>
      <w:spacing w:before="360"/>
      <w:ind w:left="288"/>
    </w:pPr>
    <w:rPr>
      <w:b/>
      <w:sz w:val="24"/>
    </w:rPr>
  </w:style>
  <w:style w:type="paragraph" w:customStyle="1" w:styleId="ModuleAgendaItem">
    <w:name w:val="Module Agenda Item"/>
    <w:basedOn w:val="Normal"/>
    <w:uiPriority w:val="4"/>
    <w:rsid w:val="00860153"/>
    <w:pPr>
      <w:spacing w:before="0" w:after="0"/>
      <w:ind w:left="360" w:hanging="360"/>
      <w:contextualSpacing/>
    </w:pPr>
    <w:rPr>
      <w:sz w:val="24"/>
    </w:rPr>
  </w:style>
  <w:style w:type="paragraph" w:customStyle="1" w:styleId="LabExerciseItem">
    <w:name w:val="Lab Exercise Item"/>
    <w:basedOn w:val="Normal"/>
    <w:next w:val="Normal"/>
    <w:uiPriority w:val="4"/>
    <w:qFormat/>
    <w:rsid w:val="00860153"/>
    <w:pPr>
      <w:spacing w:before="0" w:after="0"/>
      <w:ind w:left="360" w:hanging="360"/>
    </w:pPr>
  </w:style>
  <w:style w:type="character" w:styleId="FollowedHyperlink">
    <w:name w:val="FollowedHyperlink"/>
    <w:basedOn w:val="DefaultParagraphFont"/>
    <w:uiPriority w:val="99"/>
    <w:semiHidden/>
    <w:unhideWhenUsed/>
    <w:rsid w:val="00991568"/>
    <w:rPr>
      <w:color w:val="800080" w:themeColor="followedHyperlink"/>
      <w:u w:val="single"/>
    </w:rPr>
  </w:style>
  <w:style w:type="paragraph" w:customStyle="1" w:styleId="Procedureheading">
    <w:name w:val="Procedure heading"/>
    <w:basedOn w:val="Heading4"/>
    <w:next w:val="Normal"/>
    <w:uiPriority w:val="99"/>
    <w:qFormat/>
    <w:rsid w:val="00991568"/>
    <w:pPr>
      <w:numPr>
        <w:numId w:val="33"/>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860153"/>
    <w:pPr>
      <w:numPr>
        <w:ilvl w:val="1"/>
      </w:numPr>
    </w:pPr>
  </w:style>
  <w:style w:type="paragraph" w:customStyle="1" w:styleId="LabStepNumberedLevel3">
    <w:name w:val="Lab Step Numbered Level 3"/>
    <w:basedOn w:val="LabStepNumberedLevel2"/>
    <w:qFormat/>
    <w:rsid w:val="00860153"/>
    <w:pPr>
      <w:numPr>
        <w:ilvl w:val="2"/>
      </w:numPr>
      <w:tabs>
        <w:tab w:val="left" w:pos="994"/>
      </w:tabs>
    </w:pPr>
  </w:style>
  <w:style w:type="paragraph" w:customStyle="1" w:styleId="LabStepNumberedLevel4">
    <w:name w:val="Lab Step Numbered Level 4"/>
    <w:basedOn w:val="LabStepNumberedLevel3"/>
    <w:qFormat/>
    <w:rsid w:val="00860153"/>
    <w:pPr>
      <w:numPr>
        <w:ilvl w:val="3"/>
      </w:numPr>
      <w:tabs>
        <w:tab w:val="clear" w:pos="994"/>
        <w:tab w:val="left" w:pos="1627"/>
      </w:tabs>
    </w:pPr>
  </w:style>
  <w:style w:type="paragraph" w:customStyle="1" w:styleId="LabExerciseLeadIn">
    <w:name w:val="Lab Exercise Lead In"/>
    <w:basedOn w:val="Normal"/>
    <w:qFormat/>
    <w:rsid w:val="00860153"/>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27715">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1179926926">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34628826">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 w:id="2067948426">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777913761">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 w:id="845748603">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102410823">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439380669">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270116423">
          <w:marLeft w:val="994"/>
          <w:marRight w:val="0"/>
          <w:marTop w:val="0"/>
          <w:marBottom w:val="0"/>
          <w:divBdr>
            <w:top w:val="none" w:sz="0" w:space="0" w:color="auto"/>
            <w:left w:val="none" w:sz="0" w:space="0" w:color="auto"/>
            <w:bottom w:val="none" w:sz="0" w:space="0" w:color="auto"/>
            <w:right w:val="none" w:sz="0" w:space="0" w:color="auto"/>
          </w:divBdr>
        </w:div>
        <w:div w:id="1674606429">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368144339">
          <w:marLeft w:val="994"/>
          <w:marRight w:val="0"/>
          <w:marTop w:val="0"/>
          <w:marBottom w:val="0"/>
          <w:divBdr>
            <w:top w:val="none" w:sz="0" w:space="0" w:color="auto"/>
            <w:left w:val="none" w:sz="0" w:space="0" w:color="auto"/>
            <w:bottom w:val="none" w:sz="0" w:space="0" w:color="auto"/>
            <w:right w:val="none" w:sz="0" w:space="0" w:color="auto"/>
          </w:divBdr>
        </w:div>
        <w:div w:id="1082143061">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375325209">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 w:id="1576817068">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484859594">
          <w:marLeft w:val="994"/>
          <w:marRight w:val="0"/>
          <w:marTop w:val="0"/>
          <w:marBottom w:val="0"/>
          <w:divBdr>
            <w:top w:val="none" w:sz="0" w:space="0" w:color="auto"/>
            <w:left w:val="none" w:sz="0" w:space="0" w:color="auto"/>
            <w:bottom w:val="none" w:sz="0" w:space="0" w:color="auto"/>
            <w:right w:val="none" w:sz="0" w:space="0" w:color="auto"/>
          </w:divBdr>
        </w:div>
        <w:div w:id="1534685733">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110129228">
          <w:marLeft w:val="1714"/>
          <w:marRight w:val="0"/>
          <w:marTop w:val="0"/>
          <w:marBottom w:val="0"/>
          <w:divBdr>
            <w:top w:val="none" w:sz="0" w:space="0" w:color="auto"/>
            <w:left w:val="none" w:sz="0" w:space="0" w:color="auto"/>
            <w:bottom w:val="none" w:sz="0" w:space="0" w:color="auto"/>
            <w:right w:val="none" w:sz="0" w:space="0" w:color="auto"/>
          </w:divBdr>
        </w:div>
        <w:div w:id="445585709">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273364542">
          <w:marLeft w:val="994"/>
          <w:marRight w:val="0"/>
          <w:marTop w:val="0"/>
          <w:marBottom w:val="0"/>
          <w:divBdr>
            <w:top w:val="none" w:sz="0" w:space="0" w:color="auto"/>
            <w:left w:val="none" w:sz="0" w:space="0" w:color="auto"/>
            <w:bottom w:val="none" w:sz="0" w:space="0" w:color="auto"/>
            <w:right w:val="none" w:sz="0" w:space="0" w:color="auto"/>
          </w:divBdr>
        </w:div>
        <w:div w:id="114080495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531118698">
          <w:marLeft w:val="274"/>
          <w:marRight w:val="0"/>
          <w:marTop w:val="0"/>
          <w:marBottom w:val="0"/>
          <w:divBdr>
            <w:top w:val="none" w:sz="0" w:space="0" w:color="auto"/>
            <w:left w:val="none" w:sz="0" w:space="0" w:color="auto"/>
            <w:bottom w:val="none" w:sz="0" w:space="0" w:color="auto"/>
            <w:right w:val="none" w:sz="0" w:space="0" w:color="auto"/>
          </w:divBdr>
        </w:div>
        <w:div w:id="1193807745">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 w:id="1567834315">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527521116">
          <w:marLeft w:val="994"/>
          <w:marRight w:val="0"/>
          <w:marTop w:val="0"/>
          <w:marBottom w:val="0"/>
          <w:divBdr>
            <w:top w:val="none" w:sz="0" w:space="0" w:color="auto"/>
            <w:left w:val="none" w:sz="0" w:space="0" w:color="auto"/>
            <w:bottom w:val="none" w:sz="0" w:space="0" w:color="auto"/>
            <w:right w:val="none" w:sz="0" w:space="0" w:color="auto"/>
          </w:divBdr>
        </w:div>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692002368">
          <w:marLeft w:val="994"/>
          <w:marRight w:val="0"/>
          <w:marTop w:val="0"/>
          <w:marBottom w:val="0"/>
          <w:divBdr>
            <w:top w:val="none" w:sz="0" w:space="0" w:color="auto"/>
            <w:left w:val="none" w:sz="0" w:space="0" w:color="auto"/>
            <w:bottom w:val="none" w:sz="0" w:space="0" w:color="auto"/>
            <w:right w:val="none" w:sz="0" w:space="0" w:color="auto"/>
          </w:divBdr>
        </w:div>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1581135216">
          <w:marLeft w:val="994"/>
          <w:marRight w:val="0"/>
          <w:marTop w:val="0"/>
          <w:marBottom w:val="0"/>
          <w:divBdr>
            <w:top w:val="none" w:sz="0" w:space="0" w:color="auto"/>
            <w:left w:val="none" w:sz="0" w:space="0" w:color="auto"/>
            <w:bottom w:val="none" w:sz="0" w:space="0" w:color="auto"/>
            <w:right w:val="none" w:sz="0" w:space="0" w:color="auto"/>
          </w:divBdr>
        </w:div>
        <w:div w:id="2116823745">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1414665405">
          <w:marLeft w:val="994"/>
          <w:marRight w:val="0"/>
          <w:marTop w:val="0"/>
          <w:marBottom w:val="0"/>
          <w:divBdr>
            <w:top w:val="none" w:sz="0" w:space="0" w:color="auto"/>
            <w:left w:val="none" w:sz="0" w:space="0" w:color="auto"/>
            <w:bottom w:val="none" w:sz="0" w:space="0" w:color="auto"/>
            <w:right w:val="none" w:sz="0" w:space="0" w:color="auto"/>
          </w:divBdr>
        </w:div>
        <w:div w:id="211682631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219831610">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1723597751">
          <w:marLeft w:val="994"/>
          <w:marRight w:val="0"/>
          <w:marTop w:val="0"/>
          <w:marBottom w:val="0"/>
          <w:divBdr>
            <w:top w:val="none" w:sz="0" w:space="0" w:color="auto"/>
            <w:left w:val="none" w:sz="0" w:space="0" w:color="auto"/>
            <w:bottom w:val="none" w:sz="0" w:space="0" w:color="auto"/>
            <w:right w:val="none" w:sz="0" w:space="0" w:color="auto"/>
          </w:divBdr>
        </w:div>
      </w:divsChild>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79450221">
          <w:marLeft w:val="994"/>
          <w:marRight w:val="0"/>
          <w:marTop w:val="0"/>
          <w:marBottom w:val="0"/>
          <w:divBdr>
            <w:top w:val="none" w:sz="0" w:space="0" w:color="auto"/>
            <w:left w:val="none" w:sz="0" w:space="0" w:color="auto"/>
            <w:bottom w:val="none" w:sz="0" w:space="0" w:color="auto"/>
            <w:right w:val="none" w:sz="0" w:space="0" w:color="auto"/>
          </w:divBdr>
        </w:div>
        <w:div w:id="236986044">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122116252">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 w:id="581257311">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162693785">
          <w:marLeft w:val="994"/>
          <w:marRight w:val="0"/>
          <w:marTop w:val="0"/>
          <w:marBottom w:val="0"/>
          <w:divBdr>
            <w:top w:val="none" w:sz="0" w:space="0" w:color="auto"/>
            <w:left w:val="none" w:sz="0" w:space="0" w:color="auto"/>
            <w:bottom w:val="none" w:sz="0" w:space="0" w:color="auto"/>
            <w:right w:val="none" w:sz="0" w:space="0" w:color="auto"/>
          </w:divBdr>
        </w:div>
        <w:div w:id="1355225823">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628051616">
          <w:marLeft w:val="994"/>
          <w:marRight w:val="0"/>
          <w:marTop w:val="0"/>
          <w:marBottom w:val="0"/>
          <w:divBdr>
            <w:top w:val="none" w:sz="0" w:space="0" w:color="auto"/>
            <w:left w:val="none" w:sz="0" w:space="0" w:color="auto"/>
            <w:bottom w:val="none" w:sz="0" w:space="0" w:color="auto"/>
            <w:right w:val="none" w:sz="0" w:space="0" w:color="auto"/>
          </w:divBdr>
        </w:div>
        <w:div w:id="171103200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99835579">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44970879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 w:id="1701780479">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631129504">
          <w:marLeft w:val="994"/>
          <w:marRight w:val="0"/>
          <w:marTop w:val="0"/>
          <w:marBottom w:val="0"/>
          <w:divBdr>
            <w:top w:val="none" w:sz="0" w:space="0" w:color="auto"/>
            <w:left w:val="none" w:sz="0" w:space="0" w:color="auto"/>
            <w:bottom w:val="none" w:sz="0" w:space="0" w:color="auto"/>
            <w:right w:val="none" w:sz="0" w:space="0" w:color="auto"/>
          </w:divBdr>
        </w:div>
        <w:div w:id="906233415">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96141587">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893081311">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1647779817">
          <w:marLeft w:val="994"/>
          <w:marRight w:val="0"/>
          <w:marTop w:val="0"/>
          <w:marBottom w:val="0"/>
          <w:divBdr>
            <w:top w:val="none" w:sz="0" w:space="0" w:color="auto"/>
            <w:left w:val="none" w:sz="0" w:space="0" w:color="auto"/>
            <w:bottom w:val="none" w:sz="0" w:space="0" w:color="auto"/>
            <w:right w:val="none" w:sz="0" w:space="0" w:color="auto"/>
          </w:divBdr>
        </w:div>
        <w:div w:id="2052461256">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394856789">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899855568">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09985099">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09593703">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902516009">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539822049">
          <w:marLeft w:val="994"/>
          <w:marRight w:val="0"/>
          <w:marTop w:val="0"/>
          <w:marBottom w:val="0"/>
          <w:divBdr>
            <w:top w:val="none" w:sz="0" w:space="0" w:color="auto"/>
            <w:left w:val="none" w:sz="0" w:space="0" w:color="auto"/>
            <w:bottom w:val="none" w:sz="0" w:space="0" w:color="auto"/>
            <w:right w:val="none" w:sz="0" w:space="0" w:color="auto"/>
          </w:divBdr>
        </w:div>
        <w:div w:id="620919030">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sChild>
    </w:div>
    <w:div w:id="1113208660">
      <w:bodyDiv w:val="1"/>
      <w:marLeft w:val="0"/>
      <w:marRight w:val="0"/>
      <w:marTop w:val="0"/>
      <w:marBottom w:val="0"/>
      <w:divBdr>
        <w:top w:val="none" w:sz="0" w:space="0" w:color="auto"/>
        <w:left w:val="none" w:sz="0" w:space="0" w:color="auto"/>
        <w:bottom w:val="none" w:sz="0" w:space="0" w:color="auto"/>
        <w:right w:val="none" w:sz="0" w:space="0" w:color="auto"/>
      </w:divBdr>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266619834">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698507613">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86894999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6138311">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99254158">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521164980">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 w:id="1707833143">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 w:id="1545362488">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5382368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696810473">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72425602">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107162457">
          <w:marLeft w:val="994"/>
          <w:marRight w:val="0"/>
          <w:marTop w:val="0"/>
          <w:marBottom w:val="0"/>
          <w:divBdr>
            <w:top w:val="none" w:sz="0" w:space="0" w:color="auto"/>
            <w:left w:val="none" w:sz="0" w:space="0" w:color="auto"/>
            <w:bottom w:val="none" w:sz="0" w:space="0" w:color="auto"/>
            <w:right w:val="none" w:sz="0" w:space="0" w:color="auto"/>
          </w:divBdr>
        </w:div>
        <w:div w:id="380641592">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2028359663">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6144435">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810364707">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1945840841">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287512199">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 w:id="682586997">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5085838">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703049496">
          <w:marLeft w:val="1022"/>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042168511">
          <w:marLeft w:val="994"/>
          <w:marRight w:val="0"/>
          <w:marTop w:val="0"/>
          <w:marBottom w:val="0"/>
          <w:divBdr>
            <w:top w:val="none" w:sz="0" w:space="0" w:color="auto"/>
            <w:left w:val="none" w:sz="0" w:space="0" w:color="auto"/>
            <w:bottom w:val="none" w:sz="0" w:space="0" w:color="auto"/>
            <w:right w:val="none" w:sz="0" w:space="0" w:color="auto"/>
          </w:divBdr>
        </w:div>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025252900">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 w:id="1584223553">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sChild>
    </w:div>
    <w:div w:id="1507983887">
      <w:bodyDiv w:val="1"/>
      <w:marLeft w:val="0"/>
      <w:marRight w:val="0"/>
      <w:marTop w:val="0"/>
      <w:marBottom w:val="0"/>
      <w:divBdr>
        <w:top w:val="none" w:sz="0" w:space="0" w:color="auto"/>
        <w:left w:val="none" w:sz="0" w:space="0" w:color="auto"/>
        <w:bottom w:val="none" w:sz="0" w:space="0" w:color="auto"/>
        <w:right w:val="none" w:sz="0" w:space="0" w:color="auto"/>
      </w:divBdr>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892348308">
          <w:marLeft w:val="994"/>
          <w:marRight w:val="0"/>
          <w:marTop w:val="0"/>
          <w:marBottom w:val="0"/>
          <w:divBdr>
            <w:top w:val="none" w:sz="0" w:space="0" w:color="auto"/>
            <w:left w:val="none" w:sz="0" w:space="0" w:color="auto"/>
            <w:bottom w:val="none" w:sz="0" w:space="0" w:color="auto"/>
            <w:right w:val="none" w:sz="0" w:space="0" w:color="auto"/>
          </w:divBdr>
        </w:div>
        <w:div w:id="959069613">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12267449">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856843932">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10050500">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47420142">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0534611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42624585">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848866933">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727991557">
          <w:marLeft w:val="994"/>
          <w:marRight w:val="0"/>
          <w:marTop w:val="0"/>
          <w:marBottom w:val="0"/>
          <w:divBdr>
            <w:top w:val="none" w:sz="0" w:space="0" w:color="auto"/>
            <w:left w:val="none" w:sz="0" w:space="0" w:color="auto"/>
            <w:bottom w:val="none" w:sz="0" w:space="0" w:color="auto"/>
            <w:right w:val="none" w:sz="0" w:space="0" w:color="auto"/>
          </w:divBdr>
        </w:div>
        <w:div w:id="1077019126">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223030815">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194171328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 w:id="1398742351">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82263144">
          <w:marLeft w:val="994"/>
          <w:marRight w:val="0"/>
          <w:marTop w:val="0"/>
          <w:marBottom w:val="0"/>
          <w:divBdr>
            <w:top w:val="none" w:sz="0" w:space="0" w:color="auto"/>
            <w:left w:val="none" w:sz="0" w:space="0" w:color="auto"/>
            <w:bottom w:val="none" w:sz="0" w:space="0" w:color="auto"/>
            <w:right w:val="none" w:sz="0" w:space="0" w:color="auto"/>
          </w:divBdr>
        </w:div>
        <w:div w:id="190849398">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3748526">
          <w:marLeft w:val="360"/>
          <w:marRight w:val="0"/>
          <w:marTop w:val="0"/>
          <w:marBottom w:val="0"/>
          <w:divBdr>
            <w:top w:val="none" w:sz="0" w:space="0" w:color="auto"/>
            <w:left w:val="none" w:sz="0" w:space="0" w:color="auto"/>
            <w:bottom w:val="none" w:sz="0" w:space="0" w:color="auto"/>
            <w:right w:val="none" w:sz="0" w:space="0" w:color="auto"/>
          </w:divBdr>
        </w:div>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272827759">
          <w:marLeft w:val="1022"/>
          <w:marRight w:val="0"/>
          <w:marTop w:val="0"/>
          <w:marBottom w:val="0"/>
          <w:divBdr>
            <w:top w:val="none" w:sz="0" w:space="0" w:color="auto"/>
            <w:left w:val="none" w:sz="0" w:space="0" w:color="auto"/>
            <w:bottom w:val="none" w:sz="0" w:space="0" w:color="auto"/>
            <w:right w:val="none" w:sz="0" w:space="0" w:color="auto"/>
          </w:divBdr>
        </w:div>
        <w:div w:id="959413961">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303659894">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140731132">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2109619325">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120536254">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490030171">
          <w:marLeft w:val="27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51284598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407131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169557138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eader" Target="head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EA2C0-7AB7-4B4C-B866-BB035309F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5706</TotalTime>
  <Pages>40</Pages>
  <Words>5595</Words>
  <Characters>31892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37413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Connell</dc:creator>
  <cp:keywords/>
  <dc:description/>
  <cp:lastModifiedBy>Ted Pattison</cp:lastModifiedBy>
  <cp:revision>83</cp:revision>
  <cp:lastPrinted>2017-12-18T04:52:00Z</cp:lastPrinted>
  <dcterms:created xsi:type="dcterms:W3CDTF">2015-11-20T18:31:00Z</dcterms:created>
  <dcterms:modified xsi:type="dcterms:W3CDTF">2017-12-18T04:58:00Z</dcterms:modified>
</cp:coreProperties>
</file>